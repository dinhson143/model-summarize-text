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5AC9" w:rsidRPr="008D6B8B" w:rsidRDefault="00000000" w:rsidP="008D6B8B">
      <w:pPr>
        <w:pStyle w:val="BodyText"/>
        <w:spacing w:before="4" w:line="360" w:lineRule="auto"/>
      </w:pPr>
      <w:bookmarkStart w:id="0" w:name="_Hlk174197241"/>
      <w:r>
        <w:pict>
          <v:group id="_x0000_s2124" style="position:absolute;margin-left:84.05pt;margin-top:67.35pt;width:471.55pt;height:722.4pt;z-index:-16804352;mso-position-horizontal-relative:page;mso-position-vertical-relative:page" coordorigin="1681,1347" coordsize="9431,14448">
            <v:shape id="_x0000_s2126" style="position:absolute;left:1680;top:1346;width:9431;height:14448" coordorigin="1681,1347" coordsize="9431,14448" o:spt="100" adj="0,,0" path="m11011,1467r-20,l10991,15674r20,l11011,1467xm11011,1447r-9230,l1781,1467r,14208l1781,15695r9230,l11011,15675r-9210,l1801,1467r9210,l11011,1447xm11071,1427r-40,l11031,15714r40,l11071,1427xm11071,1387r-9350,l1721,1427r,14288l1721,15755r9350,l11071,15715r-9310,l1761,1427r9310,l11071,1387xm11111,1367r-20,l11091,15774r20,l11111,1367xm11111,1347r-9430,l1681,1367r,14408l1681,15795r9430,l11111,15775r-9410,l1701,1367r9410,l11111,1347xe" fillcolor="black" stroked="f">
              <v:stroke joinstyle="round"/>
              <v:formulas/>
              <v:path arrowok="t" o:connecttype="segments"/>
            </v:shape>
            <v:shape id="_x0000_s2125" type="#_x0000_t75" alt="A picture containing graphics, graphic design, font, symbol  Description automatically generated" style="position:absolute;left:5558;top:3547;width:1639;height:2087">
              <v:imagedata r:id="rId8" o:title=""/>
            </v:shape>
            <w10:wrap anchorx="page" anchory="page"/>
          </v:group>
        </w:pict>
      </w:r>
    </w:p>
    <w:p w:rsidR="00F95AC9" w:rsidRPr="008D6B8B" w:rsidRDefault="00000000" w:rsidP="008D6B8B">
      <w:pPr>
        <w:spacing w:before="89" w:line="360" w:lineRule="auto"/>
        <w:ind w:left="314" w:right="98"/>
        <w:jc w:val="center"/>
        <w:rPr>
          <w:b/>
          <w:sz w:val="26"/>
          <w:szCs w:val="26"/>
        </w:rPr>
      </w:pPr>
      <w:r w:rsidRPr="008D6B8B">
        <w:rPr>
          <w:b/>
          <w:sz w:val="26"/>
          <w:szCs w:val="26"/>
        </w:rPr>
        <w:t>-----------------------------------</w:t>
      </w: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5D32E7" w:rsidRDefault="00F95AC9" w:rsidP="008D6B8B">
      <w:pPr>
        <w:pStyle w:val="BodyText"/>
        <w:spacing w:before="2" w:line="360" w:lineRule="auto"/>
        <w:rPr>
          <w:b/>
          <w:lang w:val="en-US"/>
        </w:rPr>
      </w:pPr>
    </w:p>
    <w:p w:rsidR="00EC773C" w:rsidRDefault="00EC773C" w:rsidP="008D6B8B">
      <w:pPr>
        <w:spacing w:line="360" w:lineRule="auto"/>
        <w:ind w:left="314" w:right="101"/>
        <w:jc w:val="center"/>
        <w:rPr>
          <w:b/>
          <w:sz w:val="26"/>
          <w:szCs w:val="26"/>
          <w:lang w:val="en-US"/>
        </w:rPr>
      </w:pPr>
    </w:p>
    <w:p w:rsidR="00EC773C" w:rsidRDefault="00EC773C" w:rsidP="008D6B8B">
      <w:pPr>
        <w:spacing w:line="360" w:lineRule="auto"/>
        <w:ind w:left="314" w:right="101"/>
        <w:jc w:val="center"/>
        <w:rPr>
          <w:b/>
          <w:sz w:val="26"/>
          <w:szCs w:val="26"/>
          <w:lang w:val="en-US"/>
        </w:rPr>
      </w:pPr>
    </w:p>
    <w:p w:rsidR="00F95AC9" w:rsidRPr="00EC773C" w:rsidRDefault="0093610C" w:rsidP="008D6B8B">
      <w:pPr>
        <w:spacing w:line="360" w:lineRule="auto"/>
        <w:ind w:left="314" w:right="101"/>
        <w:jc w:val="center"/>
        <w:rPr>
          <w:b/>
          <w:sz w:val="28"/>
          <w:szCs w:val="28"/>
          <w:lang w:val="en-US"/>
        </w:rPr>
      </w:pPr>
      <w:r w:rsidRPr="00EC773C">
        <w:rPr>
          <w:b/>
          <w:sz w:val="28"/>
          <w:szCs w:val="28"/>
          <w:lang w:val="en-US"/>
        </w:rPr>
        <w:t>NGUYỄN ĐÌNH SƠN</w:t>
      </w:r>
    </w:p>
    <w:p w:rsidR="008D6B8B" w:rsidRDefault="008D6B8B" w:rsidP="008D6B8B">
      <w:pPr>
        <w:pStyle w:val="BodyText"/>
        <w:spacing w:line="360" w:lineRule="auto"/>
        <w:rPr>
          <w:b/>
          <w:lang w:val="en-US"/>
        </w:rPr>
      </w:pPr>
    </w:p>
    <w:p w:rsidR="00EC773C" w:rsidRPr="008D6B8B" w:rsidRDefault="00EC773C" w:rsidP="008D6B8B">
      <w:pPr>
        <w:pStyle w:val="BodyText"/>
        <w:spacing w:line="360" w:lineRule="auto"/>
        <w:rPr>
          <w:b/>
          <w:lang w:val="en-US"/>
        </w:rPr>
      </w:pPr>
    </w:p>
    <w:p w:rsidR="0090357A" w:rsidRPr="008D6B8B" w:rsidRDefault="0090357A" w:rsidP="008D6B8B">
      <w:pPr>
        <w:pStyle w:val="Title"/>
        <w:spacing w:before="239" w:line="360" w:lineRule="auto"/>
        <w:ind w:left="314"/>
        <w:rPr>
          <w:sz w:val="32"/>
          <w:szCs w:val="32"/>
          <w:lang w:val="en-US"/>
        </w:rPr>
      </w:pPr>
      <w:r w:rsidRPr="008D6B8B">
        <w:rPr>
          <w:sz w:val="32"/>
          <w:szCs w:val="32"/>
          <w:lang w:val="en-US"/>
        </w:rPr>
        <w:t xml:space="preserve">PHÁT TRIỂN MÔ HÌNH TEXT MINING DỰA TRÊN </w:t>
      </w:r>
    </w:p>
    <w:p w:rsidR="0090357A" w:rsidRPr="008D6B8B" w:rsidRDefault="0090357A" w:rsidP="008D6B8B">
      <w:pPr>
        <w:pStyle w:val="Title"/>
        <w:spacing w:before="239" w:line="360" w:lineRule="auto"/>
        <w:ind w:left="314"/>
        <w:rPr>
          <w:sz w:val="32"/>
          <w:szCs w:val="32"/>
          <w:lang w:val="en-US"/>
        </w:rPr>
      </w:pPr>
      <w:r w:rsidRPr="008D6B8B">
        <w:rPr>
          <w:sz w:val="32"/>
          <w:szCs w:val="32"/>
          <w:lang w:val="en-US"/>
        </w:rPr>
        <w:t xml:space="preserve">KỸ THUẬT MACHINE LEARNING CHO TÓM TẮT </w:t>
      </w:r>
    </w:p>
    <w:p w:rsidR="00F95AC9" w:rsidRPr="008D6B8B" w:rsidRDefault="0090357A" w:rsidP="008D6B8B">
      <w:pPr>
        <w:pStyle w:val="Title"/>
        <w:spacing w:before="239" w:line="360" w:lineRule="auto"/>
        <w:ind w:left="314"/>
        <w:rPr>
          <w:sz w:val="32"/>
          <w:szCs w:val="32"/>
          <w:lang w:val="en-US"/>
        </w:rPr>
      </w:pPr>
      <w:r w:rsidRPr="008D6B8B">
        <w:rPr>
          <w:sz w:val="32"/>
          <w:szCs w:val="32"/>
          <w:lang w:val="en-US"/>
        </w:rPr>
        <w:t>VĂN BẢN TIẾNG VIỆT</w:t>
      </w:r>
    </w:p>
    <w:p w:rsidR="00F95AC9" w:rsidRDefault="00F95AC9" w:rsidP="008D6B8B">
      <w:pPr>
        <w:pStyle w:val="BodyText"/>
        <w:spacing w:line="360" w:lineRule="auto"/>
        <w:rPr>
          <w:b/>
          <w:lang w:val="en-US"/>
        </w:rPr>
      </w:pPr>
    </w:p>
    <w:p w:rsidR="00EC773C" w:rsidRDefault="00EC773C" w:rsidP="008D6B8B">
      <w:pPr>
        <w:pStyle w:val="BodyText"/>
        <w:spacing w:before="11" w:line="360" w:lineRule="auto"/>
        <w:rPr>
          <w:b/>
          <w:lang w:val="en-US"/>
        </w:rPr>
      </w:pPr>
    </w:p>
    <w:p w:rsidR="00EC773C" w:rsidRPr="008D6B8B" w:rsidRDefault="00EC773C" w:rsidP="008D6B8B">
      <w:pPr>
        <w:pStyle w:val="BodyText"/>
        <w:spacing w:before="11" w:line="360" w:lineRule="auto"/>
        <w:rPr>
          <w:b/>
          <w:lang w:val="en-US"/>
        </w:rPr>
      </w:pPr>
    </w:p>
    <w:p w:rsidR="00F95AC9" w:rsidRPr="008D6B8B" w:rsidRDefault="00000000" w:rsidP="008D6B8B">
      <w:pPr>
        <w:spacing w:line="360" w:lineRule="auto"/>
        <w:ind w:left="314" w:right="102"/>
        <w:jc w:val="center"/>
        <w:rPr>
          <w:b/>
          <w:sz w:val="32"/>
          <w:szCs w:val="32"/>
        </w:rPr>
      </w:pPr>
      <w:r w:rsidRPr="008D6B8B">
        <w:rPr>
          <w:b/>
          <w:sz w:val="32"/>
          <w:szCs w:val="32"/>
        </w:rPr>
        <w:t>ĐỀ</w:t>
      </w:r>
      <w:r w:rsidRPr="008D6B8B">
        <w:rPr>
          <w:b/>
          <w:spacing w:val="-2"/>
          <w:sz w:val="32"/>
          <w:szCs w:val="32"/>
        </w:rPr>
        <w:t xml:space="preserve"> </w:t>
      </w:r>
      <w:r w:rsidRPr="008D6B8B">
        <w:rPr>
          <w:b/>
          <w:sz w:val="32"/>
          <w:szCs w:val="32"/>
        </w:rPr>
        <w:t>ÁN</w:t>
      </w:r>
      <w:r w:rsidRPr="008D6B8B">
        <w:rPr>
          <w:b/>
          <w:spacing w:val="-1"/>
          <w:sz w:val="32"/>
          <w:szCs w:val="32"/>
        </w:rPr>
        <w:t xml:space="preserve"> </w:t>
      </w:r>
      <w:r w:rsidRPr="008D6B8B">
        <w:rPr>
          <w:b/>
          <w:sz w:val="32"/>
          <w:szCs w:val="32"/>
        </w:rPr>
        <w:t>TỐT</w:t>
      </w:r>
      <w:r w:rsidRPr="008D6B8B">
        <w:rPr>
          <w:b/>
          <w:spacing w:val="-2"/>
          <w:sz w:val="32"/>
          <w:szCs w:val="32"/>
        </w:rPr>
        <w:t xml:space="preserve"> </w:t>
      </w:r>
      <w:r w:rsidRPr="008D6B8B">
        <w:rPr>
          <w:b/>
          <w:sz w:val="32"/>
          <w:szCs w:val="32"/>
        </w:rPr>
        <w:t>NGHIỆP</w:t>
      </w:r>
      <w:r w:rsidRPr="008D6B8B">
        <w:rPr>
          <w:b/>
          <w:spacing w:val="-1"/>
          <w:sz w:val="32"/>
          <w:szCs w:val="32"/>
        </w:rPr>
        <w:t xml:space="preserve"> </w:t>
      </w:r>
      <w:r w:rsidRPr="008D6B8B">
        <w:rPr>
          <w:b/>
          <w:sz w:val="32"/>
          <w:szCs w:val="32"/>
        </w:rPr>
        <w:t>THẠC SĨ</w:t>
      </w:r>
      <w:r w:rsidRPr="008D6B8B">
        <w:rPr>
          <w:b/>
          <w:spacing w:val="-2"/>
          <w:sz w:val="32"/>
          <w:szCs w:val="32"/>
        </w:rPr>
        <w:t xml:space="preserve"> </w:t>
      </w:r>
      <w:r w:rsidRPr="008D6B8B">
        <w:rPr>
          <w:b/>
          <w:sz w:val="32"/>
          <w:szCs w:val="32"/>
        </w:rPr>
        <w:t>KỸ</w:t>
      </w:r>
      <w:r w:rsidRPr="008D6B8B">
        <w:rPr>
          <w:b/>
          <w:spacing w:val="-1"/>
          <w:sz w:val="32"/>
          <w:szCs w:val="32"/>
        </w:rPr>
        <w:t xml:space="preserve"> </w:t>
      </w:r>
      <w:r w:rsidRPr="008D6B8B">
        <w:rPr>
          <w:b/>
          <w:sz w:val="32"/>
          <w:szCs w:val="32"/>
        </w:rPr>
        <w:t>THUẬT</w:t>
      </w:r>
    </w:p>
    <w:p w:rsidR="00F95AC9" w:rsidRPr="00DF7875" w:rsidRDefault="00000000" w:rsidP="008D6B8B">
      <w:pPr>
        <w:spacing w:before="160" w:line="360" w:lineRule="auto"/>
        <w:ind w:left="314" w:right="102"/>
        <w:jc w:val="center"/>
        <w:rPr>
          <w:b/>
          <w:i/>
          <w:iCs/>
          <w:sz w:val="28"/>
          <w:szCs w:val="28"/>
        </w:rPr>
      </w:pPr>
      <w:r w:rsidRPr="00DF7875">
        <w:rPr>
          <w:b/>
          <w:i/>
          <w:iCs/>
          <w:sz w:val="28"/>
          <w:szCs w:val="28"/>
        </w:rPr>
        <w:t>(Theo</w:t>
      </w:r>
      <w:r w:rsidRPr="00DF7875">
        <w:rPr>
          <w:b/>
          <w:i/>
          <w:iCs/>
          <w:spacing w:val="-2"/>
          <w:sz w:val="28"/>
          <w:szCs w:val="28"/>
        </w:rPr>
        <w:t xml:space="preserve"> </w:t>
      </w:r>
      <w:r w:rsidRPr="00DF7875">
        <w:rPr>
          <w:b/>
          <w:i/>
          <w:iCs/>
          <w:sz w:val="28"/>
          <w:szCs w:val="28"/>
        </w:rPr>
        <w:t>định</w:t>
      </w:r>
      <w:r w:rsidRPr="00DF7875">
        <w:rPr>
          <w:b/>
          <w:i/>
          <w:iCs/>
          <w:spacing w:val="-3"/>
          <w:sz w:val="28"/>
          <w:szCs w:val="28"/>
        </w:rPr>
        <w:t xml:space="preserve"> </w:t>
      </w:r>
      <w:r w:rsidRPr="00DF7875">
        <w:rPr>
          <w:b/>
          <w:i/>
          <w:iCs/>
          <w:sz w:val="28"/>
          <w:szCs w:val="28"/>
        </w:rPr>
        <w:t>hướng</w:t>
      </w:r>
      <w:r w:rsidRPr="00DF7875">
        <w:rPr>
          <w:b/>
          <w:i/>
          <w:iCs/>
          <w:spacing w:val="-1"/>
          <w:sz w:val="28"/>
          <w:szCs w:val="28"/>
        </w:rPr>
        <w:t xml:space="preserve"> </w:t>
      </w:r>
      <w:r w:rsidRPr="00DF7875">
        <w:rPr>
          <w:b/>
          <w:i/>
          <w:iCs/>
          <w:sz w:val="28"/>
          <w:szCs w:val="28"/>
        </w:rPr>
        <w:t>ứng</w:t>
      </w:r>
      <w:r w:rsidRPr="00DF7875">
        <w:rPr>
          <w:b/>
          <w:i/>
          <w:iCs/>
          <w:spacing w:val="-1"/>
          <w:sz w:val="28"/>
          <w:szCs w:val="28"/>
        </w:rPr>
        <w:t xml:space="preserve"> </w:t>
      </w:r>
      <w:r w:rsidRPr="00DF7875">
        <w:rPr>
          <w:b/>
          <w:i/>
          <w:iCs/>
          <w:sz w:val="28"/>
          <w:szCs w:val="28"/>
        </w:rPr>
        <w:t>dụng)</w:t>
      </w:r>
    </w:p>
    <w:p w:rsidR="00F95AC9" w:rsidRPr="008D6B8B" w:rsidRDefault="00F95AC9" w:rsidP="008D6B8B">
      <w:pPr>
        <w:pStyle w:val="BodyText"/>
        <w:spacing w:line="360" w:lineRule="auto"/>
        <w:rPr>
          <w:b/>
          <w:lang w:val="en-US"/>
        </w:rPr>
      </w:pPr>
    </w:p>
    <w:p w:rsidR="0053343A" w:rsidRDefault="0053343A" w:rsidP="008D6B8B">
      <w:pPr>
        <w:pStyle w:val="BodyText"/>
        <w:spacing w:line="360" w:lineRule="auto"/>
        <w:rPr>
          <w:b/>
          <w:lang w:val="en-US"/>
        </w:rPr>
      </w:pPr>
    </w:p>
    <w:p w:rsidR="008D6B8B" w:rsidRDefault="008D6B8B" w:rsidP="008D6B8B">
      <w:pPr>
        <w:pStyle w:val="BodyText"/>
        <w:spacing w:line="360" w:lineRule="auto"/>
        <w:rPr>
          <w:b/>
          <w:lang w:val="en-US"/>
        </w:rPr>
      </w:pPr>
    </w:p>
    <w:p w:rsidR="008D6B8B" w:rsidRPr="008D6B8B" w:rsidRDefault="008D6B8B" w:rsidP="008D6B8B">
      <w:pPr>
        <w:pStyle w:val="BodyText"/>
        <w:spacing w:line="360" w:lineRule="auto"/>
        <w:rPr>
          <w:b/>
          <w:lang w:val="en-US"/>
        </w:rPr>
      </w:pPr>
    </w:p>
    <w:p w:rsidR="00F95AC9" w:rsidRPr="004B61DC" w:rsidRDefault="00000000" w:rsidP="008D6B8B">
      <w:pPr>
        <w:spacing w:line="360" w:lineRule="auto"/>
        <w:jc w:val="center"/>
        <w:rPr>
          <w:b/>
          <w:bCs/>
          <w:sz w:val="28"/>
          <w:szCs w:val="28"/>
        </w:rPr>
      </w:pPr>
      <w:r w:rsidRPr="004B61DC">
        <w:rPr>
          <w:b/>
          <w:bCs/>
          <w:sz w:val="28"/>
          <w:szCs w:val="28"/>
        </w:rPr>
        <w:t>TP. HỒ CHÍ MINH – NĂM 202</w:t>
      </w:r>
      <w:r w:rsidR="00FF4388" w:rsidRPr="004B61DC">
        <w:rPr>
          <w:b/>
          <w:bCs/>
          <w:sz w:val="28"/>
          <w:szCs w:val="28"/>
        </w:rPr>
        <w:t>4</w:t>
      </w:r>
    </w:p>
    <w:bookmarkEnd w:id="0"/>
    <w:p w:rsidR="00F95AC9" w:rsidRPr="008D6B8B" w:rsidRDefault="00F95AC9" w:rsidP="008D6B8B">
      <w:pPr>
        <w:spacing w:line="360" w:lineRule="auto"/>
        <w:rPr>
          <w:sz w:val="26"/>
          <w:szCs w:val="26"/>
        </w:rPr>
        <w:sectPr w:rsidR="00F95AC9" w:rsidRPr="008D6B8B" w:rsidSect="00DD1CCC">
          <w:headerReference w:type="default" r:id="rId9"/>
          <w:type w:val="continuous"/>
          <w:pgSz w:w="11906" w:h="16838" w:code="9"/>
          <w:pgMar w:top="1985" w:right="1134" w:bottom="1701" w:left="1985" w:header="2028" w:footer="720" w:gutter="0"/>
          <w:pgNumType w:start="1"/>
          <w:cols w:space="720"/>
        </w:sectPr>
      </w:pPr>
    </w:p>
    <w:p w:rsidR="00F95AC9" w:rsidRPr="008D6B8B" w:rsidRDefault="00000000" w:rsidP="008D6B8B">
      <w:pPr>
        <w:spacing w:before="160" w:line="360" w:lineRule="auto"/>
        <w:ind w:left="307" w:right="115"/>
        <w:jc w:val="center"/>
        <w:rPr>
          <w:b/>
          <w:sz w:val="26"/>
          <w:szCs w:val="26"/>
        </w:rPr>
      </w:pPr>
      <w:bookmarkStart w:id="11" w:name="_Hlk174197311"/>
      <w:r>
        <w:rPr>
          <w:sz w:val="26"/>
          <w:szCs w:val="26"/>
        </w:rPr>
        <w:lastRenderedPageBreak/>
        <w:pict>
          <v:group id="_x0000_s2121" style="position:absolute;left:0;text-align:left;margin-left:83.3pt;margin-top:64.35pt;width:471.85pt;height:728.9pt;z-index:-16803840;mso-position-horizontal-relative:page;mso-position-vertical-relative:page" coordorigin="1666,1287" coordsize="9437,14578">
            <v:shape id="_x0000_s2123" style="position:absolute;left:1665;top:1286;width:9437;height:14578" coordorigin="1666,1287" coordsize="9437,14578" o:spt="100" adj="0,,0" path="m11002,1387r-9236,l1766,1407r,14338l1766,15765r9236,l11002,15745r,l11002,1407r-20,l10982,15745r-9196,l1786,1407r9216,l11002,1387xm11062,1327r-9356,l1706,1367r,14418l1706,15825r9356,l11062,15785r,l11062,1367r-40,l11022,15785r-9276,l1746,1367r9316,l11062,1327xm11102,1287r-9436,l1666,1307r,14538l1666,15865r9436,l11102,15845r,l11102,1307r-20,l11082,15845r-9396,l1686,1307r9416,l11102,1287xe" fillcolor="black" stroked="f">
              <v:stroke joinstyle="round"/>
              <v:formulas/>
              <v:path arrowok="t" o:connecttype="segments"/>
            </v:shape>
            <v:shape id="_x0000_s2122" type="#_x0000_t75" alt="A picture containing graphics, graphic design, font, symbol  Description automatically generated" style="position:absolute;left:5546;top:3487;width:1639;height:2087">
              <v:imagedata r:id="rId8" o:title=""/>
            </v:shape>
            <w10:wrap anchorx="page" anchory="page"/>
          </v:group>
        </w:pict>
      </w:r>
      <w:r w:rsidRPr="008D6B8B">
        <w:rPr>
          <w:b/>
          <w:sz w:val="26"/>
          <w:szCs w:val="26"/>
        </w:rPr>
        <w:t>--------------------------------------</w:t>
      </w: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F95AC9" w:rsidRPr="008D6B8B" w:rsidRDefault="00F95AC9" w:rsidP="008D6B8B">
      <w:pPr>
        <w:pStyle w:val="BodyText"/>
        <w:spacing w:line="360" w:lineRule="auto"/>
        <w:rPr>
          <w:b/>
        </w:rPr>
      </w:pPr>
    </w:p>
    <w:p w:rsidR="002538F9" w:rsidRDefault="002538F9" w:rsidP="005D32E7">
      <w:pPr>
        <w:spacing w:line="360" w:lineRule="auto"/>
        <w:ind w:left="304" w:right="115"/>
        <w:jc w:val="center"/>
        <w:rPr>
          <w:b/>
          <w:sz w:val="26"/>
          <w:szCs w:val="26"/>
          <w:lang w:val="en-US"/>
        </w:rPr>
      </w:pPr>
    </w:p>
    <w:p w:rsidR="002538F9" w:rsidRDefault="002538F9" w:rsidP="005D32E7">
      <w:pPr>
        <w:spacing w:line="360" w:lineRule="auto"/>
        <w:ind w:left="304" w:right="115"/>
        <w:jc w:val="center"/>
        <w:rPr>
          <w:b/>
          <w:sz w:val="26"/>
          <w:szCs w:val="26"/>
          <w:lang w:val="en-US"/>
        </w:rPr>
      </w:pPr>
    </w:p>
    <w:p w:rsidR="00F95AC9" w:rsidRPr="002538F9" w:rsidRDefault="002474CF" w:rsidP="005D32E7">
      <w:pPr>
        <w:spacing w:line="360" w:lineRule="auto"/>
        <w:ind w:left="304" w:right="115"/>
        <w:jc w:val="center"/>
        <w:rPr>
          <w:b/>
          <w:sz w:val="28"/>
          <w:szCs w:val="28"/>
          <w:lang w:val="en-US"/>
        </w:rPr>
      </w:pPr>
      <w:r w:rsidRPr="002538F9">
        <w:rPr>
          <w:b/>
          <w:sz w:val="28"/>
          <w:szCs w:val="28"/>
          <w:lang w:val="en-US"/>
        </w:rPr>
        <w:t>N</w:t>
      </w:r>
      <w:r w:rsidR="00AC5446" w:rsidRPr="002538F9">
        <w:rPr>
          <w:b/>
          <w:sz w:val="28"/>
          <w:szCs w:val="28"/>
          <w:lang w:val="en-US"/>
        </w:rPr>
        <w:t>GUYỄN ĐÌNH SƠN</w:t>
      </w:r>
    </w:p>
    <w:p w:rsidR="00F95AC9" w:rsidRPr="00E449F0" w:rsidRDefault="00F95AC9" w:rsidP="008D6B8B">
      <w:pPr>
        <w:pStyle w:val="BodyText"/>
        <w:spacing w:before="6" w:line="360" w:lineRule="auto"/>
        <w:rPr>
          <w:b/>
          <w:lang w:val="en-US"/>
        </w:rPr>
      </w:pPr>
    </w:p>
    <w:p w:rsidR="00787744" w:rsidRPr="008B4752" w:rsidRDefault="00787744" w:rsidP="008D6B8B">
      <w:pPr>
        <w:pStyle w:val="Title"/>
        <w:spacing w:line="360" w:lineRule="auto"/>
        <w:ind w:right="115"/>
        <w:rPr>
          <w:sz w:val="32"/>
          <w:szCs w:val="32"/>
          <w:lang w:val="en-US"/>
        </w:rPr>
      </w:pPr>
      <w:r w:rsidRPr="008B4752">
        <w:rPr>
          <w:sz w:val="32"/>
          <w:szCs w:val="32"/>
          <w:lang w:val="en-US"/>
        </w:rPr>
        <w:t xml:space="preserve">PHÁT TRIỂN MÔ HÌNH TEXT MINING DỰA TRÊN </w:t>
      </w:r>
    </w:p>
    <w:p w:rsidR="00787744" w:rsidRPr="008B4752" w:rsidRDefault="00787744" w:rsidP="008D6B8B">
      <w:pPr>
        <w:pStyle w:val="Title"/>
        <w:spacing w:line="360" w:lineRule="auto"/>
        <w:ind w:right="115"/>
        <w:rPr>
          <w:sz w:val="32"/>
          <w:szCs w:val="32"/>
          <w:lang w:val="en-US"/>
        </w:rPr>
      </w:pPr>
      <w:r w:rsidRPr="008B4752">
        <w:rPr>
          <w:sz w:val="32"/>
          <w:szCs w:val="32"/>
          <w:lang w:val="en-US"/>
        </w:rPr>
        <w:t xml:space="preserve">KỸ THUẬT MACHINE LEARNING CHO TÓM TẮT </w:t>
      </w:r>
    </w:p>
    <w:p w:rsidR="00E449F0" w:rsidRDefault="00787744" w:rsidP="00E449F0">
      <w:pPr>
        <w:pStyle w:val="Title"/>
        <w:spacing w:line="360" w:lineRule="auto"/>
        <w:ind w:right="115"/>
        <w:rPr>
          <w:sz w:val="32"/>
          <w:szCs w:val="32"/>
          <w:lang w:val="en-US"/>
        </w:rPr>
      </w:pPr>
      <w:r w:rsidRPr="008B4752">
        <w:rPr>
          <w:sz w:val="32"/>
          <w:szCs w:val="32"/>
          <w:lang w:val="en-US"/>
        </w:rPr>
        <w:t>VĂN BẢN TIẾNG VIỆT</w:t>
      </w:r>
    </w:p>
    <w:tbl>
      <w:tblPr>
        <w:tblStyle w:val="TableGrid"/>
        <w:tblpPr w:leftFromText="180" w:rightFromText="180" w:vertAnchor="text" w:horzAnchor="page" w:tblpX="4120" w:tblpY="4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2551"/>
      </w:tblGrid>
      <w:tr w:rsidR="002A267C" w:rsidTr="00D5318F">
        <w:tc>
          <w:tcPr>
            <w:tcW w:w="2314" w:type="dxa"/>
          </w:tcPr>
          <w:p w:rsidR="002A267C" w:rsidRPr="00D5318F" w:rsidRDefault="002A267C" w:rsidP="00D5318F">
            <w:pPr>
              <w:pStyle w:val="BodyText"/>
              <w:spacing w:before="2" w:line="360" w:lineRule="auto"/>
              <w:jc w:val="center"/>
              <w:rPr>
                <w:b/>
                <w:bCs/>
                <w:sz w:val="28"/>
                <w:szCs w:val="28"/>
                <w:lang w:val="en-US"/>
              </w:rPr>
            </w:pPr>
            <w:r w:rsidRPr="00D5318F">
              <w:rPr>
                <w:b/>
                <w:bCs/>
                <w:sz w:val="28"/>
                <w:szCs w:val="28"/>
                <w:lang w:val="en-US"/>
              </w:rPr>
              <w:t>Chuyên ngành:</w:t>
            </w:r>
          </w:p>
        </w:tc>
        <w:tc>
          <w:tcPr>
            <w:tcW w:w="2551" w:type="dxa"/>
          </w:tcPr>
          <w:p w:rsidR="002A267C" w:rsidRPr="00D5318F" w:rsidRDefault="002A267C" w:rsidP="00D5318F">
            <w:pPr>
              <w:pStyle w:val="BodyText"/>
              <w:spacing w:before="2" w:line="360" w:lineRule="auto"/>
              <w:jc w:val="center"/>
              <w:rPr>
                <w:b/>
                <w:bCs/>
                <w:sz w:val="28"/>
                <w:szCs w:val="28"/>
                <w:lang w:val="en-US"/>
              </w:rPr>
            </w:pPr>
            <w:r w:rsidRPr="00D5318F">
              <w:rPr>
                <w:b/>
                <w:bCs/>
                <w:sz w:val="28"/>
                <w:szCs w:val="28"/>
                <w:lang w:val="en-US"/>
              </w:rPr>
              <w:t>Hệ thống thông tin</w:t>
            </w:r>
          </w:p>
        </w:tc>
      </w:tr>
      <w:tr w:rsidR="002A267C" w:rsidTr="00D5318F">
        <w:tc>
          <w:tcPr>
            <w:tcW w:w="2314" w:type="dxa"/>
          </w:tcPr>
          <w:p w:rsidR="002A267C" w:rsidRPr="00D5318F" w:rsidRDefault="002A267C" w:rsidP="00D5318F">
            <w:pPr>
              <w:pStyle w:val="BodyText"/>
              <w:spacing w:before="2" w:line="360" w:lineRule="auto"/>
              <w:jc w:val="center"/>
              <w:rPr>
                <w:b/>
                <w:bCs/>
                <w:sz w:val="28"/>
                <w:szCs w:val="28"/>
                <w:lang w:val="en-US"/>
              </w:rPr>
            </w:pPr>
            <w:r w:rsidRPr="00D5318F">
              <w:rPr>
                <w:b/>
                <w:bCs/>
                <w:sz w:val="28"/>
                <w:szCs w:val="28"/>
                <w:lang w:val="en-US"/>
              </w:rPr>
              <w:t>Mã số:</w:t>
            </w:r>
          </w:p>
        </w:tc>
        <w:tc>
          <w:tcPr>
            <w:tcW w:w="2551" w:type="dxa"/>
          </w:tcPr>
          <w:p w:rsidR="002A267C" w:rsidRPr="00D5318F" w:rsidRDefault="002A267C" w:rsidP="00D5318F">
            <w:pPr>
              <w:pStyle w:val="BodyText"/>
              <w:spacing w:before="2" w:line="360" w:lineRule="auto"/>
              <w:jc w:val="center"/>
              <w:rPr>
                <w:b/>
                <w:bCs/>
                <w:sz w:val="28"/>
                <w:szCs w:val="28"/>
                <w:lang w:val="en-US"/>
              </w:rPr>
            </w:pPr>
            <w:r w:rsidRPr="00D5318F">
              <w:rPr>
                <w:b/>
                <w:bCs/>
                <w:sz w:val="28"/>
                <w:szCs w:val="28"/>
                <w:lang w:val="en-US"/>
              </w:rPr>
              <w:t>8.48.01.04</w:t>
            </w:r>
          </w:p>
        </w:tc>
      </w:tr>
    </w:tbl>
    <w:p w:rsidR="002A267C" w:rsidRDefault="002A267C" w:rsidP="008D6B8B">
      <w:pPr>
        <w:pStyle w:val="Title"/>
        <w:spacing w:line="360" w:lineRule="auto"/>
        <w:ind w:right="115"/>
        <w:rPr>
          <w:sz w:val="32"/>
          <w:szCs w:val="32"/>
          <w:lang w:val="en-US"/>
        </w:rPr>
      </w:pPr>
    </w:p>
    <w:p w:rsidR="00E449F0" w:rsidRDefault="00E449F0" w:rsidP="008D6B8B">
      <w:pPr>
        <w:pStyle w:val="Title"/>
        <w:spacing w:line="360" w:lineRule="auto"/>
        <w:ind w:right="115"/>
        <w:rPr>
          <w:sz w:val="32"/>
          <w:szCs w:val="32"/>
          <w:lang w:val="en-US"/>
        </w:rPr>
      </w:pPr>
    </w:p>
    <w:p w:rsidR="00E449F0" w:rsidRDefault="00E449F0" w:rsidP="00E449F0">
      <w:pPr>
        <w:spacing w:line="360" w:lineRule="auto"/>
        <w:ind w:right="115"/>
        <w:rPr>
          <w:b/>
          <w:sz w:val="26"/>
          <w:szCs w:val="26"/>
          <w:lang w:val="en-US"/>
        </w:rPr>
      </w:pPr>
    </w:p>
    <w:p w:rsidR="00E449F0" w:rsidRDefault="00E449F0" w:rsidP="008D6B8B">
      <w:pPr>
        <w:spacing w:line="360" w:lineRule="auto"/>
        <w:ind w:left="306" w:right="115"/>
        <w:jc w:val="center"/>
        <w:rPr>
          <w:b/>
          <w:sz w:val="28"/>
          <w:szCs w:val="28"/>
          <w:lang w:val="en-US"/>
        </w:rPr>
      </w:pPr>
    </w:p>
    <w:p w:rsidR="00F95AC9" w:rsidRPr="002A267C" w:rsidRDefault="00000000" w:rsidP="008D6B8B">
      <w:pPr>
        <w:spacing w:line="360" w:lineRule="auto"/>
        <w:ind w:left="306" w:right="115"/>
        <w:jc w:val="center"/>
        <w:rPr>
          <w:b/>
          <w:sz w:val="28"/>
          <w:szCs w:val="28"/>
        </w:rPr>
      </w:pPr>
      <w:r w:rsidRPr="002A267C">
        <w:rPr>
          <w:b/>
          <w:sz w:val="28"/>
          <w:szCs w:val="28"/>
        </w:rPr>
        <w:t>ĐỀ</w:t>
      </w:r>
      <w:r w:rsidRPr="002A267C">
        <w:rPr>
          <w:b/>
          <w:spacing w:val="-2"/>
          <w:sz w:val="28"/>
          <w:szCs w:val="28"/>
        </w:rPr>
        <w:t xml:space="preserve"> </w:t>
      </w:r>
      <w:r w:rsidRPr="002A267C">
        <w:rPr>
          <w:b/>
          <w:sz w:val="28"/>
          <w:szCs w:val="28"/>
        </w:rPr>
        <w:t>ÁN</w:t>
      </w:r>
      <w:r w:rsidRPr="002A267C">
        <w:rPr>
          <w:b/>
          <w:spacing w:val="-1"/>
          <w:sz w:val="28"/>
          <w:szCs w:val="28"/>
        </w:rPr>
        <w:t xml:space="preserve"> </w:t>
      </w:r>
      <w:r w:rsidRPr="002A267C">
        <w:rPr>
          <w:b/>
          <w:sz w:val="28"/>
          <w:szCs w:val="28"/>
        </w:rPr>
        <w:t>TỐT</w:t>
      </w:r>
      <w:r w:rsidRPr="002A267C">
        <w:rPr>
          <w:b/>
          <w:spacing w:val="-1"/>
          <w:sz w:val="28"/>
          <w:szCs w:val="28"/>
        </w:rPr>
        <w:t xml:space="preserve"> </w:t>
      </w:r>
      <w:r w:rsidRPr="002A267C">
        <w:rPr>
          <w:b/>
          <w:sz w:val="28"/>
          <w:szCs w:val="28"/>
        </w:rPr>
        <w:t>NGHIỆP</w:t>
      </w:r>
      <w:r w:rsidRPr="002A267C">
        <w:rPr>
          <w:b/>
          <w:spacing w:val="-1"/>
          <w:sz w:val="28"/>
          <w:szCs w:val="28"/>
        </w:rPr>
        <w:t xml:space="preserve"> </w:t>
      </w:r>
      <w:r w:rsidRPr="002A267C">
        <w:rPr>
          <w:b/>
          <w:sz w:val="28"/>
          <w:szCs w:val="28"/>
        </w:rPr>
        <w:t>THẠC</w:t>
      </w:r>
      <w:r w:rsidRPr="002A267C">
        <w:rPr>
          <w:b/>
          <w:spacing w:val="-1"/>
          <w:sz w:val="28"/>
          <w:szCs w:val="28"/>
        </w:rPr>
        <w:t xml:space="preserve"> </w:t>
      </w:r>
      <w:r w:rsidRPr="002A267C">
        <w:rPr>
          <w:b/>
          <w:sz w:val="28"/>
          <w:szCs w:val="28"/>
        </w:rPr>
        <w:t>SĨ</w:t>
      </w:r>
      <w:r w:rsidRPr="002A267C">
        <w:rPr>
          <w:b/>
          <w:spacing w:val="-1"/>
          <w:sz w:val="28"/>
          <w:szCs w:val="28"/>
        </w:rPr>
        <w:t xml:space="preserve"> </w:t>
      </w:r>
      <w:r w:rsidRPr="002A267C">
        <w:rPr>
          <w:b/>
          <w:sz w:val="28"/>
          <w:szCs w:val="28"/>
        </w:rPr>
        <w:t>KỸ</w:t>
      </w:r>
      <w:r w:rsidRPr="002A267C">
        <w:rPr>
          <w:b/>
          <w:spacing w:val="1"/>
          <w:sz w:val="28"/>
          <w:szCs w:val="28"/>
        </w:rPr>
        <w:t xml:space="preserve"> </w:t>
      </w:r>
      <w:r w:rsidRPr="002A267C">
        <w:rPr>
          <w:b/>
          <w:sz w:val="28"/>
          <w:szCs w:val="28"/>
        </w:rPr>
        <w:t>THUẬT</w:t>
      </w:r>
    </w:p>
    <w:p w:rsidR="002A267C" w:rsidRPr="002E199F" w:rsidRDefault="00000000" w:rsidP="002A267C">
      <w:pPr>
        <w:spacing w:before="161" w:line="360" w:lineRule="auto"/>
        <w:ind w:left="303" w:right="115"/>
        <w:jc w:val="center"/>
        <w:rPr>
          <w:b/>
          <w:i/>
          <w:iCs/>
          <w:sz w:val="28"/>
          <w:szCs w:val="28"/>
          <w:lang w:val="en-US"/>
        </w:rPr>
      </w:pPr>
      <w:r w:rsidRPr="002E199F">
        <w:rPr>
          <w:b/>
          <w:i/>
          <w:iCs/>
          <w:sz w:val="28"/>
          <w:szCs w:val="28"/>
        </w:rPr>
        <w:t>(Theo</w:t>
      </w:r>
      <w:r w:rsidRPr="002E199F">
        <w:rPr>
          <w:b/>
          <w:i/>
          <w:iCs/>
          <w:spacing w:val="-2"/>
          <w:sz w:val="28"/>
          <w:szCs w:val="28"/>
        </w:rPr>
        <w:t xml:space="preserve"> </w:t>
      </w:r>
      <w:r w:rsidRPr="002E199F">
        <w:rPr>
          <w:b/>
          <w:i/>
          <w:iCs/>
          <w:sz w:val="28"/>
          <w:szCs w:val="28"/>
        </w:rPr>
        <w:t>định</w:t>
      </w:r>
      <w:r w:rsidRPr="002E199F">
        <w:rPr>
          <w:b/>
          <w:i/>
          <w:iCs/>
          <w:spacing w:val="-3"/>
          <w:sz w:val="28"/>
          <w:szCs w:val="28"/>
        </w:rPr>
        <w:t xml:space="preserve"> </w:t>
      </w:r>
      <w:r w:rsidRPr="002E199F">
        <w:rPr>
          <w:b/>
          <w:i/>
          <w:iCs/>
          <w:sz w:val="28"/>
          <w:szCs w:val="28"/>
        </w:rPr>
        <w:t>hướng</w:t>
      </w:r>
      <w:r w:rsidRPr="002E199F">
        <w:rPr>
          <w:b/>
          <w:i/>
          <w:iCs/>
          <w:spacing w:val="-1"/>
          <w:sz w:val="28"/>
          <w:szCs w:val="28"/>
        </w:rPr>
        <w:t xml:space="preserve"> </w:t>
      </w:r>
      <w:r w:rsidRPr="002E199F">
        <w:rPr>
          <w:b/>
          <w:i/>
          <w:iCs/>
          <w:sz w:val="28"/>
          <w:szCs w:val="28"/>
        </w:rPr>
        <w:t>ứng</w:t>
      </w:r>
      <w:r w:rsidRPr="002E199F">
        <w:rPr>
          <w:b/>
          <w:i/>
          <w:iCs/>
          <w:spacing w:val="-1"/>
          <w:sz w:val="28"/>
          <w:szCs w:val="28"/>
        </w:rPr>
        <w:t xml:space="preserve"> </w:t>
      </w:r>
      <w:r w:rsidRPr="002E199F">
        <w:rPr>
          <w:b/>
          <w:i/>
          <w:iCs/>
          <w:sz w:val="28"/>
          <w:szCs w:val="28"/>
        </w:rPr>
        <w:t>dụng)</w:t>
      </w:r>
    </w:p>
    <w:p w:rsidR="00E449F0" w:rsidRPr="002A267C" w:rsidRDefault="00E449F0" w:rsidP="002A267C">
      <w:pPr>
        <w:spacing w:before="161" w:line="360" w:lineRule="auto"/>
        <w:ind w:left="303" w:right="115"/>
        <w:jc w:val="center"/>
        <w:rPr>
          <w:b/>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tblGrid>
      <w:tr w:rsidR="002A267C" w:rsidTr="002A267C">
        <w:tc>
          <w:tcPr>
            <w:tcW w:w="9003" w:type="dxa"/>
          </w:tcPr>
          <w:p w:rsidR="002A267C" w:rsidRPr="005839FC" w:rsidRDefault="002A267C" w:rsidP="002A267C">
            <w:pPr>
              <w:pStyle w:val="BodyText"/>
              <w:spacing w:before="1" w:line="360" w:lineRule="auto"/>
              <w:jc w:val="center"/>
              <w:rPr>
                <w:bCs/>
                <w:sz w:val="28"/>
                <w:szCs w:val="28"/>
                <w:lang w:val="en-US"/>
              </w:rPr>
            </w:pPr>
            <w:r w:rsidRPr="005839FC">
              <w:rPr>
                <w:bCs/>
                <w:sz w:val="28"/>
                <w:szCs w:val="28"/>
              </w:rPr>
              <w:t>NGƯỜI HƯỚNG DẪN KHOA HỌC:</w:t>
            </w:r>
          </w:p>
        </w:tc>
      </w:tr>
      <w:tr w:rsidR="002A267C" w:rsidTr="002A267C">
        <w:tc>
          <w:tcPr>
            <w:tcW w:w="9003" w:type="dxa"/>
          </w:tcPr>
          <w:p w:rsidR="002A267C" w:rsidRDefault="002A267C" w:rsidP="002A267C">
            <w:pPr>
              <w:pStyle w:val="BodyText"/>
              <w:spacing w:before="1" w:line="360" w:lineRule="auto"/>
              <w:jc w:val="center"/>
              <w:rPr>
                <w:b/>
                <w:lang w:val="en-US"/>
              </w:rPr>
            </w:pPr>
            <w:r w:rsidRPr="002A267C">
              <w:rPr>
                <w:b/>
                <w:sz w:val="28"/>
                <w:szCs w:val="28"/>
              </w:rPr>
              <w:t>TS.</w:t>
            </w:r>
            <w:r w:rsidRPr="002A267C">
              <w:rPr>
                <w:b/>
                <w:spacing w:val="-2"/>
                <w:sz w:val="28"/>
                <w:szCs w:val="28"/>
              </w:rPr>
              <w:t xml:space="preserve"> </w:t>
            </w:r>
            <w:r w:rsidRPr="002A267C">
              <w:rPr>
                <w:b/>
                <w:sz w:val="28"/>
                <w:szCs w:val="28"/>
              </w:rPr>
              <w:t>T</w:t>
            </w:r>
            <w:r w:rsidRPr="002A267C">
              <w:rPr>
                <w:b/>
                <w:sz w:val="28"/>
                <w:szCs w:val="28"/>
                <w:lang w:val="en-US"/>
              </w:rPr>
              <w:t>ÂN HẠNH</w:t>
            </w:r>
          </w:p>
        </w:tc>
      </w:tr>
    </w:tbl>
    <w:p w:rsidR="00E449F0" w:rsidRDefault="00E449F0" w:rsidP="008D6B8B">
      <w:pPr>
        <w:pStyle w:val="BodyText"/>
        <w:spacing w:line="360" w:lineRule="auto"/>
        <w:rPr>
          <w:b/>
          <w:lang w:val="en-US"/>
        </w:rPr>
      </w:pPr>
    </w:p>
    <w:p w:rsidR="00E449F0" w:rsidRPr="008D6B8B" w:rsidRDefault="00E449F0" w:rsidP="008D6B8B">
      <w:pPr>
        <w:pStyle w:val="BodyText"/>
        <w:spacing w:line="360" w:lineRule="auto"/>
        <w:rPr>
          <w:b/>
          <w:lang w:val="en-US"/>
        </w:rPr>
      </w:pPr>
    </w:p>
    <w:p w:rsidR="00F95AC9" w:rsidRPr="004B61DC" w:rsidRDefault="00000000" w:rsidP="009A5536">
      <w:pPr>
        <w:spacing w:line="360" w:lineRule="auto"/>
        <w:jc w:val="center"/>
        <w:rPr>
          <w:b/>
          <w:bCs/>
          <w:sz w:val="28"/>
          <w:szCs w:val="28"/>
          <w:lang w:val="en-US"/>
        </w:rPr>
        <w:sectPr w:rsidR="00F95AC9" w:rsidRPr="004B61DC" w:rsidSect="00DD1CCC">
          <w:pgSz w:w="11906" w:h="16838" w:code="9"/>
          <w:pgMar w:top="1985" w:right="1134" w:bottom="1701" w:left="1985" w:header="2028" w:footer="0" w:gutter="0"/>
          <w:cols w:space="720"/>
        </w:sectPr>
      </w:pPr>
      <w:r w:rsidRPr="004B61DC">
        <w:rPr>
          <w:b/>
          <w:bCs/>
          <w:sz w:val="28"/>
          <w:szCs w:val="28"/>
        </w:rPr>
        <w:t>TP. HỒ CHÍ MINH – NĂM 202</w:t>
      </w:r>
      <w:r w:rsidR="00B073BF" w:rsidRPr="004B61DC">
        <w:rPr>
          <w:b/>
          <w:bCs/>
          <w:sz w:val="28"/>
          <w:szCs w:val="28"/>
        </w:rPr>
        <w:t>4</w:t>
      </w:r>
      <w:bookmarkEnd w:id="11"/>
    </w:p>
    <w:p w:rsidR="00F95AC9" w:rsidRPr="00853CB8" w:rsidRDefault="00000000" w:rsidP="009A5536">
      <w:pPr>
        <w:pStyle w:val="Heading1"/>
        <w:spacing w:before="85" w:line="360" w:lineRule="auto"/>
        <w:ind w:left="0"/>
      </w:pPr>
      <w:bookmarkStart w:id="12" w:name="_bookmark0"/>
      <w:bookmarkStart w:id="13" w:name="_Toc173690341"/>
      <w:bookmarkStart w:id="14" w:name="_Toc174220988"/>
      <w:bookmarkEnd w:id="12"/>
      <w:r w:rsidRPr="00853CB8">
        <w:lastRenderedPageBreak/>
        <w:t>LỜI</w:t>
      </w:r>
      <w:r w:rsidRPr="00853CB8">
        <w:rPr>
          <w:spacing w:val="-7"/>
        </w:rPr>
        <w:t xml:space="preserve"> </w:t>
      </w:r>
      <w:r w:rsidRPr="00853CB8">
        <w:t>CAM</w:t>
      </w:r>
      <w:r w:rsidRPr="00853CB8">
        <w:rPr>
          <w:spacing w:val="-3"/>
        </w:rPr>
        <w:t xml:space="preserve"> </w:t>
      </w:r>
      <w:r w:rsidRPr="00853CB8">
        <w:t>ĐOAN</w:t>
      </w:r>
      <w:bookmarkEnd w:id="13"/>
      <w:bookmarkEnd w:id="14"/>
    </w:p>
    <w:p w:rsidR="00F95AC9" w:rsidRPr="006B40BA" w:rsidRDefault="00F95AC9" w:rsidP="008D6B8B">
      <w:pPr>
        <w:pStyle w:val="BodyText"/>
        <w:spacing w:before="2" w:line="360" w:lineRule="auto"/>
        <w:rPr>
          <w:b/>
          <w:lang w:val="en-US"/>
        </w:rPr>
      </w:pPr>
    </w:p>
    <w:p w:rsidR="00F95AC9" w:rsidRPr="008D6B8B" w:rsidRDefault="00000000" w:rsidP="00EC4EB7">
      <w:pPr>
        <w:spacing w:line="360" w:lineRule="auto"/>
        <w:ind w:left="306" w:right="193" w:firstLine="720"/>
        <w:jc w:val="both"/>
        <w:rPr>
          <w:sz w:val="26"/>
          <w:szCs w:val="26"/>
        </w:rPr>
      </w:pPr>
      <w:r w:rsidRPr="008D6B8B">
        <w:rPr>
          <w:sz w:val="26"/>
          <w:szCs w:val="26"/>
        </w:rPr>
        <w:t>Tôi</w:t>
      </w:r>
      <w:r w:rsidRPr="008D6B8B">
        <w:rPr>
          <w:spacing w:val="-3"/>
          <w:sz w:val="26"/>
          <w:szCs w:val="26"/>
        </w:rPr>
        <w:t xml:space="preserve"> </w:t>
      </w:r>
      <w:r w:rsidRPr="008D6B8B">
        <w:rPr>
          <w:sz w:val="26"/>
          <w:szCs w:val="26"/>
        </w:rPr>
        <w:t>cam</w:t>
      </w:r>
      <w:r w:rsidRPr="008D6B8B">
        <w:rPr>
          <w:spacing w:val="-2"/>
          <w:sz w:val="26"/>
          <w:szCs w:val="26"/>
        </w:rPr>
        <w:t xml:space="preserve"> </w:t>
      </w:r>
      <w:r w:rsidRPr="008D6B8B">
        <w:rPr>
          <w:sz w:val="26"/>
          <w:szCs w:val="26"/>
        </w:rPr>
        <w:t>đoan</w:t>
      </w:r>
      <w:r w:rsidRPr="008D6B8B">
        <w:rPr>
          <w:spacing w:val="-3"/>
          <w:sz w:val="26"/>
          <w:szCs w:val="26"/>
        </w:rPr>
        <w:t xml:space="preserve"> </w:t>
      </w:r>
      <w:r w:rsidRPr="008D6B8B">
        <w:rPr>
          <w:sz w:val="26"/>
          <w:szCs w:val="26"/>
        </w:rPr>
        <w:t>rằng</w:t>
      </w:r>
      <w:r w:rsidRPr="008D6B8B">
        <w:rPr>
          <w:spacing w:val="-1"/>
          <w:sz w:val="26"/>
          <w:szCs w:val="26"/>
        </w:rPr>
        <w:t xml:space="preserve"> </w:t>
      </w:r>
      <w:r w:rsidRPr="008D6B8B">
        <w:rPr>
          <w:sz w:val="26"/>
          <w:szCs w:val="26"/>
        </w:rPr>
        <w:t>đề</w:t>
      </w:r>
      <w:r w:rsidRPr="008D6B8B">
        <w:rPr>
          <w:spacing w:val="-3"/>
          <w:sz w:val="26"/>
          <w:szCs w:val="26"/>
        </w:rPr>
        <w:t xml:space="preserve"> </w:t>
      </w:r>
      <w:r w:rsidRPr="008D6B8B">
        <w:rPr>
          <w:sz w:val="26"/>
          <w:szCs w:val="26"/>
        </w:rPr>
        <w:t>án</w:t>
      </w:r>
      <w:r w:rsidRPr="008D6B8B">
        <w:rPr>
          <w:spacing w:val="-2"/>
          <w:sz w:val="26"/>
          <w:szCs w:val="26"/>
        </w:rPr>
        <w:t xml:space="preserve"> </w:t>
      </w:r>
      <w:r w:rsidRPr="008D6B8B">
        <w:rPr>
          <w:sz w:val="26"/>
          <w:szCs w:val="26"/>
        </w:rPr>
        <w:t>tốt</w:t>
      </w:r>
      <w:r w:rsidRPr="008D6B8B">
        <w:rPr>
          <w:spacing w:val="-2"/>
          <w:sz w:val="26"/>
          <w:szCs w:val="26"/>
        </w:rPr>
        <w:t xml:space="preserve"> </w:t>
      </w:r>
      <w:r w:rsidRPr="008D6B8B">
        <w:rPr>
          <w:sz w:val="26"/>
          <w:szCs w:val="26"/>
        </w:rPr>
        <w:t>nghiệp</w:t>
      </w:r>
      <w:r w:rsidRPr="008D6B8B">
        <w:rPr>
          <w:spacing w:val="-3"/>
          <w:sz w:val="26"/>
          <w:szCs w:val="26"/>
        </w:rPr>
        <w:t xml:space="preserve"> </w:t>
      </w:r>
      <w:r w:rsidRPr="008D6B8B">
        <w:rPr>
          <w:sz w:val="26"/>
          <w:szCs w:val="26"/>
        </w:rPr>
        <w:t>thạc</w:t>
      </w:r>
      <w:r w:rsidRPr="008D6B8B">
        <w:rPr>
          <w:spacing w:val="-2"/>
          <w:sz w:val="26"/>
          <w:szCs w:val="26"/>
        </w:rPr>
        <w:t xml:space="preserve"> </w:t>
      </w:r>
      <w:r w:rsidRPr="008D6B8B">
        <w:rPr>
          <w:sz w:val="26"/>
          <w:szCs w:val="26"/>
        </w:rPr>
        <w:t>sĩ:</w:t>
      </w:r>
      <w:r w:rsidRPr="008D6B8B">
        <w:rPr>
          <w:spacing w:val="-3"/>
          <w:sz w:val="26"/>
          <w:szCs w:val="26"/>
        </w:rPr>
        <w:t xml:space="preserve"> </w:t>
      </w:r>
      <w:r w:rsidRPr="008D6B8B">
        <w:rPr>
          <w:b/>
          <w:i/>
          <w:sz w:val="26"/>
          <w:szCs w:val="26"/>
        </w:rPr>
        <w:t>“</w:t>
      </w:r>
      <w:r w:rsidR="00B7463A" w:rsidRPr="008D6B8B">
        <w:rPr>
          <w:b/>
          <w:i/>
          <w:sz w:val="26"/>
          <w:szCs w:val="26"/>
          <w:lang w:val="en-US"/>
        </w:rPr>
        <w:t>Phát triển mô hình Text Mining dựa trên kĩ thuật Machine Learning cho tóm tắt văn bản tiếng Việt</w:t>
      </w:r>
      <w:r w:rsidRPr="008D6B8B">
        <w:rPr>
          <w:b/>
          <w:i/>
          <w:sz w:val="26"/>
          <w:szCs w:val="26"/>
        </w:rPr>
        <w:t>”</w:t>
      </w:r>
      <w:r w:rsidRPr="008D6B8B">
        <w:rPr>
          <w:b/>
          <w:i/>
          <w:spacing w:val="-2"/>
          <w:sz w:val="26"/>
          <w:szCs w:val="26"/>
        </w:rPr>
        <w:t xml:space="preserve"> </w:t>
      </w:r>
      <w:r w:rsidRPr="008D6B8B">
        <w:rPr>
          <w:sz w:val="26"/>
          <w:szCs w:val="26"/>
        </w:rPr>
        <w:t>là</w:t>
      </w:r>
      <w:r w:rsidRPr="008D6B8B">
        <w:rPr>
          <w:spacing w:val="-1"/>
          <w:sz w:val="26"/>
          <w:szCs w:val="26"/>
        </w:rPr>
        <w:t xml:space="preserve"> </w:t>
      </w:r>
      <w:r w:rsidRPr="008D6B8B">
        <w:rPr>
          <w:sz w:val="26"/>
          <w:szCs w:val="26"/>
        </w:rPr>
        <w:t>công</w:t>
      </w:r>
      <w:r w:rsidRPr="008D6B8B">
        <w:rPr>
          <w:spacing w:val="-1"/>
          <w:sz w:val="26"/>
          <w:szCs w:val="26"/>
        </w:rPr>
        <w:t xml:space="preserve"> </w:t>
      </w:r>
      <w:r w:rsidRPr="008D6B8B">
        <w:rPr>
          <w:sz w:val="26"/>
          <w:szCs w:val="26"/>
        </w:rPr>
        <w:t>trình</w:t>
      </w:r>
      <w:r w:rsidRPr="008D6B8B">
        <w:rPr>
          <w:spacing w:val="1"/>
          <w:sz w:val="26"/>
          <w:szCs w:val="26"/>
        </w:rPr>
        <w:t xml:space="preserve"> </w:t>
      </w:r>
      <w:r w:rsidRPr="008D6B8B">
        <w:rPr>
          <w:sz w:val="26"/>
          <w:szCs w:val="26"/>
        </w:rPr>
        <w:t>nghiên</w:t>
      </w:r>
      <w:r w:rsidRPr="008D6B8B">
        <w:rPr>
          <w:spacing w:val="-1"/>
          <w:sz w:val="26"/>
          <w:szCs w:val="26"/>
        </w:rPr>
        <w:t xml:space="preserve"> </w:t>
      </w:r>
      <w:r w:rsidRPr="008D6B8B">
        <w:rPr>
          <w:sz w:val="26"/>
          <w:szCs w:val="26"/>
        </w:rPr>
        <w:t>cứu</w:t>
      </w:r>
      <w:r w:rsidRPr="008D6B8B">
        <w:rPr>
          <w:spacing w:val="-1"/>
          <w:sz w:val="26"/>
          <w:szCs w:val="26"/>
        </w:rPr>
        <w:t xml:space="preserve"> </w:t>
      </w:r>
      <w:r w:rsidRPr="008D6B8B">
        <w:rPr>
          <w:sz w:val="26"/>
          <w:szCs w:val="26"/>
        </w:rPr>
        <w:t>của</w:t>
      </w:r>
      <w:r w:rsidRPr="008D6B8B">
        <w:rPr>
          <w:spacing w:val="-1"/>
          <w:sz w:val="26"/>
          <w:szCs w:val="26"/>
        </w:rPr>
        <w:t xml:space="preserve"> </w:t>
      </w:r>
      <w:r w:rsidRPr="008D6B8B">
        <w:rPr>
          <w:sz w:val="26"/>
          <w:szCs w:val="26"/>
        </w:rPr>
        <w:t>chính</w:t>
      </w:r>
      <w:r w:rsidRPr="008D6B8B">
        <w:rPr>
          <w:spacing w:val="-1"/>
          <w:sz w:val="26"/>
          <w:szCs w:val="26"/>
        </w:rPr>
        <w:t xml:space="preserve"> </w:t>
      </w:r>
      <w:r w:rsidRPr="008D6B8B">
        <w:rPr>
          <w:sz w:val="26"/>
          <w:szCs w:val="26"/>
        </w:rPr>
        <w:t>tôi.</w:t>
      </w:r>
    </w:p>
    <w:p w:rsidR="00F95AC9" w:rsidRPr="008D6B8B" w:rsidRDefault="00000000" w:rsidP="008D6B8B">
      <w:pPr>
        <w:pStyle w:val="BodyText"/>
        <w:spacing w:before="1" w:line="360" w:lineRule="auto"/>
        <w:ind w:left="305" w:right="195" w:firstLine="719"/>
        <w:jc w:val="both"/>
      </w:pPr>
      <w:r w:rsidRPr="008D6B8B">
        <w:t>Các số liệu, kết quả nêu trong đề án là trung thực và chưa từng được ai công</w:t>
      </w:r>
      <w:r w:rsidRPr="008D6B8B">
        <w:rPr>
          <w:spacing w:val="1"/>
        </w:rPr>
        <w:t xml:space="preserve"> </w:t>
      </w:r>
      <w:r w:rsidRPr="008D6B8B">
        <w:t>bố</w:t>
      </w:r>
      <w:r w:rsidRPr="008D6B8B">
        <w:rPr>
          <w:spacing w:val="-2"/>
        </w:rPr>
        <w:t xml:space="preserve"> </w:t>
      </w:r>
      <w:r w:rsidRPr="008D6B8B">
        <w:t>trong</w:t>
      </w:r>
      <w:r w:rsidRPr="008D6B8B">
        <w:rPr>
          <w:spacing w:val="-1"/>
        </w:rPr>
        <w:t xml:space="preserve"> </w:t>
      </w:r>
      <w:r w:rsidRPr="008D6B8B">
        <w:t>bất</w:t>
      </w:r>
      <w:r w:rsidRPr="008D6B8B">
        <w:rPr>
          <w:spacing w:val="-1"/>
        </w:rPr>
        <w:t xml:space="preserve"> </w:t>
      </w:r>
      <w:r w:rsidRPr="008D6B8B">
        <w:t>kỳ</w:t>
      </w:r>
      <w:r w:rsidRPr="008D6B8B">
        <w:rPr>
          <w:spacing w:val="-1"/>
        </w:rPr>
        <w:t xml:space="preserve"> </w:t>
      </w:r>
      <w:r w:rsidRPr="008D6B8B">
        <w:t>công</w:t>
      </w:r>
      <w:r w:rsidRPr="008D6B8B">
        <w:rPr>
          <w:spacing w:val="-1"/>
        </w:rPr>
        <w:t xml:space="preserve"> </w:t>
      </w:r>
      <w:r w:rsidRPr="008D6B8B">
        <w:t>trình</w:t>
      </w:r>
      <w:r w:rsidRPr="008D6B8B">
        <w:rPr>
          <w:spacing w:val="-1"/>
        </w:rPr>
        <w:t xml:space="preserve"> </w:t>
      </w:r>
      <w:r w:rsidRPr="008D6B8B">
        <w:t>nào</w:t>
      </w:r>
      <w:r w:rsidRPr="008D6B8B">
        <w:rPr>
          <w:spacing w:val="-1"/>
        </w:rPr>
        <w:t xml:space="preserve"> </w:t>
      </w:r>
      <w:r w:rsidRPr="008D6B8B">
        <w:t>khác.</w:t>
      </w:r>
    </w:p>
    <w:p w:rsidR="00F95AC9" w:rsidRPr="008D6B8B" w:rsidRDefault="00000000" w:rsidP="008D6B8B">
      <w:pPr>
        <w:pStyle w:val="BodyText"/>
        <w:spacing w:line="360" w:lineRule="auto"/>
        <w:ind w:left="305" w:right="188" w:firstLine="719"/>
        <w:jc w:val="both"/>
      </w:pPr>
      <w:r w:rsidRPr="008D6B8B">
        <w:t>Không</w:t>
      </w:r>
      <w:r w:rsidRPr="008D6B8B">
        <w:rPr>
          <w:spacing w:val="-5"/>
        </w:rPr>
        <w:t xml:space="preserve"> </w:t>
      </w:r>
      <w:r w:rsidRPr="008D6B8B">
        <w:t>có</w:t>
      </w:r>
      <w:r w:rsidRPr="008D6B8B">
        <w:rPr>
          <w:spacing w:val="-5"/>
        </w:rPr>
        <w:t xml:space="preserve"> </w:t>
      </w:r>
      <w:r w:rsidRPr="008D6B8B">
        <w:t>sản</w:t>
      </w:r>
      <w:r w:rsidRPr="008D6B8B">
        <w:rPr>
          <w:spacing w:val="-5"/>
        </w:rPr>
        <w:t xml:space="preserve"> </w:t>
      </w:r>
      <w:r w:rsidRPr="008D6B8B">
        <w:t>phẩm/nghiên</w:t>
      </w:r>
      <w:r w:rsidRPr="008D6B8B">
        <w:rPr>
          <w:spacing w:val="-4"/>
        </w:rPr>
        <w:t xml:space="preserve"> </w:t>
      </w:r>
      <w:r w:rsidRPr="008D6B8B">
        <w:t>cứu</w:t>
      </w:r>
      <w:r w:rsidRPr="008D6B8B">
        <w:rPr>
          <w:spacing w:val="-5"/>
        </w:rPr>
        <w:t xml:space="preserve"> </w:t>
      </w:r>
      <w:r w:rsidRPr="008D6B8B">
        <w:t>nào</w:t>
      </w:r>
      <w:r w:rsidRPr="008D6B8B">
        <w:rPr>
          <w:spacing w:val="-5"/>
        </w:rPr>
        <w:t xml:space="preserve"> </w:t>
      </w:r>
      <w:r w:rsidRPr="008D6B8B">
        <w:t>của</w:t>
      </w:r>
      <w:r w:rsidRPr="008D6B8B">
        <w:rPr>
          <w:spacing w:val="-4"/>
        </w:rPr>
        <w:t xml:space="preserve"> </w:t>
      </w:r>
      <w:r w:rsidRPr="008D6B8B">
        <w:t>người</w:t>
      </w:r>
      <w:r w:rsidRPr="008D6B8B">
        <w:rPr>
          <w:spacing w:val="-3"/>
        </w:rPr>
        <w:t xml:space="preserve"> </w:t>
      </w:r>
      <w:r w:rsidRPr="008D6B8B">
        <w:t>khác</w:t>
      </w:r>
      <w:r w:rsidRPr="008D6B8B">
        <w:rPr>
          <w:spacing w:val="-5"/>
        </w:rPr>
        <w:t xml:space="preserve"> </w:t>
      </w:r>
      <w:r w:rsidRPr="008D6B8B">
        <w:t>được</w:t>
      </w:r>
      <w:r w:rsidRPr="008D6B8B">
        <w:rPr>
          <w:spacing w:val="-4"/>
        </w:rPr>
        <w:t xml:space="preserve"> </w:t>
      </w:r>
      <w:r w:rsidRPr="008D6B8B">
        <w:t>sử</w:t>
      </w:r>
      <w:r w:rsidRPr="008D6B8B">
        <w:rPr>
          <w:spacing w:val="-4"/>
        </w:rPr>
        <w:t xml:space="preserve"> </w:t>
      </w:r>
      <w:r w:rsidRPr="008D6B8B">
        <w:t>dụng</w:t>
      </w:r>
      <w:r w:rsidRPr="008D6B8B">
        <w:rPr>
          <w:spacing w:val="-5"/>
        </w:rPr>
        <w:t xml:space="preserve"> </w:t>
      </w:r>
      <w:r w:rsidRPr="008D6B8B">
        <w:t>trong</w:t>
      </w:r>
      <w:r w:rsidRPr="008D6B8B">
        <w:rPr>
          <w:spacing w:val="-1"/>
        </w:rPr>
        <w:t xml:space="preserve"> </w:t>
      </w:r>
      <w:r w:rsidRPr="008D6B8B">
        <w:t>đề</w:t>
      </w:r>
      <w:r w:rsidRPr="008D6B8B">
        <w:rPr>
          <w:spacing w:val="-5"/>
        </w:rPr>
        <w:t xml:space="preserve"> </w:t>
      </w:r>
      <w:r w:rsidRPr="008D6B8B">
        <w:t>án</w:t>
      </w:r>
      <w:r w:rsidRPr="008D6B8B">
        <w:rPr>
          <w:spacing w:val="-63"/>
        </w:rPr>
        <w:t xml:space="preserve"> </w:t>
      </w:r>
      <w:r w:rsidRPr="008D6B8B">
        <w:t>này</w:t>
      </w:r>
      <w:r w:rsidRPr="008D6B8B">
        <w:rPr>
          <w:spacing w:val="-2"/>
        </w:rPr>
        <w:t xml:space="preserve"> </w:t>
      </w:r>
      <w:r w:rsidRPr="008D6B8B">
        <w:t>mà</w:t>
      </w:r>
      <w:r w:rsidRPr="008D6B8B">
        <w:rPr>
          <w:spacing w:val="-1"/>
        </w:rPr>
        <w:t xml:space="preserve"> </w:t>
      </w:r>
      <w:r w:rsidRPr="008D6B8B">
        <w:t>không</w:t>
      </w:r>
      <w:r w:rsidRPr="008D6B8B">
        <w:rPr>
          <w:spacing w:val="-1"/>
        </w:rPr>
        <w:t xml:space="preserve"> </w:t>
      </w:r>
      <w:r w:rsidRPr="008D6B8B">
        <w:t>được</w:t>
      </w:r>
      <w:r w:rsidRPr="008D6B8B">
        <w:rPr>
          <w:spacing w:val="-1"/>
        </w:rPr>
        <w:t xml:space="preserve"> </w:t>
      </w:r>
      <w:r w:rsidRPr="008D6B8B">
        <w:t>trích</w:t>
      </w:r>
      <w:r w:rsidRPr="008D6B8B">
        <w:rPr>
          <w:spacing w:val="-1"/>
        </w:rPr>
        <w:t xml:space="preserve"> </w:t>
      </w:r>
      <w:r w:rsidRPr="008D6B8B">
        <w:t>dẫn</w:t>
      </w:r>
      <w:r w:rsidRPr="008D6B8B">
        <w:rPr>
          <w:spacing w:val="-1"/>
        </w:rPr>
        <w:t xml:space="preserve"> </w:t>
      </w:r>
      <w:r w:rsidRPr="008D6B8B">
        <w:t>theo</w:t>
      </w:r>
      <w:r w:rsidRPr="008D6B8B">
        <w:rPr>
          <w:spacing w:val="2"/>
        </w:rPr>
        <w:t xml:space="preserve"> </w:t>
      </w:r>
      <w:r w:rsidRPr="008D6B8B">
        <w:t>đúng</w:t>
      </w:r>
      <w:r w:rsidRPr="008D6B8B">
        <w:rPr>
          <w:spacing w:val="-1"/>
        </w:rPr>
        <w:t xml:space="preserve"> </w:t>
      </w:r>
      <w:r w:rsidRPr="008D6B8B">
        <w:t>quy</w:t>
      </w:r>
      <w:r w:rsidRPr="008D6B8B">
        <w:rPr>
          <w:spacing w:val="-1"/>
        </w:rPr>
        <w:t xml:space="preserve"> </w:t>
      </w:r>
      <w:r w:rsidRPr="008D6B8B">
        <w:t>định.</w:t>
      </w:r>
    </w:p>
    <w:p w:rsidR="00F95AC9" w:rsidRPr="008D6B8B" w:rsidRDefault="00F95AC9" w:rsidP="008D6B8B">
      <w:pPr>
        <w:pStyle w:val="BodyText"/>
        <w:spacing w:line="360" w:lineRule="auto"/>
      </w:pPr>
    </w:p>
    <w:p w:rsidR="00F95AC9" w:rsidRPr="008D6B8B" w:rsidRDefault="00F95AC9" w:rsidP="008D6B8B">
      <w:pPr>
        <w:pStyle w:val="BodyText"/>
        <w:spacing w:line="360" w:lineRule="auto"/>
      </w:pPr>
    </w:p>
    <w:p w:rsidR="00F95AC9" w:rsidRPr="008D6B8B" w:rsidRDefault="00F95AC9" w:rsidP="008D6B8B">
      <w:pPr>
        <w:pStyle w:val="BodyText"/>
        <w:spacing w:line="360" w:lineRule="auto"/>
      </w:pPr>
    </w:p>
    <w:p w:rsidR="003076CF" w:rsidRPr="008D6B8B" w:rsidRDefault="00000000" w:rsidP="008D6B8B">
      <w:pPr>
        <w:pStyle w:val="BodyText"/>
        <w:spacing w:line="360" w:lineRule="auto"/>
        <w:ind w:left="305" w:right="188" w:firstLine="719"/>
        <w:jc w:val="right"/>
        <w:rPr>
          <w:lang w:val="en-US"/>
        </w:rPr>
      </w:pPr>
      <w:r w:rsidRPr="008D6B8B">
        <w:t xml:space="preserve">TP. Hồ Chí Minh, ngày </w:t>
      </w:r>
      <w:r w:rsidR="00D76815" w:rsidRPr="008D6B8B">
        <w:rPr>
          <w:lang w:val="en-US"/>
        </w:rPr>
        <w:t>…</w:t>
      </w:r>
      <w:r w:rsidRPr="008D6B8B">
        <w:t xml:space="preserve"> tháng </w:t>
      </w:r>
      <w:r w:rsidR="00D76815" w:rsidRPr="008D6B8B">
        <w:rPr>
          <w:lang w:val="en-US"/>
        </w:rPr>
        <w:t>…</w:t>
      </w:r>
      <w:r w:rsidRPr="008D6B8B">
        <w:t xml:space="preserve"> năm 202</w:t>
      </w:r>
      <w:r w:rsidR="00541ED6" w:rsidRPr="008D6B8B">
        <w:rPr>
          <w:lang w:val="en-US"/>
        </w:rPr>
        <w:t>4</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1313"/>
        <w:gridCol w:w="1314"/>
        <w:gridCol w:w="1314"/>
      </w:tblGrid>
      <w:tr w:rsidR="003076CF" w:rsidRPr="008D6B8B" w:rsidTr="003076CF">
        <w:trPr>
          <w:jc w:val="right"/>
        </w:trPr>
        <w:tc>
          <w:tcPr>
            <w:tcW w:w="5255" w:type="dxa"/>
            <w:gridSpan w:val="4"/>
          </w:tcPr>
          <w:p w:rsidR="003076CF" w:rsidRPr="008D6B8B" w:rsidRDefault="003076CF" w:rsidP="008D6B8B">
            <w:pPr>
              <w:pStyle w:val="BodyText"/>
              <w:spacing w:line="360" w:lineRule="auto"/>
              <w:jc w:val="center"/>
              <w:rPr>
                <w:b/>
                <w:bCs/>
                <w:lang w:val="en-US"/>
              </w:rPr>
            </w:pPr>
            <w:r w:rsidRPr="008D6B8B">
              <w:rPr>
                <w:b/>
                <w:bCs/>
              </w:rPr>
              <w:t>Học viên thực hiện</w:t>
            </w:r>
            <w:r w:rsidR="00D447A1" w:rsidRPr="008D6B8B">
              <w:rPr>
                <w:b/>
                <w:bCs/>
                <w:lang w:val="en-US"/>
              </w:rPr>
              <w:t xml:space="preserve"> đề án</w:t>
            </w:r>
          </w:p>
        </w:tc>
      </w:tr>
      <w:tr w:rsidR="003076CF" w:rsidRPr="008D6B8B" w:rsidTr="003076CF">
        <w:trPr>
          <w:jc w:val="right"/>
        </w:trPr>
        <w:tc>
          <w:tcPr>
            <w:tcW w:w="1314" w:type="dxa"/>
          </w:tcPr>
          <w:p w:rsidR="003076CF" w:rsidRPr="008D6B8B" w:rsidRDefault="003076CF" w:rsidP="008D6B8B">
            <w:pPr>
              <w:pStyle w:val="BodyText"/>
              <w:spacing w:line="360" w:lineRule="auto"/>
              <w:rPr>
                <w:lang w:val="en-US"/>
              </w:rPr>
            </w:pPr>
          </w:p>
        </w:tc>
        <w:tc>
          <w:tcPr>
            <w:tcW w:w="1313"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r>
      <w:tr w:rsidR="003076CF" w:rsidRPr="008D6B8B" w:rsidTr="003076CF">
        <w:trPr>
          <w:jc w:val="right"/>
        </w:trPr>
        <w:tc>
          <w:tcPr>
            <w:tcW w:w="1314" w:type="dxa"/>
          </w:tcPr>
          <w:p w:rsidR="003076CF" w:rsidRPr="008D6B8B" w:rsidRDefault="003076CF" w:rsidP="008D6B8B">
            <w:pPr>
              <w:pStyle w:val="BodyText"/>
              <w:spacing w:line="360" w:lineRule="auto"/>
              <w:rPr>
                <w:lang w:val="en-US"/>
              </w:rPr>
            </w:pPr>
          </w:p>
        </w:tc>
        <w:tc>
          <w:tcPr>
            <w:tcW w:w="1313"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r>
      <w:tr w:rsidR="003076CF" w:rsidRPr="008D6B8B" w:rsidTr="003076CF">
        <w:trPr>
          <w:jc w:val="right"/>
        </w:trPr>
        <w:tc>
          <w:tcPr>
            <w:tcW w:w="1314" w:type="dxa"/>
          </w:tcPr>
          <w:p w:rsidR="003076CF" w:rsidRPr="008D6B8B" w:rsidRDefault="003076CF" w:rsidP="008D6B8B">
            <w:pPr>
              <w:pStyle w:val="BodyText"/>
              <w:spacing w:line="360" w:lineRule="auto"/>
              <w:rPr>
                <w:lang w:val="en-US"/>
              </w:rPr>
            </w:pPr>
          </w:p>
        </w:tc>
        <w:tc>
          <w:tcPr>
            <w:tcW w:w="1313"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r>
      <w:tr w:rsidR="003076CF" w:rsidRPr="008D6B8B" w:rsidTr="003076CF">
        <w:trPr>
          <w:jc w:val="right"/>
        </w:trPr>
        <w:tc>
          <w:tcPr>
            <w:tcW w:w="1314" w:type="dxa"/>
          </w:tcPr>
          <w:p w:rsidR="003076CF" w:rsidRPr="008D6B8B" w:rsidRDefault="003076CF" w:rsidP="008D6B8B">
            <w:pPr>
              <w:pStyle w:val="BodyText"/>
              <w:spacing w:line="360" w:lineRule="auto"/>
              <w:rPr>
                <w:lang w:val="en-US"/>
              </w:rPr>
            </w:pPr>
          </w:p>
        </w:tc>
        <w:tc>
          <w:tcPr>
            <w:tcW w:w="1313"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c>
          <w:tcPr>
            <w:tcW w:w="1314" w:type="dxa"/>
          </w:tcPr>
          <w:p w:rsidR="003076CF" w:rsidRPr="008D6B8B" w:rsidRDefault="003076CF" w:rsidP="008D6B8B">
            <w:pPr>
              <w:pStyle w:val="BodyText"/>
              <w:spacing w:line="360" w:lineRule="auto"/>
              <w:rPr>
                <w:lang w:val="en-US"/>
              </w:rPr>
            </w:pPr>
          </w:p>
        </w:tc>
      </w:tr>
      <w:tr w:rsidR="003076CF" w:rsidRPr="008D6B8B" w:rsidTr="003076CF">
        <w:trPr>
          <w:jc w:val="right"/>
        </w:trPr>
        <w:tc>
          <w:tcPr>
            <w:tcW w:w="5255" w:type="dxa"/>
            <w:gridSpan w:val="4"/>
          </w:tcPr>
          <w:p w:rsidR="003076CF" w:rsidRPr="008D6B8B" w:rsidRDefault="003076CF" w:rsidP="008D6B8B">
            <w:pPr>
              <w:pStyle w:val="BodyText"/>
              <w:spacing w:line="360" w:lineRule="auto"/>
              <w:jc w:val="center"/>
              <w:rPr>
                <w:b/>
                <w:bCs/>
                <w:lang w:val="en-US"/>
              </w:rPr>
            </w:pPr>
            <w:r w:rsidRPr="008D6B8B">
              <w:rPr>
                <w:b/>
                <w:bCs/>
                <w:lang w:val="en-US"/>
              </w:rPr>
              <w:t>Nguyễn Đình Sơn</w:t>
            </w:r>
          </w:p>
        </w:tc>
      </w:tr>
    </w:tbl>
    <w:p w:rsidR="00F95AC9" w:rsidRPr="008D6B8B" w:rsidRDefault="00F95AC9" w:rsidP="008D6B8B">
      <w:pPr>
        <w:spacing w:line="360" w:lineRule="auto"/>
        <w:rPr>
          <w:sz w:val="26"/>
          <w:szCs w:val="26"/>
          <w:lang w:val="en-US"/>
        </w:rPr>
        <w:sectPr w:rsidR="00F95AC9" w:rsidRPr="008D6B8B" w:rsidSect="00DD1CCC">
          <w:headerReference w:type="default" r:id="rId10"/>
          <w:pgSz w:w="11906" w:h="16838" w:code="9"/>
          <w:pgMar w:top="1985" w:right="1134" w:bottom="1701" w:left="1985" w:header="734" w:footer="0" w:gutter="0"/>
          <w:pgNumType w:start="1"/>
          <w:cols w:space="720"/>
          <w:docGrid w:linePitch="299"/>
        </w:sectPr>
      </w:pPr>
    </w:p>
    <w:p w:rsidR="00F95AC9" w:rsidRPr="001E2D0F" w:rsidRDefault="00000000" w:rsidP="001E2D0F">
      <w:pPr>
        <w:pStyle w:val="Heading1"/>
        <w:spacing w:before="85" w:line="360" w:lineRule="auto"/>
        <w:ind w:left="0"/>
      </w:pPr>
      <w:bookmarkStart w:id="15" w:name="_bookmark1"/>
      <w:bookmarkStart w:id="16" w:name="_Toc173690342"/>
      <w:bookmarkStart w:id="17" w:name="_Toc174220989"/>
      <w:bookmarkEnd w:id="15"/>
      <w:r w:rsidRPr="001E2D0F">
        <w:lastRenderedPageBreak/>
        <w:t>LỜI CẢM ƠN</w:t>
      </w:r>
      <w:bookmarkEnd w:id="16"/>
      <w:bookmarkEnd w:id="17"/>
    </w:p>
    <w:p w:rsidR="00F95AC9" w:rsidRPr="008D6B8B" w:rsidRDefault="00F95AC9" w:rsidP="008D6B8B">
      <w:pPr>
        <w:pStyle w:val="BodyText"/>
        <w:spacing w:before="2" w:line="360" w:lineRule="auto"/>
        <w:rPr>
          <w:b/>
        </w:rPr>
      </w:pPr>
    </w:p>
    <w:p w:rsidR="00F95AC9" w:rsidRPr="00F22356" w:rsidRDefault="00000000" w:rsidP="008D6B8B">
      <w:pPr>
        <w:pStyle w:val="BodyText"/>
        <w:spacing w:line="360" w:lineRule="auto"/>
        <w:ind w:left="305" w:right="190" w:firstLine="719"/>
        <w:jc w:val="both"/>
        <w:rPr>
          <w:lang w:val="en-US"/>
        </w:rPr>
      </w:pPr>
      <w:r w:rsidRPr="008D6B8B">
        <w:t>Trong suốt quá trình học tập và nghiên cứu thực hiện đề án tốt nghiệp thạc sĩ,</w:t>
      </w:r>
      <w:r w:rsidR="00D30EC9">
        <w:rPr>
          <w:lang w:val="en-US"/>
        </w:rPr>
        <w:t xml:space="preserve"> </w:t>
      </w:r>
      <w:r w:rsidRPr="008D6B8B">
        <w:rPr>
          <w:spacing w:val="-62"/>
        </w:rPr>
        <w:t xml:space="preserve"> </w:t>
      </w:r>
      <w:r w:rsidR="00D30EC9">
        <w:rPr>
          <w:spacing w:val="-62"/>
          <w:lang w:val="en-US"/>
        </w:rPr>
        <w:t xml:space="preserve"> </w:t>
      </w:r>
      <w:r w:rsidRPr="008D6B8B">
        <w:t>ngoài</w:t>
      </w:r>
      <w:r w:rsidRPr="008D6B8B">
        <w:rPr>
          <w:spacing w:val="-6"/>
        </w:rPr>
        <w:t xml:space="preserve"> </w:t>
      </w:r>
      <w:r w:rsidRPr="008D6B8B">
        <w:t>nỗ</w:t>
      </w:r>
      <w:r w:rsidRPr="008D6B8B">
        <w:rPr>
          <w:spacing w:val="-5"/>
        </w:rPr>
        <w:t xml:space="preserve"> </w:t>
      </w:r>
      <w:r w:rsidRPr="008D6B8B">
        <w:t>lực</w:t>
      </w:r>
      <w:r w:rsidRPr="008D6B8B">
        <w:rPr>
          <w:spacing w:val="-6"/>
        </w:rPr>
        <w:t xml:space="preserve"> </w:t>
      </w:r>
      <w:r w:rsidRPr="008D6B8B">
        <w:t>của</w:t>
      </w:r>
      <w:r w:rsidRPr="008D6B8B">
        <w:rPr>
          <w:spacing w:val="-5"/>
        </w:rPr>
        <w:t xml:space="preserve"> </w:t>
      </w:r>
      <w:r w:rsidRPr="008D6B8B">
        <w:t>bản</w:t>
      </w:r>
      <w:r w:rsidRPr="008D6B8B">
        <w:rPr>
          <w:spacing w:val="-7"/>
        </w:rPr>
        <w:t xml:space="preserve"> </w:t>
      </w:r>
      <w:r w:rsidRPr="008D6B8B">
        <w:t>thân,</w:t>
      </w:r>
      <w:r w:rsidRPr="008D6B8B">
        <w:rPr>
          <w:spacing w:val="-6"/>
        </w:rPr>
        <w:t xml:space="preserve"> </w:t>
      </w:r>
      <w:r w:rsidRPr="008D6B8B">
        <w:t>tôi</w:t>
      </w:r>
      <w:r w:rsidRPr="008D6B8B">
        <w:rPr>
          <w:spacing w:val="-3"/>
        </w:rPr>
        <w:t xml:space="preserve"> </w:t>
      </w:r>
      <w:r w:rsidRPr="008D6B8B">
        <w:t>đã</w:t>
      </w:r>
      <w:r w:rsidRPr="008D6B8B">
        <w:rPr>
          <w:spacing w:val="-4"/>
        </w:rPr>
        <w:t xml:space="preserve"> </w:t>
      </w:r>
      <w:r w:rsidRPr="008D6B8B">
        <w:t>nhận</w:t>
      </w:r>
      <w:r w:rsidRPr="008D6B8B">
        <w:rPr>
          <w:spacing w:val="-4"/>
        </w:rPr>
        <w:t xml:space="preserve"> </w:t>
      </w:r>
      <w:r w:rsidRPr="008D6B8B">
        <w:t>được</w:t>
      </w:r>
      <w:r w:rsidRPr="008D6B8B">
        <w:rPr>
          <w:spacing w:val="-6"/>
        </w:rPr>
        <w:t xml:space="preserve"> </w:t>
      </w:r>
      <w:r w:rsidRPr="008D6B8B">
        <w:t>sự</w:t>
      </w:r>
      <w:r w:rsidRPr="008D6B8B">
        <w:rPr>
          <w:spacing w:val="-4"/>
        </w:rPr>
        <w:t xml:space="preserve"> </w:t>
      </w:r>
      <w:r w:rsidRPr="008D6B8B">
        <w:t>hướng</w:t>
      </w:r>
      <w:r w:rsidRPr="008D6B8B">
        <w:rPr>
          <w:spacing w:val="-4"/>
        </w:rPr>
        <w:t xml:space="preserve"> </w:t>
      </w:r>
      <w:r w:rsidRPr="008D6B8B">
        <w:t>dẫn</w:t>
      </w:r>
      <w:r w:rsidRPr="008D6B8B">
        <w:rPr>
          <w:spacing w:val="-5"/>
        </w:rPr>
        <w:t xml:space="preserve"> </w:t>
      </w:r>
      <w:r w:rsidRPr="008D6B8B">
        <w:t>nhiệt</w:t>
      </w:r>
      <w:r w:rsidRPr="008D6B8B">
        <w:rPr>
          <w:spacing w:val="-7"/>
        </w:rPr>
        <w:t xml:space="preserve"> </w:t>
      </w:r>
      <w:r w:rsidRPr="008D6B8B">
        <w:t>tình</w:t>
      </w:r>
      <w:r w:rsidRPr="008D6B8B">
        <w:rPr>
          <w:spacing w:val="-4"/>
        </w:rPr>
        <w:t xml:space="preserve"> </w:t>
      </w:r>
      <w:r w:rsidRPr="008D6B8B">
        <w:t>quý</w:t>
      </w:r>
      <w:r w:rsidRPr="008D6B8B">
        <w:rPr>
          <w:spacing w:val="-6"/>
        </w:rPr>
        <w:t xml:space="preserve"> </w:t>
      </w:r>
      <w:r w:rsidRPr="008D6B8B">
        <w:t>báu</w:t>
      </w:r>
      <w:r w:rsidRPr="008D6B8B">
        <w:rPr>
          <w:spacing w:val="-4"/>
        </w:rPr>
        <w:t xml:space="preserve"> </w:t>
      </w:r>
      <w:r w:rsidRPr="008D6B8B">
        <w:t>của</w:t>
      </w:r>
      <w:r w:rsidRPr="008D6B8B">
        <w:rPr>
          <w:spacing w:val="-4"/>
        </w:rPr>
        <w:t xml:space="preserve"> </w:t>
      </w:r>
      <w:r w:rsidRPr="008D6B8B">
        <w:t>quý</w:t>
      </w:r>
      <w:r w:rsidRPr="008D6B8B">
        <w:rPr>
          <w:spacing w:val="-63"/>
        </w:rPr>
        <w:t xml:space="preserve"> </w:t>
      </w:r>
      <w:r w:rsidR="00F22356">
        <w:rPr>
          <w:spacing w:val="-63"/>
          <w:lang w:val="en-US"/>
        </w:rPr>
        <w:t xml:space="preserve">          </w:t>
      </w:r>
      <w:r w:rsidRPr="008D6B8B">
        <w:t>Thầy Cô, cùng với sự động viên và ủng hộ của gia đình, bạn bè và đồng nghiệp. Với</w:t>
      </w:r>
      <w:r w:rsidRPr="008D6B8B">
        <w:rPr>
          <w:spacing w:val="-62"/>
        </w:rPr>
        <w:t xml:space="preserve"> </w:t>
      </w:r>
      <w:r w:rsidRPr="008D6B8B">
        <w:t>lòng</w:t>
      </w:r>
      <w:r w:rsidRPr="008D6B8B">
        <w:rPr>
          <w:spacing w:val="-2"/>
        </w:rPr>
        <w:t xml:space="preserve"> </w:t>
      </w:r>
      <w:r w:rsidRPr="008D6B8B">
        <w:t>kính</w:t>
      </w:r>
      <w:r w:rsidRPr="008D6B8B">
        <w:rPr>
          <w:spacing w:val="-2"/>
        </w:rPr>
        <w:t xml:space="preserve"> </w:t>
      </w:r>
      <w:r w:rsidRPr="008D6B8B">
        <w:t>trọng</w:t>
      </w:r>
      <w:r w:rsidRPr="008D6B8B">
        <w:rPr>
          <w:spacing w:val="-2"/>
        </w:rPr>
        <w:t xml:space="preserve"> </w:t>
      </w:r>
      <w:r w:rsidRPr="008D6B8B">
        <w:t>và</w:t>
      </w:r>
      <w:r w:rsidRPr="008D6B8B">
        <w:rPr>
          <w:spacing w:val="1"/>
        </w:rPr>
        <w:t xml:space="preserve"> </w:t>
      </w:r>
      <w:r w:rsidRPr="008D6B8B">
        <w:t>biết</w:t>
      </w:r>
      <w:r w:rsidRPr="008D6B8B">
        <w:rPr>
          <w:spacing w:val="1"/>
        </w:rPr>
        <w:t xml:space="preserve"> </w:t>
      </w:r>
      <w:r w:rsidRPr="008D6B8B">
        <w:t>ơn</w:t>
      </w:r>
      <w:r w:rsidRPr="008D6B8B">
        <w:rPr>
          <w:spacing w:val="-2"/>
        </w:rPr>
        <w:t xml:space="preserve"> </w:t>
      </w:r>
      <w:r w:rsidRPr="008D6B8B">
        <w:t>sâu</w:t>
      </w:r>
      <w:r w:rsidRPr="008D6B8B">
        <w:rPr>
          <w:spacing w:val="-1"/>
        </w:rPr>
        <w:t xml:space="preserve"> </w:t>
      </w:r>
      <w:r w:rsidRPr="008D6B8B">
        <w:t>sắc,</w:t>
      </w:r>
      <w:r w:rsidRPr="008D6B8B">
        <w:rPr>
          <w:spacing w:val="1"/>
        </w:rPr>
        <w:t xml:space="preserve"> </w:t>
      </w:r>
      <w:r w:rsidRPr="008D6B8B">
        <w:t>tôi</w:t>
      </w:r>
      <w:r w:rsidRPr="008D6B8B">
        <w:rPr>
          <w:spacing w:val="-2"/>
        </w:rPr>
        <w:t xml:space="preserve"> </w:t>
      </w:r>
      <w:r w:rsidRPr="008D6B8B">
        <w:t>xin</w:t>
      </w:r>
      <w:r w:rsidRPr="008D6B8B">
        <w:rPr>
          <w:spacing w:val="1"/>
        </w:rPr>
        <w:t xml:space="preserve"> </w:t>
      </w:r>
      <w:r w:rsidRPr="008D6B8B">
        <w:t>gửi</w:t>
      </w:r>
      <w:r w:rsidRPr="008D6B8B">
        <w:rPr>
          <w:spacing w:val="-2"/>
        </w:rPr>
        <w:t xml:space="preserve"> </w:t>
      </w:r>
      <w:r w:rsidRPr="008D6B8B">
        <w:t>lời</w:t>
      </w:r>
      <w:r w:rsidRPr="008D6B8B">
        <w:rPr>
          <w:spacing w:val="-2"/>
        </w:rPr>
        <w:t xml:space="preserve"> </w:t>
      </w:r>
      <w:r w:rsidRPr="008D6B8B">
        <w:t>cảm</w:t>
      </w:r>
      <w:r w:rsidRPr="008D6B8B">
        <w:rPr>
          <w:spacing w:val="-2"/>
        </w:rPr>
        <w:t xml:space="preserve"> </w:t>
      </w:r>
      <w:r w:rsidRPr="008D6B8B">
        <w:t>ơn</w:t>
      </w:r>
      <w:r w:rsidRPr="008D6B8B">
        <w:rPr>
          <w:spacing w:val="1"/>
        </w:rPr>
        <w:t xml:space="preserve"> </w:t>
      </w:r>
      <w:r w:rsidRPr="008D6B8B">
        <w:t>chân</w:t>
      </w:r>
      <w:r w:rsidRPr="008D6B8B">
        <w:rPr>
          <w:spacing w:val="-2"/>
        </w:rPr>
        <w:t xml:space="preserve"> </w:t>
      </w:r>
      <w:r w:rsidRPr="008D6B8B">
        <w:t>thành</w:t>
      </w:r>
      <w:r w:rsidRPr="008D6B8B">
        <w:rPr>
          <w:spacing w:val="-2"/>
        </w:rPr>
        <w:t xml:space="preserve"> </w:t>
      </w:r>
      <w:r w:rsidRPr="008D6B8B">
        <w:t>tới:</w:t>
      </w:r>
      <w:r w:rsidR="00F22356">
        <w:rPr>
          <w:lang w:val="en-US"/>
        </w:rPr>
        <w:t xml:space="preserve"> </w:t>
      </w:r>
    </w:p>
    <w:p w:rsidR="00F95AC9" w:rsidRPr="008D6B8B" w:rsidRDefault="00000000" w:rsidP="008D6B8B">
      <w:pPr>
        <w:pStyle w:val="BodyText"/>
        <w:spacing w:before="2" w:line="360" w:lineRule="auto"/>
        <w:ind w:left="305" w:right="196" w:firstLine="719"/>
        <w:jc w:val="both"/>
      </w:pPr>
      <w:r w:rsidRPr="008D6B8B">
        <w:rPr>
          <w:b/>
        </w:rPr>
        <w:t xml:space="preserve">Thầy TS. </w:t>
      </w:r>
      <w:r w:rsidR="000415BE" w:rsidRPr="008D6B8B">
        <w:rPr>
          <w:b/>
          <w:lang w:val="en-US"/>
        </w:rPr>
        <w:t>Tân Hạnh</w:t>
      </w:r>
      <w:r w:rsidRPr="008D6B8B">
        <w:t xml:space="preserve">, người </w:t>
      </w:r>
      <w:r w:rsidR="00E37751">
        <w:rPr>
          <w:lang w:val="en-US"/>
        </w:rPr>
        <w:t>T</w:t>
      </w:r>
      <w:r w:rsidRPr="008D6B8B">
        <w:t>hầy kính yêu đã hết lòng giúp đỡ,</w:t>
      </w:r>
      <w:r w:rsidRPr="008D6B8B">
        <w:rPr>
          <w:spacing w:val="1"/>
        </w:rPr>
        <w:t xml:space="preserve"> </w:t>
      </w:r>
      <w:r w:rsidRPr="008D6B8B">
        <w:t>hướng dẫn, động viên, tạo điều kiện cho tôi trong suốt quá trình thực hiện và hoàn</w:t>
      </w:r>
      <w:r w:rsidRPr="008D6B8B">
        <w:rPr>
          <w:spacing w:val="1"/>
        </w:rPr>
        <w:t xml:space="preserve"> </w:t>
      </w:r>
      <w:r w:rsidRPr="008D6B8B">
        <w:t>thành</w:t>
      </w:r>
      <w:r w:rsidRPr="008D6B8B">
        <w:rPr>
          <w:spacing w:val="-2"/>
        </w:rPr>
        <w:t xml:space="preserve"> </w:t>
      </w:r>
      <w:r w:rsidRPr="008D6B8B">
        <w:t>đề</w:t>
      </w:r>
      <w:r w:rsidRPr="008D6B8B">
        <w:rPr>
          <w:spacing w:val="-1"/>
        </w:rPr>
        <w:t xml:space="preserve"> </w:t>
      </w:r>
      <w:r w:rsidRPr="008D6B8B">
        <w:t>án</w:t>
      </w:r>
      <w:r w:rsidRPr="008D6B8B">
        <w:rPr>
          <w:spacing w:val="2"/>
        </w:rPr>
        <w:t xml:space="preserve"> </w:t>
      </w:r>
      <w:r w:rsidRPr="008D6B8B">
        <w:t>tốt</w:t>
      </w:r>
      <w:r w:rsidRPr="008D6B8B">
        <w:rPr>
          <w:spacing w:val="-1"/>
        </w:rPr>
        <w:t xml:space="preserve"> </w:t>
      </w:r>
      <w:r w:rsidRPr="008D6B8B">
        <w:t>nghiệp</w:t>
      </w:r>
      <w:r w:rsidRPr="008D6B8B">
        <w:rPr>
          <w:spacing w:val="-1"/>
        </w:rPr>
        <w:t xml:space="preserve"> </w:t>
      </w:r>
      <w:r w:rsidRPr="008D6B8B">
        <w:t>thạc</w:t>
      </w:r>
      <w:r w:rsidRPr="008D6B8B">
        <w:rPr>
          <w:spacing w:val="-1"/>
        </w:rPr>
        <w:t xml:space="preserve"> </w:t>
      </w:r>
      <w:r w:rsidRPr="008D6B8B">
        <w:t>sĩ.</w:t>
      </w:r>
    </w:p>
    <w:p w:rsidR="00F95AC9" w:rsidRPr="008D6B8B" w:rsidRDefault="00000000" w:rsidP="008D6B8B">
      <w:pPr>
        <w:pStyle w:val="BodyText"/>
        <w:spacing w:line="360" w:lineRule="auto"/>
        <w:ind w:left="305" w:right="196" w:firstLine="719"/>
        <w:jc w:val="both"/>
      </w:pPr>
      <w:r w:rsidRPr="008D6B8B">
        <w:t>Ban Giám Đốc, Phòng đào tạo sau đại học và quý Thầy Cô đã tạo mọi điều</w:t>
      </w:r>
      <w:r w:rsidRPr="008D6B8B">
        <w:rPr>
          <w:spacing w:val="1"/>
        </w:rPr>
        <w:t xml:space="preserve"> </w:t>
      </w:r>
      <w:r w:rsidRPr="008D6B8B">
        <w:t>kiện</w:t>
      </w:r>
      <w:r w:rsidRPr="008D6B8B">
        <w:rPr>
          <w:spacing w:val="-2"/>
        </w:rPr>
        <w:t xml:space="preserve"> </w:t>
      </w:r>
      <w:r w:rsidRPr="008D6B8B">
        <w:t>thuận</w:t>
      </w:r>
      <w:r w:rsidRPr="008D6B8B">
        <w:rPr>
          <w:spacing w:val="2"/>
        </w:rPr>
        <w:t xml:space="preserve"> </w:t>
      </w:r>
      <w:r w:rsidRPr="008D6B8B">
        <w:t>lợi</w:t>
      </w:r>
      <w:r w:rsidRPr="008D6B8B">
        <w:rPr>
          <w:spacing w:val="-1"/>
        </w:rPr>
        <w:t xml:space="preserve"> </w:t>
      </w:r>
      <w:r w:rsidRPr="008D6B8B">
        <w:t>giúp</w:t>
      </w:r>
      <w:r w:rsidRPr="008D6B8B">
        <w:rPr>
          <w:spacing w:val="-1"/>
        </w:rPr>
        <w:t xml:space="preserve"> </w:t>
      </w:r>
      <w:r w:rsidRPr="008D6B8B">
        <w:t>tôi</w:t>
      </w:r>
      <w:r w:rsidRPr="008D6B8B">
        <w:rPr>
          <w:spacing w:val="1"/>
        </w:rPr>
        <w:t xml:space="preserve"> </w:t>
      </w:r>
      <w:r w:rsidRPr="008D6B8B">
        <w:t>hoàn</w:t>
      </w:r>
      <w:r w:rsidRPr="008D6B8B">
        <w:rPr>
          <w:spacing w:val="-1"/>
        </w:rPr>
        <w:t xml:space="preserve"> </w:t>
      </w:r>
      <w:r w:rsidRPr="008D6B8B">
        <w:t>thành</w:t>
      </w:r>
      <w:r w:rsidRPr="008D6B8B">
        <w:rPr>
          <w:spacing w:val="2"/>
        </w:rPr>
        <w:t xml:space="preserve"> </w:t>
      </w:r>
      <w:r w:rsidRPr="008D6B8B">
        <w:t>đề</w:t>
      </w:r>
      <w:r w:rsidRPr="008D6B8B">
        <w:rPr>
          <w:spacing w:val="-2"/>
        </w:rPr>
        <w:t xml:space="preserve"> </w:t>
      </w:r>
      <w:r w:rsidRPr="008D6B8B">
        <w:t>án.</w:t>
      </w:r>
    </w:p>
    <w:p w:rsidR="00F95AC9" w:rsidRPr="008D6B8B" w:rsidRDefault="00000000" w:rsidP="008D6B8B">
      <w:pPr>
        <w:pStyle w:val="BodyText"/>
        <w:spacing w:line="360" w:lineRule="auto"/>
        <w:ind w:left="305" w:right="193" w:firstLine="719"/>
        <w:jc w:val="both"/>
      </w:pPr>
      <w:r w:rsidRPr="008D6B8B">
        <w:t>Tôi xin chân thành cảm ơn gia đình, bạn bè, đồng nghiệp trong cơ quan đã</w:t>
      </w:r>
      <w:r w:rsidRPr="008D6B8B">
        <w:rPr>
          <w:spacing w:val="1"/>
        </w:rPr>
        <w:t xml:space="preserve"> </w:t>
      </w:r>
      <w:r w:rsidRPr="008D6B8B">
        <w:t>động viên, hỗ trợ tôi trong lúc khó khăn để tôi có thể học tập và hoàn thành đề án.</w:t>
      </w:r>
      <w:r w:rsidRPr="008D6B8B">
        <w:rPr>
          <w:spacing w:val="1"/>
        </w:rPr>
        <w:t xml:space="preserve"> </w:t>
      </w:r>
      <w:r w:rsidRPr="008D6B8B">
        <w:t>Mặc dù đã có nhiều cố gắng, nỗ lực, nhưng do thời gian và kinh nghiệm nghiên cứu</w:t>
      </w:r>
      <w:r w:rsidRPr="008D6B8B">
        <w:rPr>
          <w:spacing w:val="1"/>
        </w:rPr>
        <w:t xml:space="preserve"> </w:t>
      </w:r>
      <w:r w:rsidRPr="008D6B8B">
        <w:t>khoa học còn hạn chế nên không thể tránh khỏi những thiếu sót. Tôi rất mong nhận</w:t>
      </w:r>
      <w:r w:rsidRPr="008D6B8B">
        <w:rPr>
          <w:spacing w:val="1"/>
        </w:rPr>
        <w:t xml:space="preserve"> </w:t>
      </w:r>
      <w:r w:rsidRPr="008D6B8B">
        <w:t>được sự góp ý của quý Thầy Cô cùng bạn bè đồng nghiệp để kiến thức của tôi ngày</w:t>
      </w:r>
      <w:r w:rsidRPr="008D6B8B">
        <w:rPr>
          <w:spacing w:val="1"/>
        </w:rPr>
        <w:t xml:space="preserve"> </w:t>
      </w:r>
      <w:r w:rsidRPr="008D6B8B">
        <w:t>một</w:t>
      </w:r>
      <w:r w:rsidRPr="008D6B8B">
        <w:rPr>
          <w:spacing w:val="-2"/>
        </w:rPr>
        <w:t xml:space="preserve"> </w:t>
      </w:r>
      <w:r w:rsidRPr="008D6B8B">
        <w:t>hoàn</w:t>
      </w:r>
      <w:r w:rsidRPr="008D6B8B">
        <w:rPr>
          <w:spacing w:val="-1"/>
        </w:rPr>
        <w:t xml:space="preserve"> </w:t>
      </w:r>
      <w:r w:rsidRPr="008D6B8B">
        <w:t>thiện</w:t>
      </w:r>
      <w:r w:rsidRPr="008D6B8B">
        <w:rPr>
          <w:spacing w:val="-1"/>
        </w:rPr>
        <w:t xml:space="preserve"> </w:t>
      </w:r>
      <w:r w:rsidRPr="008D6B8B">
        <w:t>hơn.</w:t>
      </w:r>
    </w:p>
    <w:p w:rsidR="00F95AC9" w:rsidRPr="008D6B8B" w:rsidRDefault="00000000" w:rsidP="008D6B8B">
      <w:pPr>
        <w:pStyle w:val="BodyText"/>
        <w:spacing w:line="360" w:lineRule="auto"/>
        <w:ind w:left="1025"/>
        <w:jc w:val="both"/>
      </w:pPr>
      <w:r w:rsidRPr="008D6B8B">
        <w:t>Xin</w:t>
      </w:r>
      <w:r w:rsidRPr="008D6B8B">
        <w:rPr>
          <w:spacing w:val="-3"/>
        </w:rPr>
        <w:t xml:space="preserve"> </w:t>
      </w:r>
      <w:r w:rsidRPr="008D6B8B">
        <w:t>chân</w:t>
      </w:r>
      <w:r w:rsidRPr="008D6B8B">
        <w:rPr>
          <w:spacing w:val="-1"/>
        </w:rPr>
        <w:t xml:space="preserve"> </w:t>
      </w:r>
      <w:r w:rsidRPr="008D6B8B">
        <w:t>thành</w:t>
      </w:r>
      <w:r w:rsidRPr="008D6B8B">
        <w:rPr>
          <w:spacing w:val="-1"/>
        </w:rPr>
        <w:t xml:space="preserve"> </w:t>
      </w:r>
      <w:r w:rsidRPr="008D6B8B">
        <w:t>cảm ơn!</w:t>
      </w:r>
    </w:p>
    <w:p w:rsidR="00F95AC9" w:rsidRPr="005D7C7E" w:rsidRDefault="00F95AC9" w:rsidP="008D6B8B">
      <w:pPr>
        <w:pStyle w:val="BodyText"/>
        <w:spacing w:line="360" w:lineRule="auto"/>
        <w:rPr>
          <w:lang w:val="en-US"/>
        </w:rPr>
      </w:pPr>
    </w:p>
    <w:p w:rsidR="00F95AC9" w:rsidRPr="008D6B8B" w:rsidRDefault="00F95AC9" w:rsidP="008D6B8B">
      <w:pPr>
        <w:pStyle w:val="BodyText"/>
        <w:spacing w:line="360" w:lineRule="auto"/>
        <w:jc w:val="right"/>
      </w:pPr>
    </w:p>
    <w:p w:rsidR="004501AD" w:rsidRPr="008D6B8B" w:rsidRDefault="00000000" w:rsidP="008D6B8B">
      <w:pPr>
        <w:pStyle w:val="BodyText"/>
        <w:spacing w:line="360" w:lineRule="auto"/>
        <w:ind w:left="305" w:right="188" w:firstLine="719"/>
        <w:jc w:val="right"/>
        <w:rPr>
          <w:lang w:val="en-US"/>
        </w:rPr>
      </w:pPr>
      <w:r w:rsidRPr="008D6B8B">
        <w:t xml:space="preserve">TP. Hồ Chí Minh, ngày </w:t>
      </w:r>
      <w:r w:rsidR="00876782">
        <w:rPr>
          <w:lang w:val="en-US"/>
        </w:rPr>
        <w:t>…</w:t>
      </w:r>
      <w:r w:rsidRPr="008D6B8B">
        <w:t xml:space="preserve"> tháng </w:t>
      </w:r>
      <w:r w:rsidR="00876782">
        <w:rPr>
          <w:lang w:val="en-US"/>
        </w:rPr>
        <w:t>…</w:t>
      </w:r>
      <w:r w:rsidRPr="008D6B8B">
        <w:t xml:space="preserve"> năm 202</w:t>
      </w:r>
      <w:r w:rsidR="008B4647" w:rsidRPr="008D6B8B">
        <w:rPr>
          <w:lang w:val="en-US"/>
        </w:rPr>
        <w:t>4</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1313"/>
        <w:gridCol w:w="1314"/>
        <w:gridCol w:w="1314"/>
      </w:tblGrid>
      <w:tr w:rsidR="004501AD" w:rsidRPr="008D6B8B" w:rsidTr="003A5A14">
        <w:trPr>
          <w:jc w:val="right"/>
        </w:trPr>
        <w:tc>
          <w:tcPr>
            <w:tcW w:w="5255" w:type="dxa"/>
            <w:gridSpan w:val="4"/>
          </w:tcPr>
          <w:p w:rsidR="004501AD" w:rsidRPr="008D6B8B" w:rsidRDefault="004501AD" w:rsidP="008D6B8B">
            <w:pPr>
              <w:pStyle w:val="BodyText"/>
              <w:spacing w:line="360" w:lineRule="auto"/>
              <w:jc w:val="center"/>
              <w:rPr>
                <w:b/>
                <w:bCs/>
                <w:lang w:val="en-US"/>
              </w:rPr>
            </w:pPr>
            <w:r w:rsidRPr="008D6B8B">
              <w:rPr>
                <w:b/>
                <w:bCs/>
              </w:rPr>
              <w:t>Học viên thực hiện</w:t>
            </w:r>
            <w:r w:rsidRPr="008D6B8B">
              <w:rPr>
                <w:b/>
                <w:bCs/>
                <w:lang w:val="en-US"/>
              </w:rPr>
              <w:t xml:space="preserve"> đề án</w:t>
            </w:r>
          </w:p>
        </w:tc>
      </w:tr>
      <w:tr w:rsidR="004501AD" w:rsidRPr="008D6B8B" w:rsidTr="003A5A14">
        <w:trPr>
          <w:jc w:val="right"/>
        </w:trPr>
        <w:tc>
          <w:tcPr>
            <w:tcW w:w="1314" w:type="dxa"/>
          </w:tcPr>
          <w:p w:rsidR="004501AD" w:rsidRPr="008D6B8B" w:rsidRDefault="004501AD" w:rsidP="008D6B8B">
            <w:pPr>
              <w:pStyle w:val="BodyText"/>
              <w:spacing w:line="360" w:lineRule="auto"/>
              <w:rPr>
                <w:lang w:val="en-US"/>
              </w:rPr>
            </w:pPr>
          </w:p>
        </w:tc>
        <w:tc>
          <w:tcPr>
            <w:tcW w:w="1313"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r>
      <w:tr w:rsidR="004501AD" w:rsidRPr="008D6B8B" w:rsidTr="003A5A14">
        <w:trPr>
          <w:jc w:val="right"/>
        </w:trPr>
        <w:tc>
          <w:tcPr>
            <w:tcW w:w="1314" w:type="dxa"/>
          </w:tcPr>
          <w:p w:rsidR="004501AD" w:rsidRPr="008D6B8B" w:rsidRDefault="004501AD" w:rsidP="008D6B8B">
            <w:pPr>
              <w:pStyle w:val="BodyText"/>
              <w:spacing w:line="360" w:lineRule="auto"/>
              <w:rPr>
                <w:lang w:val="en-US"/>
              </w:rPr>
            </w:pPr>
          </w:p>
        </w:tc>
        <w:tc>
          <w:tcPr>
            <w:tcW w:w="1313"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r>
      <w:tr w:rsidR="004501AD" w:rsidRPr="008D6B8B" w:rsidTr="003A5A14">
        <w:trPr>
          <w:jc w:val="right"/>
        </w:trPr>
        <w:tc>
          <w:tcPr>
            <w:tcW w:w="1314" w:type="dxa"/>
          </w:tcPr>
          <w:p w:rsidR="004501AD" w:rsidRPr="008D6B8B" w:rsidRDefault="004501AD" w:rsidP="008D6B8B">
            <w:pPr>
              <w:pStyle w:val="BodyText"/>
              <w:spacing w:line="360" w:lineRule="auto"/>
              <w:rPr>
                <w:lang w:val="en-US"/>
              </w:rPr>
            </w:pPr>
          </w:p>
        </w:tc>
        <w:tc>
          <w:tcPr>
            <w:tcW w:w="1313"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r>
      <w:tr w:rsidR="004501AD" w:rsidRPr="008D6B8B" w:rsidTr="003A5A14">
        <w:trPr>
          <w:jc w:val="right"/>
        </w:trPr>
        <w:tc>
          <w:tcPr>
            <w:tcW w:w="1314" w:type="dxa"/>
          </w:tcPr>
          <w:p w:rsidR="004501AD" w:rsidRPr="008D6B8B" w:rsidRDefault="004501AD" w:rsidP="008D6B8B">
            <w:pPr>
              <w:pStyle w:val="BodyText"/>
              <w:spacing w:line="360" w:lineRule="auto"/>
              <w:rPr>
                <w:lang w:val="en-US"/>
              </w:rPr>
            </w:pPr>
          </w:p>
        </w:tc>
        <w:tc>
          <w:tcPr>
            <w:tcW w:w="1313"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c>
          <w:tcPr>
            <w:tcW w:w="1314" w:type="dxa"/>
          </w:tcPr>
          <w:p w:rsidR="004501AD" w:rsidRPr="008D6B8B" w:rsidRDefault="004501AD" w:rsidP="008D6B8B">
            <w:pPr>
              <w:pStyle w:val="BodyText"/>
              <w:spacing w:line="360" w:lineRule="auto"/>
              <w:rPr>
                <w:lang w:val="en-US"/>
              </w:rPr>
            </w:pPr>
          </w:p>
        </w:tc>
      </w:tr>
      <w:tr w:rsidR="004501AD" w:rsidRPr="008D6B8B" w:rsidTr="003A5A14">
        <w:trPr>
          <w:jc w:val="right"/>
        </w:trPr>
        <w:tc>
          <w:tcPr>
            <w:tcW w:w="5255" w:type="dxa"/>
            <w:gridSpan w:val="4"/>
          </w:tcPr>
          <w:p w:rsidR="004501AD" w:rsidRPr="008D6B8B" w:rsidRDefault="004501AD" w:rsidP="008D6B8B">
            <w:pPr>
              <w:pStyle w:val="BodyText"/>
              <w:spacing w:line="360" w:lineRule="auto"/>
              <w:jc w:val="center"/>
              <w:rPr>
                <w:b/>
                <w:bCs/>
                <w:lang w:val="en-US"/>
              </w:rPr>
            </w:pPr>
            <w:r w:rsidRPr="008D6B8B">
              <w:rPr>
                <w:b/>
                <w:bCs/>
                <w:lang w:val="en-US"/>
              </w:rPr>
              <w:t>Nguyễn Đình Sơn</w:t>
            </w:r>
          </w:p>
        </w:tc>
      </w:tr>
    </w:tbl>
    <w:p w:rsidR="004501AD" w:rsidRPr="008D6B8B" w:rsidRDefault="004501AD" w:rsidP="008D6B8B">
      <w:pPr>
        <w:pStyle w:val="BodyText"/>
        <w:spacing w:before="1" w:line="360" w:lineRule="auto"/>
        <w:rPr>
          <w:lang w:val="en-US"/>
        </w:rPr>
        <w:sectPr w:rsidR="004501AD" w:rsidRPr="008D6B8B" w:rsidSect="00DD1CCC">
          <w:pgSz w:w="11906" w:h="16838" w:code="9"/>
          <w:pgMar w:top="1985" w:right="1134" w:bottom="1701" w:left="1985" w:header="734" w:footer="0" w:gutter="0"/>
          <w:cols w:space="720"/>
        </w:sectPr>
      </w:pPr>
    </w:p>
    <w:p w:rsidR="001D44E7" w:rsidRPr="008D6B8B" w:rsidRDefault="001D44E7" w:rsidP="008D6B8B">
      <w:pPr>
        <w:spacing w:line="360" w:lineRule="auto"/>
        <w:rPr>
          <w:sz w:val="26"/>
          <w:szCs w:val="26"/>
          <w:lang w:val="en-US"/>
        </w:rPr>
        <w:sectPr w:rsidR="001D44E7" w:rsidRPr="008D6B8B" w:rsidSect="00DD1CCC">
          <w:pgSz w:w="11906" w:h="16838" w:code="9"/>
          <w:pgMar w:top="1985" w:right="1134" w:bottom="1701" w:left="1985" w:header="734" w:footer="0" w:gutter="0"/>
          <w:cols w:space="720"/>
        </w:sectPr>
      </w:pPr>
    </w:p>
    <w:p w:rsidR="00F95AC9" w:rsidRPr="008D6B8B" w:rsidRDefault="00F95AC9" w:rsidP="008D6B8B">
      <w:pPr>
        <w:pStyle w:val="TOC1"/>
        <w:tabs>
          <w:tab w:val="right" w:leader="dot" w:pos="9086"/>
        </w:tabs>
        <w:spacing w:before="427" w:line="360" w:lineRule="auto"/>
        <w:ind w:left="0"/>
        <w:rPr>
          <w:lang w:val="en-US"/>
        </w:rPr>
        <w:sectPr w:rsidR="00F95AC9" w:rsidRPr="008D6B8B" w:rsidSect="00DD1CCC">
          <w:type w:val="continuous"/>
          <w:pgSz w:w="11906" w:h="16838" w:code="9"/>
          <w:pgMar w:top="1985" w:right="1134" w:bottom="1701" w:left="1985" w:header="720" w:footer="720" w:gutter="0"/>
          <w:cols w:space="720"/>
        </w:sectPr>
      </w:pPr>
    </w:p>
    <w:p w:rsidR="00F95AC9" w:rsidRPr="008D220D" w:rsidRDefault="00000000" w:rsidP="008D220D">
      <w:pPr>
        <w:pStyle w:val="Heading1"/>
        <w:spacing w:before="85" w:line="360" w:lineRule="auto"/>
        <w:ind w:left="0"/>
      </w:pPr>
      <w:bookmarkStart w:id="18" w:name="_bookmark3"/>
      <w:bookmarkStart w:id="19" w:name="_Toc173690344"/>
      <w:bookmarkStart w:id="20" w:name="_Toc174220991"/>
      <w:bookmarkEnd w:id="18"/>
      <w:r w:rsidRPr="008D220D">
        <w:lastRenderedPageBreak/>
        <w:t>DANH MỤC CÁC THUẬT NGỮ, CHỮ VIẾT TẮT</w:t>
      </w:r>
      <w:bookmarkEnd w:id="19"/>
      <w:bookmarkEnd w:id="20"/>
    </w:p>
    <w:p w:rsidR="00F95AC9" w:rsidRPr="008D220D" w:rsidRDefault="00F95AC9" w:rsidP="008D6B8B">
      <w:pPr>
        <w:pStyle w:val="BodyText"/>
        <w:spacing w:line="360" w:lineRule="auto"/>
        <w:rPr>
          <w:b/>
          <w:lang w:val="en-US"/>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7"/>
        <w:gridCol w:w="3068"/>
        <w:gridCol w:w="3106"/>
      </w:tblGrid>
      <w:tr w:rsidR="00F95AC9" w:rsidRPr="008D6B8B" w:rsidTr="00DC3FDE">
        <w:trPr>
          <w:trHeight w:val="448"/>
        </w:trPr>
        <w:tc>
          <w:tcPr>
            <w:tcW w:w="2047" w:type="dxa"/>
          </w:tcPr>
          <w:p w:rsidR="00F95AC9" w:rsidRPr="008D6B8B" w:rsidRDefault="001F4401" w:rsidP="004E1AEB">
            <w:pPr>
              <w:pStyle w:val="TableParagraph"/>
              <w:spacing w:line="360" w:lineRule="auto"/>
              <w:ind w:left="549"/>
              <w:jc w:val="both"/>
              <w:rPr>
                <w:b/>
                <w:sz w:val="26"/>
                <w:szCs w:val="26"/>
                <w:lang w:val="en-US"/>
              </w:rPr>
            </w:pPr>
            <w:r w:rsidRPr="008D6B8B">
              <w:rPr>
                <w:b/>
                <w:sz w:val="26"/>
                <w:szCs w:val="26"/>
                <w:lang w:val="en-US"/>
              </w:rPr>
              <w:t>VIẾT TẮT</w:t>
            </w:r>
          </w:p>
        </w:tc>
        <w:tc>
          <w:tcPr>
            <w:tcW w:w="3068" w:type="dxa"/>
          </w:tcPr>
          <w:p w:rsidR="00F95AC9" w:rsidRPr="008D6B8B" w:rsidRDefault="001F4401" w:rsidP="004E1AEB">
            <w:pPr>
              <w:pStyle w:val="TableParagraph"/>
              <w:spacing w:line="360" w:lineRule="auto"/>
              <w:ind w:left="791"/>
              <w:jc w:val="both"/>
              <w:rPr>
                <w:b/>
                <w:sz w:val="26"/>
                <w:szCs w:val="26"/>
                <w:lang w:val="en-US"/>
              </w:rPr>
            </w:pPr>
            <w:r w:rsidRPr="008D6B8B">
              <w:rPr>
                <w:b/>
                <w:sz w:val="26"/>
                <w:szCs w:val="26"/>
                <w:lang w:val="en-US"/>
              </w:rPr>
              <w:t>TIẾNG ANH</w:t>
            </w:r>
          </w:p>
        </w:tc>
        <w:tc>
          <w:tcPr>
            <w:tcW w:w="3106" w:type="dxa"/>
          </w:tcPr>
          <w:p w:rsidR="00F95AC9" w:rsidRPr="008D6B8B" w:rsidRDefault="001F4401" w:rsidP="004E1AEB">
            <w:pPr>
              <w:pStyle w:val="TableParagraph"/>
              <w:spacing w:line="360" w:lineRule="auto"/>
              <w:ind w:left="938" w:right="1"/>
              <w:jc w:val="both"/>
              <w:rPr>
                <w:b/>
                <w:sz w:val="26"/>
                <w:szCs w:val="26"/>
                <w:lang w:val="en-US"/>
              </w:rPr>
            </w:pPr>
            <w:r w:rsidRPr="008D6B8B">
              <w:rPr>
                <w:b/>
                <w:sz w:val="26"/>
                <w:szCs w:val="26"/>
                <w:lang w:val="en-US"/>
              </w:rPr>
              <w:t>TIẾNG VIỆT</w:t>
            </w:r>
          </w:p>
        </w:tc>
      </w:tr>
      <w:tr w:rsidR="00F95AC9" w:rsidRPr="008D6B8B" w:rsidTr="00DC3FDE">
        <w:trPr>
          <w:trHeight w:val="448"/>
        </w:trPr>
        <w:tc>
          <w:tcPr>
            <w:tcW w:w="2047" w:type="dxa"/>
          </w:tcPr>
          <w:p w:rsidR="00F95AC9" w:rsidRPr="008D6B8B" w:rsidRDefault="001F4401" w:rsidP="004E1AEB">
            <w:pPr>
              <w:pStyle w:val="TableParagraph"/>
              <w:spacing w:line="360" w:lineRule="auto"/>
              <w:jc w:val="both"/>
              <w:rPr>
                <w:sz w:val="26"/>
                <w:szCs w:val="26"/>
                <w:lang w:val="en-US"/>
              </w:rPr>
            </w:pPr>
            <w:r w:rsidRPr="008D6B8B">
              <w:rPr>
                <w:sz w:val="26"/>
                <w:szCs w:val="26"/>
                <w:lang w:val="en-US"/>
              </w:rPr>
              <w:t>NLP</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Natural Language Processing</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Xử lý ngôn ngữ tự nhiên</w:t>
            </w:r>
          </w:p>
        </w:tc>
      </w:tr>
      <w:tr w:rsidR="00F95AC9" w:rsidRPr="008D6B8B" w:rsidTr="00DC3FDE">
        <w:trPr>
          <w:trHeight w:val="448"/>
        </w:trPr>
        <w:tc>
          <w:tcPr>
            <w:tcW w:w="2047" w:type="dxa"/>
          </w:tcPr>
          <w:p w:rsidR="00F95AC9" w:rsidRPr="008D6B8B" w:rsidRDefault="001F4401" w:rsidP="004E1AEB">
            <w:pPr>
              <w:pStyle w:val="TableParagraph"/>
              <w:spacing w:line="360" w:lineRule="auto"/>
              <w:jc w:val="both"/>
              <w:rPr>
                <w:sz w:val="26"/>
                <w:szCs w:val="26"/>
                <w:lang w:val="en-US"/>
              </w:rPr>
            </w:pPr>
            <w:r w:rsidRPr="008D6B8B">
              <w:rPr>
                <w:sz w:val="26"/>
                <w:szCs w:val="26"/>
                <w:lang w:val="en-US"/>
              </w:rPr>
              <w:t>TF</w:t>
            </w:r>
            <w:r w:rsidR="007E7BF9" w:rsidRPr="008D6B8B">
              <w:rPr>
                <w:sz w:val="26"/>
                <w:szCs w:val="26"/>
                <w:lang w:val="en-US"/>
              </w:rPr>
              <w:t>-IDF</w:t>
            </w:r>
          </w:p>
        </w:tc>
        <w:tc>
          <w:tcPr>
            <w:tcW w:w="3068" w:type="dxa"/>
          </w:tcPr>
          <w:p w:rsidR="00F95AC9" w:rsidRPr="008D6B8B" w:rsidRDefault="007E7BF9" w:rsidP="004E1AEB">
            <w:pPr>
              <w:pStyle w:val="TableParagraph"/>
              <w:spacing w:line="360" w:lineRule="auto"/>
              <w:jc w:val="both"/>
              <w:rPr>
                <w:sz w:val="26"/>
                <w:szCs w:val="26"/>
                <w:lang w:val="en-US"/>
              </w:rPr>
            </w:pPr>
            <w:r w:rsidRPr="008D6B8B">
              <w:rPr>
                <w:sz w:val="26"/>
                <w:szCs w:val="26"/>
                <w:lang w:val="en-US"/>
              </w:rPr>
              <w:t>Term Frequency-Inverse Document Frequency</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Tần suất xuất hiện - Tần suất nghịch đảo tài liệu</w:t>
            </w:r>
          </w:p>
        </w:tc>
      </w:tr>
      <w:tr w:rsidR="00F95AC9" w:rsidRPr="008D6B8B" w:rsidTr="00DC3FDE">
        <w:trPr>
          <w:trHeight w:val="597"/>
        </w:trPr>
        <w:tc>
          <w:tcPr>
            <w:tcW w:w="2047" w:type="dxa"/>
          </w:tcPr>
          <w:p w:rsidR="00F95AC9" w:rsidRPr="008D6B8B" w:rsidRDefault="00137618" w:rsidP="004E1AEB">
            <w:pPr>
              <w:pStyle w:val="TableParagraph"/>
              <w:spacing w:before="76" w:line="360" w:lineRule="auto"/>
              <w:jc w:val="both"/>
              <w:rPr>
                <w:sz w:val="26"/>
                <w:szCs w:val="26"/>
                <w:lang w:val="en-US"/>
              </w:rPr>
            </w:pPr>
            <w:r w:rsidRPr="008D6B8B">
              <w:rPr>
                <w:sz w:val="26"/>
                <w:szCs w:val="26"/>
                <w:lang w:val="en-US"/>
              </w:rPr>
              <w:t>TM</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lang w:val="en-US"/>
              </w:rPr>
              <w:t>Text Minig</w:t>
            </w:r>
          </w:p>
        </w:tc>
        <w:tc>
          <w:tcPr>
            <w:tcW w:w="3106" w:type="dxa"/>
          </w:tcPr>
          <w:p w:rsidR="00F95AC9" w:rsidRPr="008D6B8B" w:rsidRDefault="008961BC" w:rsidP="004E1AEB">
            <w:pPr>
              <w:pStyle w:val="TableParagraph"/>
              <w:tabs>
                <w:tab w:val="left" w:pos="826"/>
                <w:tab w:val="left" w:pos="1476"/>
                <w:tab w:val="left" w:pos="2198"/>
                <w:tab w:val="left" w:pos="2802"/>
              </w:tabs>
              <w:spacing w:line="360" w:lineRule="auto"/>
              <w:ind w:right="601"/>
              <w:jc w:val="both"/>
              <w:rPr>
                <w:sz w:val="26"/>
                <w:szCs w:val="26"/>
                <w:lang w:val="en-US"/>
              </w:rPr>
            </w:pPr>
            <w:r w:rsidRPr="008D6B8B">
              <w:rPr>
                <w:sz w:val="26"/>
                <w:szCs w:val="26"/>
              </w:rPr>
              <w:t>Khai phá văn bản</w:t>
            </w:r>
          </w:p>
        </w:tc>
      </w:tr>
      <w:tr w:rsidR="00F95AC9" w:rsidRPr="008D6B8B" w:rsidTr="00DC3FDE">
        <w:trPr>
          <w:trHeight w:val="897"/>
        </w:trPr>
        <w:tc>
          <w:tcPr>
            <w:tcW w:w="2047" w:type="dxa"/>
          </w:tcPr>
          <w:p w:rsidR="00F95AC9" w:rsidRPr="008D6B8B" w:rsidRDefault="00137618" w:rsidP="004E1AEB">
            <w:pPr>
              <w:pStyle w:val="TableParagraph"/>
              <w:spacing w:before="227" w:line="360" w:lineRule="auto"/>
              <w:jc w:val="both"/>
              <w:rPr>
                <w:sz w:val="26"/>
                <w:szCs w:val="26"/>
                <w:lang w:val="en-US"/>
              </w:rPr>
            </w:pPr>
            <w:r w:rsidRPr="008D6B8B">
              <w:rPr>
                <w:sz w:val="26"/>
                <w:szCs w:val="26"/>
                <w:lang w:val="en-US"/>
              </w:rPr>
              <w:t>TDM</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lang w:val="en-US"/>
              </w:rPr>
              <w:t>Text Data Mining</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Khai phá dữ liệu văn bản</w:t>
            </w:r>
          </w:p>
        </w:tc>
      </w:tr>
      <w:tr w:rsidR="00F95AC9" w:rsidRPr="008D6B8B" w:rsidTr="00DC3FDE">
        <w:trPr>
          <w:trHeight w:val="748"/>
        </w:trPr>
        <w:tc>
          <w:tcPr>
            <w:tcW w:w="2047" w:type="dxa"/>
          </w:tcPr>
          <w:p w:rsidR="00F95AC9" w:rsidRPr="008D6B8B" w:rsidRDefault="00137618" w:rsidP="004E1AEB">
            <w:pPr>
              <w:pStyle w:val="TableParagraph"/>
              <w:spacing w:before="153" w:line="360" w:lineRule="auto"/>
              <w:jc w:val="both"/>
              <w:rPr>
                <w:sz w:val="26"/>
                <w:szCs w:val="26"/>
                <w:lang w:val="en-US"/>
              </w:rPr>
            </w:pPr>
            <w:r w:rsidRPr="008D6B8B">
              <w:rPr>
                <w:sz w:val="26"/>
                <w:szCs w:val="26"/>
                <w:lang w:val="en-US"/>
              </w:rPr>
              <w:t>KDT</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lang w:val="en-US"/>
              </w:rPr>
              <w:t>Discovery in Textual Databases</w:t>
            </w:r>
          </w:p>
        </w:tc>
        <w:tc>
          <w:tcPr>
            <w:tcW w:w="3106" w:type="dxa"/>
          </w:tcPr>
          <w:p w:rsidR="00F95AC9" w:rsidRPr="008D6B8B" w:rsidRDefault="008961BC" w:rsidP="004E1AEB">
            <w:pPr>
              <w:pStyle w:val="TableParagraph"/>
              <w:spacing w:before="76" w:line="360" w:lineRule="auto"/>
              <w:ind w:right="601"/>
              <w:jc w:val="both"/>
              <w:rPr>
                <w:sz w:val="26"/>
                <w:szCs w:val="26"/>
                <w:lang w:val="en-US"/>
              </w:rPr>
            </w:pPr>
            <w:r w:rsidRPr="008D6B8B">
              <w:rPr>
                <w:sz w:val="26"/>
                <w:szCs w:val="26"/>
              </w:rPr>
              <w:t>Khai phá tri thức trong cơ sở dữ liệu văn bản</w:t>
            </w:r>
          </w:p>
        </w:tc>
      </w:tr>
      <w:tr w:rsidR="00F95AC9" w:rsidRPr="008D6B8B" w:rsidTr="00DC3FDE">
        <w:trPr>
          <w:trHeight w:val="597"/>
        </w:trPr>
        <w:tc>
          <w:tcPr>
            <w:tcW w:w="2047" w:type="dxa"/>
          </w:tcPr>
          <w:p w:rsidR="00F95AC9" w:rsidRPr="008D6B8B" w:rsidRDefault="00137618" w:rsidP="004E1AEB">
            <w:pPr>
              <w:pStyle w:val="TableParagraph"/>
              <w:spacing w:before="76" w:line="360" w:lineRule="auto"/>
              <w:jc w:val="both"/>
              <w:rPr>
                <w:sz w:val="26"/>
                <w:szCs w:val="26"/>
                <w:lang w:val="en-US"/>
              </w:rPr>
            </w:pPr>
            <w:r w:rsidRPr="008D6B8B">
              <w:rPr>
                <w:sz w:val="26"/>
                <w:szCs w:val="26"/>
                <w:lang w:val="en-US"/>
              </w:rPr>
              <w:t>LSA</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lang w:val="en-US"/>
              </w:rPr>
              <w:t>Latent Semantic Analysis</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Phân tích ngữ nghĩa ẩn</w:t>
            </w:r>
          </w:p>
        </w:tc>
      </w:tr>
      <w:tr w:rsidR="00F95AC9" w:rsidRPr="008D6B8B" w:rsidTr="00DC3FDE">
        <w:trPr>
          <w:trHeight w:val="448"/>
        </w:trPr>
        <w:tc>
          <w:tcPr>
            <w:tcW w:w="2047" w:type="dxa"/>
          </w:tcPr>
          <w:p w:rsidR="00F95AC9" w:rsidRPr="008D6B8B" w:rsidRDefault="00137618" w:rsidP="004E1AEB">
            <w:pPr>
              <w:pStyle w:val="TableParagraph"/>
              <w:spacing w:line="360" w:lineRule="auto"/>
              <w:jc w:val="both"/>
              <w:rPr>
                <w:sz w:val="26"/>
                <w:szCs w:val="26"/>
                <w:lang w:val="en-US"/>
              </w:rPr>
            </w:pPr>
            <w:r w:rsidRPr="008D6B8B">
              <w:rPr>
                <w:sz w:val="26"/>
                <w:szCs w:val="26"/>
                <w:lang w:val="en-US"/>
              </w:rPr>
              <w:t>LSI</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Latent Semantic Indexing</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Lập chỉ mục ngữ nghĩa ẩn</w:t>
            </w:r>
          </w:p>
        </w:tc>
      </w:tr>
      <w:tr w:rsidR="00F95AC9" w:rsidRPr="008D6B8B" w:rsidTr="00DC3FDE">
        <w:trPr>
          <w:trHeight w:val="448"/>
        </w:trPr>
        <w:tc>
          <w:tcPr>
            <w:tcW w:w="2047" w:type="dxa"/>
          </w:tcPr>
          <w:p w:rsidR="00F95AC9" w:rsidRPr="008D6B8B" w:rsidRDefault="00137618" w:rsidP="004E1AEB">
            <w:pPr>
              <w:pStyle w:val="TableParagraph"/>
              <w:spacing w:line="360" w:lineRule="auto"/>
              <w:jc w:val="both"/>
              <w:rPr>
                <w:sz w:val="26"/>
                <w:szCs w:val="26"/>
                <w:lang w:val="en-US"/>
              </w:rPr>
            </w:pPr>
            <w:r w:rsidRPr="008D6B8B">
              <w:rPr>
                <w:sz w:val="26"/>
                <w:szCs w:val="26"/>
                <w:lang w:val="en-US"/>
              </w:rPr>
              <w:t>SVD</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Singular Value Decomposition</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Phân tích giá trị kỳ dị</w:t>
            </w:r>
          </w:p>
        </w:tc>
      </w:tr>
      <w:tr w:rsidR="00F95AC9" w:rsidRPr="008D6B8B" w:rsidTr="00DC3FDE">
        <w:trPr>
          <w:trHeight w:val="448"/>
        </w:trPr>
        <w:tc>
          <w:tcPr>
            <w:tcW w:w="2047" w:type="dxa"/>
          </w:tcPr>
          <w:p w:rsidR="00F95AC9" w:rsidRPr="008D6B8B" w:rsidRDefault="00137618" w:rsidP="004E1AEB">
            <w:pPr>
              <w:pStyle w:val="TableParagraph"/>
              <w:spacing w:line="360" w:lineRule="auto"/>
              <w:jc w:val="both"/>
              <w:rPr>
                <w:sz w:val="26"/>
                <w:szCs w:val="26"/>
                <w:lang w:val="en-US"/>
              </w:rPr>
            </w:pPr>
            <w:r w:rsidRPr="008D6B8B">
              <w:rPr>
                <w:sz w:val="26"/>
                <w:szCs w:val="26"/>
                <w:lang w:val="en-US"/>
              </w:rPr>
              <w:t>IR</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Information Retrieval</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Truy hồi thông tin</w:t>
            </w:r>
          </w:p>
        </w:tc>
      </w:tr>
      <w:tr w:rsidR="00F95AC9" w:rsidRPr="008D6B8B" w:rsidTr="00DC3FDE">
        <w:trPr>
          <w:trHeight w:val="448"/>
        </w:trPr>
        <w:tc>
          <w:tcPr>
            <w:tcW w:w="2047" w:type="dxa"/>
          </w:tcPr>
          <w:p w:rsidR="00F95AC9" w:rsidRPr="008D6B8B" w:rsidRDefault="00137618" w:rsidP="004E1AEB">
            <w:pPr>
              <w:pStyle w:val="TableParagraph"/>
              <w:spacing w:line="360" w:lineRule="auto"/>
              <w:jc w:val="both"/>
              <w:rPr>
                <w:sz w:val="26"/>
                <w:szCs w:val="26"/>
                <w:lang w:val="en-US"/>
              </w:rPr>
            </w:pPr>
            <w:r w:rsidRPr="008D6B8B">
              <w:rPr>
                <w:sz w:val="26"/>
                <w:szCs w:val="26"/>
                <w:lang w:val="en-US"/>
              </w:rPr>
              <w:t>CLIR</w:t>
            </w:r>
          </w:p>
        </w:tc>
        <w:tc>
          <w:tcPr>
            <w:tcW w:w="3068" w:type="dxa"/>
          </w:tcPr>
          <w:p w:rsidR="00F95AC9" w:rsidRPr="008D6B8B" w:rsidRDefault="008961BC" w:rsidP="004E1AEB">
            <w:pPr>
              <w:pStyle w:val="TableParagraph"/>
              <w:spacing w:line="360" w:lineRule="auto"/>
              <w:jc w:val="both"/>
              <w:rPr>
                <w:sz w:val="26"/>
                <w:szCs w:val="26"/>
                <w:lang w:val="en-US"/>
              </w:rPr>
            </w:pPr>
            <w:r w:rsidRPr="008D6B8B">
              <w:rPr>
                <w:sz w:val="26"/>
                <w:szCs w:val="26"/>
              </w:rPr>
              <w:t>Cross-Language Information Retrieval</w:t>
            </w:r>
          </w:p>
        </w:tc>
        <w:tc>
          <w:tcPr>
            <w:tcW w:w="3106" w:type="dxa"/>
          </w:tcPr>
          <w:p w:rsidR="00F95AC9" w:rsidRPr="008D6B8B" w:rsidRDefault="008961BC" w:rsidP="004E1AEB">
            <w:pPr>
              <w:pStyle w:val="TableParagraph"/>
              <w:spacing w:line="360" w:lineRule="auto"/>
              <w:ind w:right="601"/>
              <w:jc w:val="both"/>
              <w:rPr>
                <w:sz w:val="26"/>
                <w:szCs w:val="26"/>
                <w:lang w:val="en-US"/>
              </w:rPr>
            </w:pPr>
            <w:r w:rsidRPr="008D6B8B">
              <w:rPr>
                <w:sz w:val="26"/>
                <w:szCs w:val="26"/>
              </w:rPr>
              <w:t>Truy hồi thông tin đa ngôn ngữ</w:t>
            </w:r>
          </w:p>
        </w:tc>
      </w:tr>
    </w:tbl>
    <w:p w:rsidR="00F95AC9" w:rsidRPr="008D220D" w:rsidRDefault="00F95AC9" w:rsidP="008D6B8B">
      <w:pPr>
        <w:spacing w:line="360" w:lineRule="auto"/>
        <w:rPr>
          <w:sz w:val="26"/>
          <w:szCs w:val="26"/>
          <w:lang w:val="en-US"/>
        </w:rPr>
        <w:sectPr w:rsidR="00F95AC9" w:rsidRPr="008D220D" w:rsidSect="00DD1CCC">
          <w:pgSz w:w="11906" w:h="16838" w:code="9"/>
          <w:pgMar w:top="1985" w:right="1134" w:bottom="1701" w:left="1985" w:header="734" w:footer="0" w:gutter="0"/>
          <w:cols w:space="720"/>
        </w:sectPr>
      </w:pPr>
    </w:p>
    <w:p w:rsidR="00F95AC9" w:rsidRPr="008D220D" w:rsidRDefault="00000000" w:rsidP="008D220D">
      <w:pPr>
        <w:pStyle w:val="Heading1"/>
        <w:spacing w:before="85" w:line="360" w:lineRule="auto"/>
        <w:ind w:left="0"/>
      </w:pPr>
      <w:bookmarkStart w:id="21" w:name="_bookmark4"/>
      <w:bookmarkStart w:id="22" w:name="_Toc173690345"/>
      <w:bookmarkStart w:id="23" w:name="_Toc174220992"/>
      <w:bookmarkEnd w:id="21"/>
      <w:r w:rsidRPr="008D220D">
        <w:lastRenderedPageBreak/>
        <w:t>DANH SÁCH BẢNG</w:t>
      </w:r>
      <w:bookmarkEnd w:id="22"/>
      <w:bookmarkEnd w:id="23"/>
    </w:p>
    <w:p w:rsidR="00F95AC9" w:rsidRPr="008D6B8B" w:rsidRDefault="00F95AC9" w:rsidP="008D6B8B">
      <w:pPr>
        <w:spacing w:line="360" w:lineRule="auto"/>
        <w:rPr>
          <w:sz w:val="26"/>
          <w:szCs w:val="26"/>
          <w:lang w:val="en-US"/>
        </w:rPr>
      </w:pPr>
    </w:p>
    <w:p w:rsidR="007E5530" w:rsidRPr="007E5530" w:rsidRDefault="007E5530" w:rsidP="00B43D17">
      <w:pPr>
        <w:pStyle w:val="TableofFigures"/>
        <w:tabs>
          <w:tab w:val="right" w:leader="dot" w:pos="8777"/>
        </w:tabs>
        <w:spacing w:line="360" w:lineRule="auto"/>
        <w:jc w:val="both"/>
        <w:rPr>
          <w:rFonts w:asciiTheme="minorHAnsi" w:eastAsiaTheme="minorEastAsia" w:hAnsiTheme="minorHAnsi" w:cstheme="minorBidi"/>
          <w:noProof/>
          <w:kern w:val="2"/>
          <w:sz w:val="26"/>
          <w:szCs w:val="26"/>
          <w:lang w:val="en-US"/>
          <w14:ligatures w14:val="standardContextual"/>
        </w:rPr>
      </w:pPr>
      <w:r w:rsidRPr="007E5530">
        <w:rPr>
          <w:sz w:val="26"/>
          <w:szCs w:val="26"/>
          <w:lang w:val="en-US"/>
        </w:rPr>
        <w:fldChar w:fldCharType="begin"/>
      </w:r>
      <w:r w:rsidRPr="007E5530">
        <w:rPr>
          <w:sz w:val="26"/>
          <w:szCs w:val="26"/>
          <w:lang w:val="en-US"/>
        </w:rPr>
        <w:instrText xml:space="preserve"> TOC \h \z \c "Bảng 4." </w:instrText>
      </w:r>
      <w:r w:rsidRPr="007E5530">
        <w:rPr>
          <w:sz w:val="26"/>
          <w:szCs w:val="26"/>
          <w:lang w:val="en-US"/>
        </w:rPr>
        <w:fldChar w:fldCharType="separate"/>
      </w:r>
      <w:hyperlink w:anchor="_Toc174221123" w:history="1">
        <w:r w:rsidRPr="007E5530">
          <w:rPr>
            <w:rStyle w:val="Hyperlink"/>
            <w:b/>
            <w:bCs/>
            <w:noProof/>
            <w:sz w:val="26"/>
            <w:szCs w:val="26"/>
          </w:rPr>
          <w:t>Bảng 4. 1: Kết quả Rouge-Score sau khi train model</w:t>
        </w:r>
        <w:r w:rsidRPr="007E5530">
          <w:rPr>
            <w:noProof/>
            <w:webHidden/>
            <w:sz w:val="26"/>
            <w:szCs w:val="26"/>
          </w:rPr>
          <w:tab/>
        </w:r>
        <w:r w:rsidRPr="007E5530">
          <w:rPr>
            <w:noProof/>
            <w:webHidden/>
            <w:sz w:val="26"/>
            <w:szCs w:val="26"/>
          </w:rPr>
          <w:fldChar w:fldCharType="begin"/>
        </w:r>
        <w:r w:rsidRPr="007E5530">
          <w:rPr>
            <w:noProof/>
            <w:webHidden/>
            <w:sz w:val="26"/>
            <w:szCs w:val="26"/>
          </w:rPr>
          <w:instrText xml:space="preserve"> PAGEREF _Toc174221123 \h </w:instrText>
        </w:r>
        <w:r w:rsidRPr="007E5530">
          <w:rPr>
            <w:noProof/>
            <w:webHidden/>
            <w:sz w:val="26"/>
            <w:szCs w:val="26"/>
          </w:rPr>
        </w:r>
        <w:r w:rsidRPr="007E5530">
          <w:rPr>
            <w:noProof/>
            <w:webHidden/>
            <w:sz w:val="26"/>
            <w:szCs w:val="26"/>
          </w:rPr>
          <w:fldChar w:fldCharType="separate"/>
        </w:r>
        <w:r w:rsidRPr="007E5530">
          <w:rPr>
            <w:noProof/>
            <w:webHidden/>
            <w:sz w:val="26"/>
            <w:szCs w:val="26"/>
          </w:rPr>
          <w:t>34</w:t>
        </w:r>
        <w:r w:rsidRPr="007E5530">
          <w:rPr>
            <w:noProof/>
            <w:webHidden/>
            <w:sz w:val="26"/>
            <w:szCs w:val="26"/>
          </w:rPr>
          <w:fldChar w:fldCharType="end"/>
        </w:r>
      </w:hyperlink>
    </w:p>
    <w:p w:rsidR="00B51D17" w:rsidRPr="008D6B8B" w:rsidRDefault="007E5530" w:rsidP="007E5530">
      <w:pPr>
        <w:spacing w:line="360" w:lineRule="auto"/>
        <w:rPr>
          <w:sz w:val="26"/>
          <w:szCs w:val="26"/>
          <w:lang w:val="en-US"/>
        </w:rPr>
        <w:sectPr w:rsidR="00B51D17" w:rsidRPr="008D6B8B" w:rsidSect="00DD1CCC">
          <w:pgSz w:w="11906" w:h="16838" w:code="9"/>
          <w:pgMar w:top="1985" w:right="1134" w:bottom="1701" w:left="1985" w:header="734" w:footer="0" w:gutter="0"/>
          <w:cols w:space="720"/>
        </w:sectPr>
      </w:pPr>
      <w:r w:rsidRPr="007E5530">
        <w:rPr>
          <w:sz w:val="26"/>
          <w:szCs w:val="26"/>
          <w:lang w:val="en-US"/>
        </w:rPr>
        <w:fldChar w:fldCharType="end"/>
      </w:r>
    </w:p>
    <w:p w:rsidR="00A70AFC" w:rsidRDefault="00000000" w:rsidP="00D10AF3">
      <w:pPr>
        <w:pStyle w:val="Heading1"/>
        <w:spacing w:before="85" w:line="360" w:lineRule="auto"/>
        <w:ind w:left="0"/>
        <w:rPr>
          <w:lang w:val="en-US"/>
        </w:rPr>
      </w:pPr>
      <w:bookmarkStart w:id="24" w:name="_bookmark5"/>
      <w:bookmarkStart w:id="25" w:name="_Toc173690346"/>
      <w:bookmarkStart w:id="26" w:name="_Toc174220993"/>
      <w:bookmarkEnd w:id="24"/>
      <w:r w:rsidRPr="00BA0AE7">
        <w:lastRenderedPageBreak/>
        <w:t>DANH SÁCH HÌNH VẼ</w:t>
      </w:r>
      <w:bookmarkEnd w:id="25"/>
      <w:bookmarkEnd w:id="26"/>
    </w:p>
    <w:p w:rsidR="008C7833" w:rsidRPr="008C7833" w:rsidRDefault="008C7833" w:rsidP="008C7833">
      <w:pPr>
        <w:rPr>
          <w:lang w:val="en-US"/>
        </w:rPr>
      </w:pPr>
    </w:p>
    <w:p w:rsidR="00DE681D" w:rsidRDefault="00DE681D" w:rsidP="00B43D17">
      <w:pPr>
        <w:spacing w:line="360" w:lineRule="auto"/>
        <w:jc w:val="both"/>
        <w:rPr>
          <w:lang w:val="en-US"/>
        </w:rPr>
      </w:pPr>
    </w:p>
    <w:p w:rsidR="00DE681D" w:rsidRPr="00DE681D" w:rsidRDefault="00DE681D" w:rsidP="00DE681D">
      <w:pPr>
        <w:jc w:val="both"/>
        <w:rPr>
          <w:lang w:val="en-US"/>
        </w:rPr>
        <w:sectPr w:rsidR="00DE681D" w:rsidRPr="00DE681D" w:rsidSect="00DD1CCC">
          <w:pgSz w:w="11906" w:h="16838" w:code="9"/>
          <w:pgMar w:top="1985" w:right="1134" w:bottom="1701" w:left="1985" w:header="734" w:footer="0" w:gutter="0"/>
          <w:cols w:space="720"/>
        </w:sectPr>
      </w:pPr>
    </w:p>
    <w:p w:rsidR="00F95AC9" w:rsidRPr="00D55924" w:rsidRDefault="00000000" w:rsidP="00D55924">
      <w:pPr>
        <w:pStyle w:val="Heading1"/>
        <w:spacing w:before="85" w:line="360" w:lineRule="auto"/>
        <w:ind w:left="0"/>
      </w:pPr>
      <w:bookmarkStart w:id="27" w:name="_bookmark6"/>
      <w:bookmarkStart w:id="28" w:name="_Toc173690347"/>
      <w:bookmarkStart w:id="29" w:name="_Toc174220994"/>
      <w:bookmarkEnd w:id="27"/>
      <w:r w:rsidRPr="00D55924">
        <w:lastRenderedPageBreak/>
        <w:t>MỞ ĐẦU</w:t>
      </w:r>
      <w:bookmarkEnd w:id="28"/>
      <w:bookmarkEnd w:id="29"/>
    </w:p>
    <w:p w:rsidR="00F95AC9" w:rsidRPr="008D6B8B" w:rsidRDefault="00F95AC9" w:rsidP="008D6B8B">
      <w:pPr>
        <w:pStyle w:val="BodyText"/>
        <w:spacing w:line="360" w:lineRule="auto"/>
        <w:rPr>
          <w:b/>
        </w:rPr>
      </w:pPr>
    </w:p>
    <w:p w:rsidR="00B5638B" w:rsidRPr="00D5318F" w:rsidRDefault="00000000" w:rsidP="008D6B8B">
      <w:pPr>
        <w:pStyle w:val="Heading2"/>
        <w:numPr>
          <w:ilvl w:val="0"/>
          <w:numId w:val="2"/>
        </w:numPr>
        <w:tabs>
          <w:tab w:val="left" w:pos="594"/>
        </w:tabs>
        <w:spacing w:line="360" w:lineRule="auto"/>
        <w:ind w:hanging="289"/>
      </w:pPr>
      <w:bookmarkStart w:id="30" w:name="_bookmark7"/>
      <w:bookmarkStart w:id="31" w:name="_Toc173690348"/>
      <w:bookmarkStart w:id="32" w:name="_Toc174220995"/>
      <w:bookmarkEnd w:id="30"/>
      <w:r w:rsidRPr="00D5318F">
        <w:t>Tính</w:t>
      </w:r>
      <w:r w:rsidRPr="00D5318F">
        <w:rPr>
          <w:spacing w:val="-2"/>
        </w:rPr>
        <w:t xml:space="preserve"> </w:t>
      </w:r>
      <w:r w:rsidRPr="00D5318F">
        <w:t>cấp thiết</w:t>
      </w:r>
      <w:r w:rsidRPr="00D5318F">
        <w:rPr>
          <w:spacing w:val="-1"/>
        </w:rPr>
        <w:t xml:space="preserve"> </w:t>
      </w:r>
      <w:r w:rsidRPr="00D5318F">
        <w:t>của</w:t>
      </w:r>
      <w:r w:rsidRPr="00D5318F">
        <w:rPr>
          <w:spacing w:val="1"/>
        </w:rPr>
        <w:t xml:space="preserve"> </w:t>
      </w:r>
      <w:r w:rsidRPr="00D5318F">
        <w:t>đề</w:t>
      </w:r>
      <w:r w:rsidRPr="00D5318F">
        <w:rPr>
          <w:spacing w:val="-1"/>
        </w:rPr>
        <w:t xml:space="preserve"> </w:t>
      </w:r>
      <w:r w:rsidRPr="00D5318F">
        <w:t>tà</w:t>
      </w:r>
      <w:r w:rsidR="00720B2C" w:rsidRPr="00D5318F">
        <w:rPr>
          <w:lang w:val="en-US"/>
        </w:rPr>
        <w:t>i</w:t>
      </w:r>
      <w:bookmarkEnd w:id="31"/>
      <w:bookmarkEnd w:id="32"/>
    </w:p>
    <w:p w:rsidR="00315FDE" w:rsidRPr="008D6B8B" w:rsidRDefault="00315FDE" w:rsidP="008D6B8B">
      <w:pPr>
        <w:pStyle w:val="BodyText"/>
        <w:spacing w:line="360" w:lineRule="auto"/>
        <w:ind w:left="305" w:right="194" w:firstLine="415"/>
        <w:jc w:val="both"/>
        <w:rPr>
          <w:lang w:val="en-US"/>
        </w:rPr>
      </w:pPr>
      <w:r w:rsidRPr="008D6B8B">
        <w:rPr>
          <w:lang w:val="en-US"/>
        </w:rPr>
        <w:t>Thời đại số hóa thông tin mà chúng ta đang sống được đặc trưng bởi sự tăng trưởng nhanh chóng của lượng dữ liệu và thông tin được thu thập, lưu trữ và cung cấp dưới định dạng điện tử. Đa số dữ liệu doanh nghiệp được lưu trữ trong các tài liệu văn bản mà hầu hết là không có cấu trúc. Theo một nghiên cứu của Merrill Lynch và Gartner, 85% tổng số dữ liệu doanh nghiệp được thu thập và lưu trữ dưới dạng không có cấu trúc (McKnight, 2005). Cùng một nghiên cứu cũng cho biết rằng dữ liệu không có cấu trúc này đang tăng gấp đôi kích thước của nó mỗi 18 tháng. Bởi vì tri thức là quyền lực trong thế giới kinh doanh ngày nay, và tri thức được tạo ra từ dữ liệu và thông tin, các doanh nghiệp có khả năng tận dụng hiệu quả nguồn dữ liệu văn bản của họ sẽ có tri thức cần thiết để đưa ra quyết định tốt hơn, dẫn đến lợi thế cạnh tranh so với những doanh nghiệp kém phát triển. Đây là nơi mà nhu cầu về khai thác văn bản (</w:t>
      </w:r>
      <w:r w:rsidR="00192C06" w:rsidRPr="008D6B8B">
        <w:rPr>
          <w:lang w:val="en-US"/>
        </w:rPr>
        <w:t>T</w:t>
      </w:r>
      <w:r w:rsidRPr="008D6B8B">
        <w:rPr>
          <w:lang w:val="en-US"/>
        </w:rPr>
        <w:t xml:space="preserve">ext </w:t>
      </w:r>
      <w:r w:rsidR="00192C06" w:rsidRPr="008D6B8B">
        <w:rPr>
          <w:lang w:val="en-US"/>
        </w:rPr>
        <w:t>M</w:t>
      </w:r>
      <w:r w:rsidRPr="008D6B8B">
        <w:rPr>
          <w:lang w:val="en-US"/>
        </w:rPr>
        <w:t>ining) phù hợp với bức tranh tổng thể của doanh nghiệp ngày nay.</w:t>
      </w:r>
    </w:p>
    <w:p w:rsidR="00F95AC9" w:rsidRPr="008D6B8B" w:rsidRDefault="00315FDE" w:rsidP="008D6B8B">
      <w:pPr>
        <w:pStyle w:val="BodyText"/>
        <w:spacing w:line="360" w:lineRule="auto"/>
        <w:ind w:left="305" w:right="194" w:firstLine="415"/>
        <w:jc w:val="both"/>
        <w:rPr>
          <w:lang w:val="en-US"/>
        </w:rPr>
      </w:pPr>
      <w:r w:rsidRPr="008D6B8B">
        <w:rPr>
          <w:lang w:val="en-US"/>
        </w:rPr>
        <w:t>Việc tóm tắt văn bản tiếng Việt nhằm giải quyết vấn đề tràn ngập thông tin trong thời đại hiện nay, sử dụng các công nghệ máy học và trí tuệ nhân tạo để tiết kiệm thời gian và tăng hiệu suất trong việc nắm bắt thông tin, đồng thời áp dụng ứng dụng rộng rãi trong các lĩnh vực khác nhau.</w:t>
      </w:r>
    </w:p>
    <w:p w:rsidR="00F95AC9" w:rsidRPr="008018EC" w:rsidRDefault="00000000" w:rsidP="008D6B8B">
      <w:pPr>
        <w:pStyle w:val="Heading2"/>
        <w:numPr>
          <w:ilvl w:val="0"/>
          <w:numId w:val="2"/>
        </w:numPr>
        <w:tabs>
          <w:tab w:val="left" w:pos="594"/>
        </w:tabs>
        <w:spacing w:line="360" w:lineRule="auto"/>
        <w:ind w:hanging="289"/>
      </w:pPr>
      <w:bookmarkStart w:id="33" w:name="_Toc173690349"/>
      <w:bookmarkStart w:id="34" w:name="_Toc174220996"/>
      <w:r w:rsidRPr="008018EC">
        <w:t>T</w:t>
      </w:r>
      <w:r w:rsidR="004437F0" w:rsidRPr="008018EC">
        <w:t>ổng quan về vấn đề nghiên cứu</w:t>
      </w:r>
      <w:bookmarkEnd w:id="33"/>
      <w:bookmarkEnd w:id="34"/>
    </w:p>
    <w:p w:rsidR="006D5442" w:rsidRPr="002F6FA5" w:rsidRDefault="006D5442" w:rsidP="008D6B8B">
      <w:pPr>
        <w:pStyle w:val="Heading3"/>
        <w:numPr>
          <w:ilvl w:val="1"/>
          <w:numId w:val="6"/>
        </w:numPr>
        <w:spacing w:line="360" w:lineRule="auto"/>
        <w:rPr>
          <w:lang w:val="en-US"/>
        </w:rPr>
      </w:pPr>
      <w:bookmarkStart w:id="35" w:name="_Toc173690350"/>
      <w:bookmarkStart w:id="36" w:name="_Toc174220997"/>
      <w:r w:rsidRPr="002F6FA5">
        <w:rPr>
          <w:lang w:val="en-US"/>
        </w:rPr>
        <w:t>Khái quát ngắn gọn tổng quan về vấn đề nghiên cứu</w:t>
      </w:r>
      <w:bookmarkEnd w:id="35"/>
      <w:bookmarkEnd w:id="36"/>
    </w:p>
    <w:p w:rsidR="0000038E" w:rsidRPr="008D6B8B" w:rsidRDefault="0000038E" w:rsidP="008D6B8B">
      <w:pPr>
        <w:pStyle w:val="BodyText"/>
        <w:spacing w:line="360" w:lineRule="auto"/>
        <w:ind w:left="305" w:right="194" w:firstLine="415"/>
        <w:jc w:val="both"/>
        <w:rPr>
          <w:lang w:val="en-US"/>
        </w:rPr>
      </w:pPr>
      <w:r w:rsidRPr="008D6B8B">
        <w:rPr>
          <w:lang w:val="en-US"/>
        </w:rPr>
        <w:t>Việc tóm tắt một đoạn văn là trình bày các điểm chính của nó một cách ngắn gọn. Công việc tự động tóm tắt văn bản bắt đầu hơn 40 năm trước. Sự phát triển của Internet đã thúc đẩy công việc này trong những năm gần đây, và các hệ thống tóm tắt bắt đầu được áp dụng trong các lĩnh vực như chăm sóc sức khỏe và thư viện số. Hiện nay, có nhiều chương trình tóm tắt văn bản thương mại trên thị trường. Các ví dụ bao gồm</w:t>
      </w:r>
      <w:r w:rsidR="0029290F" w:rsidRPr="008D6B8B">
        <w:rPr>
          <w:lang w:val="en-US"/>
        </w:rPr>
        <w:t>:</w:t>
      </w:r>
      <w:r w:rsidR="00E478A0" w:rsidRPr="008D6B8B">
        <w:rPr>
          <w:lang w:val="en-US"/>
        </w:rPr>
        <w:t xml:space="preserve"> ViT5 large</w:t>
      </w:r>
      <w:r w:rsidRPr="008D6B8B">
        <w:rPr>
          <w:lang w:val="en-US"/>
        </w:rPr>
        <w:t xml:space="preserve">, </w:t>
      </w:r>
      <w:r w:rsidR="00A679B6" w:rsidRPr="008D6B8B">
        <w:rPr>
          <w:lang w:val="en-US"/>
        </w:rPr>
        <w:t>ViT5 base</w:t>
      </w:r>
      <w:r w:rsidRPr="008D6B8B">
        <w:rPr>
          <w:lang w:val="en-US"/>
        </w:rPr>
        <w:t xml:space="preserve">, </w:t>
      </w:r>
      <w:r w:rsidR="00A679B6" w:rsidRPr="008D6B8B">
        <w:rPr>
          <w:lang w:val="en-US"/>
        </w:rPr>
        <w:t>BARTpho</w:t>
      </w:r>
      <w:r w:rsidRPr="008D6B8B">
        <w:rPr>
          <w:lang w:val="en-US"/>
        </w:rPr>
        <w:t xml:space="preserve">, </w:t>
      </w:r>
      <w:r w:rsidR="00A679B6" w:rsidRPr="008D6B8B">
        <w:rPr>
          <w:lang w:val="en-US"/>
        </w:rPr>
        <w:t>mBART</w:t>
      </w:r>
      <w:r w:rsidRPr="008D6B8B">
        <w:rPr>
          <w:lang w:val="en-US"/>
        </w:rPr>
        <w:t xml:space="preserve">, </w:t>
      </w:r>
      <w:r w:rsidR="00A679B6" w:rsidRPr="008D6B8B">
        <w:rPr>
          <w:lang w:val="en-US"/>
        </w:rPr>
        <w:t xml:space="preserve">mT5 </w:t>
      </w:r>
      <w:r w:rsidRPr="008D6B8B">
        <w:rPr>
          <w:lang w:val="en-US"/>
        </w:rPr>
        <w:t xml:space="preserve">và </w:t>
      </w:r>
      <w:r w:rsidR="00A679B6" w:rsidRPr="008D6B8B">
        <w:rPr>
          <w:lang w:val="en-US"/>
        </w:rPr>
        <w:t>Transformer</w:t>
      </w:r>
      <w:r w:rsidR="008E10BD" w:rsidRPr="008D6B8B">
        <w:rPr>
          <w:lang w:val="en-US"/>
        </w:rPr>
        <w:t>,</w:t>
      </w:r>
      <w:r w:rsidR="00765DD0" w:rsidRPr="008D6B8B">
        <w:rPr>
          <w:lang w:val="en-US"/>
        </w:rPr>
        <w:t xml:space="preserve"> </w:t>
      </w:r>
      <w:r w:rsidR="008E10BD" w:rsidRPr="008D6B8B">
        <w:rPr>
          <w:lang w:val="en-US"/>
        </w:rPr>
        <w:t>..</w:t>
      </w:r>
      <w:r w:rsidRPr="008D6B8B">
        <w:rPr>
          <w:lang w:val="en-US"/>
        </w:rPr>
        <w:t xml:space="preserve">. </w:t>
      </w:r>
    </w:p>
    <w:p w:rsidR="00BC6279" w:rsidRDefault="0000038E" w:rsidP="008D6B8B">
      <w:pPr>
        <w:pStyle w:val="BodyText"/>
        <w:spacing w:line="360" w:lineRule="auto"/>
        <w:ind w:left="305" w:right="194" w:firstLine="415"/>
        <w:jc w:val="both"/>
        <w:rPr>
          <w:lang w:val="en-US"/>
        </w:rPr>
      </w:pPr>
      <w:r w:rsidRPr="008D6B8B">
        <w:rPr>
          <w:lang w:val="en-US"/>
        </w:rPr>
        <w:lastRenderedPageBreak/>
        <w:t xml:space="preserve">Đề tài </w:t>
      </w:r>
      <w:r w:rsidRPr="008D6B8B">
        <w:rPr>
          <w:b/>
          <w:bCs/>
          <w:lang w:val="en-US"/>
        </w:rPr>
        <w:t>"Phát triển mô hình text mining dựa trên kỹ thuật Machine Learning cho tóm tắt văn bản tiếng Việt"</w:t>
      </w:r>
      <w:r w:rsidRPr="008D6B8B">
        <w:rPr>
          <w:lang w:val="en-US"/>
        </w:rPr>
        <w:t xml:space="preserve"> nghiên cứu về việc tóm tắt văn bản một cách tự động</w:t>
      </w:r>
      <w:r w:rsidR="00E33530">
        <w:rPr>
          <w:lang w:val="en-US"/>
        </w:rPr>
        <w:t xml:space="preserve"> nhằm:</w:t>
      </w:r>
    </w:p>
    <w:p w:rsidR="00E33530" w:rsidRDefault="00E33530" w:rsidP="00E33530">
      <w:pPr>
        <w:pStyle w:val="BodyText"/>
        <w:numPr>
          <w:ilvl w:val="0"/>
          <w:numId w:val="69"/>
        </w:numPr>
        <w:spacing w:line="360" w:lineRule="auto"/>
        <w:ind w:right="194"/>
        <w:jc w:val="both"/>
        <w:rPr>
          <w:lang w:val="en-US"/>
        </w:rPr>
      </w:pPr>
      <w:r>
        <w:rPr>
          <w:b/>
          <w:bCs/>
          <w:lang w:val="en-US"/>
        </w:rPr>
        <w:t>T</w:t>
      </w:r>
      <w:r w:rsidRPr="00E33530">
        <w:rPr>
          <w:b/>
          <w:bCs/>
        </w:rPr>
        <w:t>ăng cường khả năng xử lý thông tin trong bối cảnh dữ liệu lớn</w:t>
      </w:r>
      <w:r w:rsidRPr="00E33530">
        <w:t>:</w:t>
      </w:r>
    </w:p>
    <w:p w:rsidR="00E33530" w:rsidRDefault="00E33530" w:rsidP="0051204F">
      <w:pPr>
        <w:pStyle w:val="BodyText"/>
        <w:numPr>
          <w:ilvl w:val="0"/>
          <w:numId w:val="71"/>
        </w:numPr>
        <w:spacing w:line="360" w:lineRule="auto"/>
        <w:ind w:right="194"/>
        <w:jc w:val="both"/>
        <w:rPr>
          <w:lang w:val="en-US"/>
        </w:rPr>
      </w:pPr>
      <w:r w:rsidRPr="00E33530">
        <w:t>Với sự bùng nổ của dữ liệu số trong thời đại hiện nay, việc xử lý và quản lý thông tin trở thành một thách thức lớn. Tóm tắt văn bản tự động là một công cụ mạnh mẽ giúp người dùng nhanh chóng nắm bắt được nội dung chính của một tài liệu hoặc tập hợp tài liệu lớn mà không cần phải đọc toàn bộ. Điều này đặc biệt quan trọng trong các lĩnh vực như báo chí, nghiên cứu khoa học, và quản lý tài liệu, nơi mà khối lượng thông tin cần xử lý là rất lớn.</w:t>
      </w:r>
    </w:p>
    <w:p w:rsidR="00E33530" w:rsidRDefault="00E33530" w:rsidP="00E33530">
      <w:pPr>
        <w:pStyle w:val="BodyText"/>
        <w:numPr>
          <w:ilvl w:val="0"/>
          <w:numId w:val="69"/>
        </w:numPr>
        <w:spacing w:line="360" w:lineRule="auto"/>
        <w:ind w:right="194"/>
        <w:jc w:val="both"/>
        <w:rPr>
          <w:b/>
          <w:bCs/>
          <w:lang w:val="en-US"/>
        </w:rPr>
      </w:pPr>
      <w:r w:rsidRPr="00E33530">
        <w:rPr>
          <w:b/>
          <w:bCs/>
          <w:lang w:val="en-US"/>
        </w:rPr>
        <w:t>Phát triển và ứng dụng của trí tuệ nhân tạo trong ngôn ngữ tự nhiên:</w:t>
      </w:r>
    </w:p>
    <w:p w:rsidR="0019372F" w:rsidRDefault="0019372F" w:rsidP="0051204F">
      <w:pPr>
        <w:pStyle w:val="BodyText"/>
        <w:numPr>
          <w:ilvl w:val="0"/>
          <w:numId w:val="71"/>
        </w:numPr>
        <w:spacing w:line="360" w:lineRule="auto"/>
        <w:ind w:right="194"/>
        <w:jc w:val="both"/>
        <w:rPr>
          <w:lang w:val="en-US"/>
        </w:rPr>
      </w:pPr>
      <w:r w:rsidRPr="0019372F">
        <w:t>Ngôn ngữ tự nhiên (Natural Language Processing - NLP) là một trong những lĩnh vực quan trọng của trí tuệ nhân tạo (AI), với nhiều ứng dụng trong thực tế như dịch máy, tìm kiếm thông tin, phân tích cảm xúc, và tóm tắt văn bản. Việc nghiên cứu và phát triển các mô hình tóm tắt văn bản tự động đóng góp vào sự phát triển chung của NLP, đồng thời mở ra các cơ hội ứng dụng mới trong nhiều ngành công nghiệp.</w:t>
      </w:r>
    </w:p>
    <w:p w:rsidR="0088580C" w:rsidRDefault="0088580C" w:rsidP="0088580C">
      <w:pPr>
        <w:pStyle w:val="BodyText"/>
        <w:numPr>
          <w:ilvl w:val="0"/>
          <w:numId w:val="69"/>
        </w:numPr>
        <w:spacing w:line="360" w:lineRule="auto"/>
        <w:ind w:right="194"/>
        <w:jc w:val="both"/>
        <w:rPr>
          <w:b/>
          <w:bCs/>
          <w:lang w:val="en-US"/>
        </w:rPr>
      </w:pPr>
      <w:r w:rsidRPr="0088580C">
        <w:rPr>
          <w:b/>
          <w:bCs/>
          <w:lang w:val="en-US"/>
        </w:rPr>
        <w:t>Ứng dụng thực tiễn trong nhiều lĩnh vực:</w:t>
      </w:r>
    </w:p>
    <w:p w:rsidR="00534AF8" w:rsidRPr="00EA7BA1" w:rsidRDefault="00EA7BA1" w:rsidP="0051204F">
      <w:pPr>
        <w:pStyle w:val="BodyText"/>
        <w:numPr>
          <w:ilvl w:val="0"/>
          <w:numId w:val="71"/>
        </w:numPr>
        <w:spacing w:line="360" w:lineRule="auto"/>
        <w:ind w:right="194"/>
        <w:jc w:val="both"/>
      </w:pPr>
      <w:r w:rsidRPr="00EA7BA1">
        <w:t xml:space="preserve">Tóm tắt văn bản tự động có thể được ứng dụng trong nhiều lĩnh vực khác nhau như giáo dục, kinh doanh, y tế, và công nghệ thông tin. Ví dụ, trong giáo dục, nó giúp học sinh, sinh viên nắm bắt nhanh nội dung tài liệu học tập. Trong kinh doanh, </w:t>
      </w:r>
      <w:r w:rsidR="003471D9">
        <w:rPr>
          <w:lang w:val="en-US"/>
        </w:rPr>
        <w:t>việc tóm tắt thông tin</w:t>
      </w:r>
      <w:r w:rsidRPr="00EA7BA1">
        <w:t xml:space="preserve"> hỗ trợ quản lý thông tin từ báo cáo, nghiên cứu thị trường. Trong y tế, </w:t>
      </w:r>
      <w:r w:rsidR="003471D9">
        <w:rPr>
          <w:lang w:val="en-US"/>
        </w:rPr>
        <w:t>việc tóm tắt thông tin</w:t>
      </w:r>
      <w:r w:rsidR="003471D9" w:rsidRPr="00EA7BA1">
        <w:t xml:space="preserve"> </w:t>
      </w:r>
      <w:r w:rsidRPr="00EA7BA1">
        <w:t>giúp các bác sĩ và nhà nghiên cứu nhanh chóng nắm bắt thông tin từ các tài liệu y khoa phức tạp.</w:t>
      </w:r>
    </w:p>
    <w:p w:rsidR="00BB7393" w:rsidRPr="0030086C" w:rsidRDefault="00394770" w:rsidP="008D6B8B">
      <w:pPr>
        <w:pStyle w:val="Heading3"/>
        <w:numPr>
          <w:ilvl w:val="1"/>
          <w:numId w:val="6"/>
        </w:numPr>
        <w:spacing w:line="360" w:lineRule="auto"/>
        <w:rPr>
          <w:lang w:val="en-US"/>
        </w:rPr>
      </w:pPr>
      <w:bookmarkStart w:id="37" w:name="_Toc173690351"/>
      <w:bookmarkStart w:id="38" w:name="_Toc174220998"/>
      <w:r w:rsidRPr="0030086C">
        <w:rPr>
          <w:lang w:val="en-US"/>
        </w:rPr>
        <w:t>Khảo sát các công trình liên quan</w:t>
      </w:r>
      <w:bookmarkEnd w:id="37"/>
      <w:bookmarkEnd w:id="38"/>
    </w:p>
    <w:p w:rsidR="00D16445" w:rsidRPr="008D6B8B" w:rsidRDefault="001F3607" w:rsidP="008D6B8B">
      <w:pPr>
        <w:pStyle w:val="BodyText"/>
        <w:spacing w:line="360" w:lineRule="auto"/>
        <w:ind w:left="305" w:right="194" w:firstLine="415"/>
        <w:jc w:val="both"/>
        <w:rPr>
          <w:lang w:val="en-US"/>
        </w:rPr>
      </w:pPr>
      <w:r w:rsidRPr="008D6B8B">
        <w:rPr>
          <w:i/>
          <w:iCs/>
          <w:lang w:val="en-US"/>
        </w:rPr>
        <w:lastRenderedPageBreak/>
        <w:t>BARTpho: Pre-trained Sequence-to-Sequence Models for Vietnamese (Nguyen Luong Tran, Duong Minh Le, Dat Quoc Nguyen)</w:t>
      </w:r>
      <w:r w:rsidRPr="008D6B8B">
        <w:rPr>
          <w:lang w:val="en-US"/>
        </w:rPr>
        <w:t xml:space="preserve">, bài báo giới thiệu BARTpho với hai phiên bản, BARTphosyllable và BARTphoword, đây là những mô hình Sequence-to-Sequence đơn ngôn ngữ quy mô lớn công khai đầu tiên được tiền huấn luyện cho tiếng Việt. BARTpho sử dụng kiến trúc "large" và phương pháp tiền huấn luyện của mô hình tự giám sát </w:t>
      </w:r>
      <w:r w:rsidR="003E6FB5" w:rsidRPr="008D6B8B">
        <w:rPr>
          <w:lang w:val="en-US"/>
        </w:rPr>
        <w:t xml:space="preserve">Sequence-to-Sequence </w:t>
      </w:r>
      <w:r w:rsidRPr="008D6B8B">
        <w:rPr>
          <w:lang w:val="en-US"/>
        </w:rPr>
        <w:t>BART, do đó nó đặc biệt thích hợp cho các nhiệm vụ sinh văn bản trong lĩnh vực xử lý ngôn ngữ tự nhiên. Bài báo đã tiến hành các thí nghiệm để so sánh BARTpho của các tác giả với đối thủ mBART trên nhiệm vụ tóm tắt văn bản tiếng Việt và cho thấy rằng: trong cả đánh giá tự động và đánh giá từ con người, BARTpho vượt trội so với mBART, một mô hình cơ sở mạnh mẽ, và cải thiện trạng thái nghệ thuật hiện đại.</w:t>
      </w:r>
      <w:r w:rsidR="00D16445" w:rsidRPr="008D6B8B">
        <w:rPr>
          <w:lang w:val="en-US"/>
        </w:rPr>
        <w:t xml:space="preserve"> </w:t>
      </w:r>
    </w:p>
    <w:p w:rsidR="00624D3D" w:rsidRPr="008D6B8B" w:rsidRDefault="00624D3D" w:rsidP="008D6B8B">
      <w:pPr>
        <w:pStyle w:val="BodyText"/>
        <w:spacing w:line="360" w:lineRule="auto"/>
        <w:ind w:left="305" w:right="194" w:firstLine="415"/>
        <w:jc w:val="both"/>
        <w:rPr>
          <w:i/>
          <w:iCs/>
          <w:lang w:val="en-US"/>
        </w:rPr>
      </w:pPr>
      <w:r w:rsidRPr="008D6B8B">
        <w:rPr>
          <w:i/>
          <w:iCs/>
          <w:lang w:val="en-US"/>
        </w:rPr>
        <w:t>ViT5: Pretrained Text-to-Text Transformer for Vietnamese Language Generation (Long Phan, Hieu Tran, Hieu Nguyen, Trieu H. Trinh),</w:t>
      </w:r>
      <w:r w:rsidRPr="008D6B8B">
        <w:rPr>
          <w:lang w:val="en-US"/>
        </w:rPr>
        <w:t xml:space="preserve"> các tác giả giới thiệu ViT5, một mô hình Transformer tiền huấn luyện Text-to-Text cho ngôn ngữ tiếng Việt. Sử dụng công thức tiền huấn luyện tự giám sát T5 trên các nguồn văn bản tiếng Việt lớn và chất lượng cao, nghiên cứu đã chỉ ra rằng ViT5 đạt được kết quả hàng đầu trên nhiệm vụ tóm tắt văn bản trên cả tập dữ liệu Wikilingua và Vietnews.</w:t>
      </w:r>
    </w:p>
    <w:p w:rsidR="00CC459B" w:rsidRPr="008D6B8B" w:rsidRDefault="00CC459B" w:rsidP="008D6B8B">
      <w:pPr>
        <w:pStyle w:val="BodyText"/>
        <w:spacing w:line="360" w:lineRule="auto"/>
        <w:ind w:left="305" w:right="194" w:firstLine="415"/>
        <w:jc w:val="both"/>
        <w:rPr>
          <w:i/>
          <w:iCs/>
          <w:lang w:val="en-US"/>
        </w:rPr>
      </w:pPr>
      <w:r w:rsidRPr="008D6B8B">
        <w:rPr>
          <w:i/>
          <w:iCs/>
          <w:lang w:val="en-US"/>
        </w:rPr>
        <w:t xml:space="preserve">Vietnamese doc summarization basic (Hoang Anh Pham), </w:t>
      </w:r>
      <w:r w:rsidRPr="008D6B8B">
        <w:rPr>
          <w:lang w:val="en-US"/>
        </w:rPr>
        <w:t>tác giả đã giới thiệu một trong số những cách đơn giản nhất. Với việc áp dụng những phương pháp cơ bản nhất của học máy (Machine Learning) hay xử lý ngôn ngữ tự nhiên (Natural Language Processing). Tác giả thực hiện các bước: Preprocessing input document, Sentence tokenizer, Encode Sentences to vectors, Clustering, Build the summarization trên bộ dữ liệu neg.pkl – (5000 news and some papers in Vietnam) để xây dựng và hoàn thành chương trình tóm tắt văn bản (tiếng Việt).</w:t>
      </w:r>
    </w:p>
    <w:p w:rsidR="002259B0" w:rsidRPr="008D6B8B" w:rsidRDefault="002259B0" w:rsidP="008D6B8B">
      <w:pPr>
        <w:pStyle w:val="BodyText"/>
        <w:spacing w:line="360" w:lineRule="auto"/>
        <w:ind w:left="305" w:right="194" w:firstLine="415"/>
        <w:jc w:val="both"/>
        <w:rPr>
          <w:i/>
          <w:iCs/>
          <w:lang w:val="en-US"/>
        </w:rPr>
      </w:pPr>
      <w:r w:rsidRPr="008D6B8B">
        <w:rPr>
          <w:b/>
          <w:bCs/>
          <w:lang w:val="en-US"/>
        </w:rPr>
        <w:t>Nhận xét</w:t>
      </w:r>
      <w:r w:rsidRPr="008D6B8B">
        <w:rPr>
          <w:i/>
          <w:iCs/>
          <w:lang w:val="en-US"/>
        </w:rPr>
        <w:t xml:space="preserve">: </w:t>
      </w:r>
      <w:r w:rsidRPr="008D6B8B">
        <w:rPr>
          <w:lang w:val="en-US"/>
        </w:rPr>
        <w:t xml:space="preserve">Thông qua khảo sát các công trình liên quan, theo sự hiểu biết tốt nhất của học viên, chủ đề “Phát triển mô hình text mining dựa trên kỹ thuật </w:t>
      </w:r>
      <w:r w:rsidRPr="008D6B8B">
        <w:rPr>
          <w:lang w:val="en-US"/>
        </w:rPr>
        <w:lastRenderedPageBreak/>
        <w:t>Machine Learning cho tóm tắt văn bản tiếng Việt” đang là một chủ đề còn rất nhiều vấn đề mở chưa được giải quyết. Xây dựng một mô hình tóm tắt văn bản tiếng Việt tối ưu và chính xác hơn có thể mang lại nhiều lợi ích, bao gồm cải thiện hiểu biết về thông tin, tăng cường kỹ năng viết và đọc, và hỗ trợ nhanh chóng trong việc tiếp cận nội dung phức tạp trên internet và trong văn học.</w:t>
      </w:r>
    </w:p>
    <w:p w:rsidR="00383185" w:rsidRPr="00797BDB" w:rsidRDefault="005F13DC" w:rsidP="008D6B8B">
      <w:pPr>
        <w:pStyle w:val="Heading3"/>
        <w:numPr>
          <w:ilvl w:val="1"/>
          <w:numId w:val="6"/>
        </w:numPr>
        <w:spacing w:line="360" w:lineRule="auto"/>
        <w:rPr>
          <w:lang w:val="en-US"/>
        </w:rPr>
      </w:pPr>
      <w:r w:rsidRPr="00797BDB">
        <w:rPr>
          <w:lang w:val="en-US"/>
        </w:rPr>
        <w:t xml:space="preserve"> </w:t>
      </w:r>
      <w:bookmarkStart w:id="39" w:name="_Toc173690352"/>
      <w:bookmarkStart w:id="40" w:name="_Toc174220999"/>
      <w:r w:rsidRPr="00797BDB">
        <w:rPr>
          <w:lang w:val="en-US"/>
        </w:rPr>
        <w:t>Mục đích nghiên cứu</w:t>
      </w:r>
      <w:bookmarkEnd w:id="39"/>
      <w:bookmarkEnd w:id="40"/>
    </w:p>
    <w:p w:rsidR="00537D27" w:rsidRDefault="00C8467C" w:rsidP="008D6B8B">
      <w:pPr>
        <w:pStyle w:val="BodyText"/>
        <w:spacing w:line="360" w:lineRule="auto"/>
        <w:ind w:left="305" w:right="194" w:firstLine="415"/>
        <w:jc w:val="both"/>
        <w:rPr>
          <w:lang w:val="en-US"/>
        </w:rPr>
      </w:pPr>
      <w:r w:rsidRPr="00C8467C">
        <w:t>Mục tiêu chính của nghiên cứu này là phát triển một mô hình tóm tắt văn bản tự động hiệu quả cho tiếng Việt, đáp ứng các yêu cầu sau:</w:t>
      </w:r>
    </w:p>
    <w:p w:rsidR="004D0D03" w:rsidRDefault="004D0D03" w:rsidP="004D0D03">
      <w:pPr>
        <w:pStyle w:val="BodyText"/>
        <w:numPr>
          <w:ilvl w:val="0"/>
          <w:numId w:val="69"/>
        </w:numPr>
        <w:spacing w:line="360" w:lineRule="auto"/>
        <w:ind w:right="194"/>
        <w:jc w:val="both"/>
        <w:rPr>
          <w:lang w:val="en-US"/>
        </w:rPr>
      </w:pPr>
      <w:r w:rsidRPr="004D0D03">
        <w:t>Phát triển mô hình tóm tắt văn bản trích xuất dành riêng cho tiếng Việt:</w:t>
      </w:r>
    </w:p>
    <w:p w:rsidR="004443F5" w:rsidRDefault="004443F5" w:rsidP="0051204F">
      <w:pPr>
        <w:pStyle w:val="BodyText"/>
        <w:numPr>
          <w:ilvl w:val="0"/>
          <w:numId w:val="70"/>
        </w:numPr>
        <w:spacing w:line="360" w:lineRule="auto"/>
        <w:ind w:right="194"/>
        <w:jc w:val="both"/>
        <w:rPr>
          <w:lang w:val="en-US"/>
        </w:rPr>
      </w:pPr>
      <w:r w:rsidRPr="004443F5">
        <w:t>Thiết kế và xây dựng một mô hình tóm tắt văn bản trích xuất có khả năng lựa chọn và kết hợp các câu quan trọng nhất từ văn bản gốc để tạo ra bản tóm tắt ngắn gọn nhưng vẫn giữ được nội dung chính của văn bản.</w:t>
      </w:r>
    </w:p>
    <w:p w:rsidR="006A443D" w:rsidRDefault="006A443D" w:rsidP="004D0D03">
      <w:pPr>
        <w:pStyle w:val="BodyText"/>
        <w:numPr>
          <w:ilvl w:val="0"/>
          <w:numId w:val="69"/>
        </w:numPr>
        <w:spacing w:line="360" w:lineRule="auto"/>
        <w:ind w:right="194"/>
        <w:jc w:val="both"/>
        <w:rPr>
          <w:lang w:val="en-US"/>
        </w:rPr>
      </w:pPr>
      <w:r w:rsidRPr="006A443D">
        <w:rPr>
          <w:lang w:val="en-US"/>
        </w:rPr>
        <w:t>Đánh giá và so sánh với các mô hình hiện tại:</w:t>
      </w:r>
    </w:p>
    <w:p w:rsidR="005609AC" w:rsidRDefault="00004433" w:rsidP="00E45971">
      <w:pPr>
        <w:pStyle w:val="BodyText"/>
        <w:numPr>
          <w:ilvl w:val="0"/>
          <w:numId w:val="70"/>
        </w:numPr>
        <w:spacing w:line="360" w:lineRule="auto"/>
        <w:ind w:right="194"/>
        <w:jc w:val="both"/>
        <w:rPr>
          <w:lang w:val="en-US"/>
        </w:rPr>
      </w:pPr>
      <w:r w:rsidRPr="00004433">
        <w:t>So sánh mô hình được phát triển với các mô hình tóm tắt văn bản hiện có, để đánh giá khả năng áp dụng và hiệu quả của mô hình đối với tiếng Việt.</w:t>
      </w:r>
    </w:p>
    <w:p w:rsidR="00D906E1" w:rsidRPr="00D906E1" w:rsidRDefault="00D906E1" w:rsidP="00D906E1">
      <w:pPr>
        <w:pStyle w:val="BodyText"/>
        <w:spacing w:line="360" w:lineRule="auto"/>
        <w:ind w:left="305" w:right="194" w:firstLine="415"/>
        <w:jc w:val="both"/>
      </w:pPr>
      <w:r w:rsidRPr="00D906E1">
        <w:t>Mô hình học máy tóm tắt văn bản tiếng Việt dự kiến:</w:t>
      </w:r>
    </w:p>
    <w:p w:rsidR="00DC3FDE" w:rsidRDefault="00DD2989" w:rsidP="00DC3FDE">
      <w:pPr>
        <w:pStyle w:val="BodyText"/>
        <w:keepNext/>
        <w:spacing w:line="360" w:lineRule="auto"/>
        <w:ind w:left="305" w:right="194"/>
        <w:jc w:val="center"/>
      </w:pPr>
      <w:r w:rsidRPr="006E761F">
        <w:rPr>
          <w:noProof/>
          <w:lang w:val="en-US"/>
        </w:rPr>
        <w:drawing>
          <wp:inline distT="0" distB="0" distL="0" distR="0" wp14:anchorId="33F31FF1" wp14:editId="111D3EE4">
            <wp:extent cx="5262114" cy="2400798"/>
            <wp:effectExtent l="0" t="0" r="0" b="0"/>
            <wp:docPr id="113841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41696" name=""/>
                    <pic:cNvPicPr/>
                  </pic:nvPicPr>
                  <pic:blipFill>
                    <a:blip r:embed="rId11"/>
                    <a:stretch>
                      <a:fillRect/>
                    </a:stretch>
                  </pic:blipFill>
                  <pic:spPr>
                    <a:xfrm>
                      <a:off x="0" y="0"/>
                      <a:ext cx="5317837" cy="2426221"/>
                    </a:xfrm>
                    <a:prstGeom prst="rect">
                      <a:avLst/>
                    </a:prstGeom>
                  </pic:spPr>
                </pic:pic>
              </a:graphicData>
            </a:graphic>
          </wp:inline>
        </w:drawing>
      </w:r>
    </w:p>
    <w:p w:rsidR="00F95AC9" w:rsidRPr="00DC3FDE" w:rsidRDefault="00DC3FDE" w:rsidP="00DC3FDE">
      <w:pPr>
        <w:pStyle w:val="Caption"/>
        <w:spacing w:line="360" w:lineRule="auto"/>
        <w:jc w:val="center"/>
        <w:rPr>
          <w:b/>
          <w:bCs/>
          <w:i w:val="0"/>
          <w:iCs w:val="0"/>
          <w:color w:val="auto"/>
          <w:sz w:val="24"/>
          <w:szCs w:val="24"/>
          <w:lang w:val="en-US"/>
        </w:rPr>
      </w:pPr>
      <w:bookmarkStart w:id="41" w:name="_Toc174221204"/>
      <w:r w:rsidRPr="00DC3FDE">
        <w:rPr>
          <w:b/>
          <w:bCs/>
          <w:i w:val="0"/>
          <w:iCs w:val="0"/>
          <w:color w:val="auto"/>
          <w:sz w:val="24"/>
          <w:szCs w:val="24"/>
        </w:rPr>
        <w:t xml:space="preserve">Hình  </w:t>
      </w:r>
      <w:r w:rsidR="00C97225">
        <w:rPr>
          <w:b/>
          <w:bCs/>
          <w:i w:val="0"/>
          <w:iCs w:val="0"/>
          <w:color w:val="auto"/>
          <w:sz w:val="24"/>
          <w:szCs w:val="24"/>
        </w:rPr>
        <w:fldChar w:fldCharType="begin"/>
      </w:r>
      <w:r w:rsidR="00C97225">
        <w:rPr>
          <w:b/>
          <w:bCs/>
          <w:i w:val="0"/>
          <w:iCs w:val="0"/>
          <w:color w:val="auto"/>
          <w:sz w:val="24"/>
          <w:szCs w:val="24"/>
        </w:rPr>
        <w:instrText xml:space="preserve"> SEQ Hình_ \* ARABIC </w:instrText>
      </w:r>
      <w:r w:rsidR="00C97225">
        <w:rPr>
          <w:b/>
          <w:bCs/>
          <w:i w:val="0"/>
          <w:iCs w:val="0"/>
          <w:color w:val="auto"/>
          <w:sz w:val="24"/>
          <w:szCs w:val="24"/>
        </w:rPr>
        <w:fldChar w:fldCharType="separate"/>
      </w:r>
      <w:r w:rsidR="00BD0DCE">
        <w:rPr>
          <w:b/>
          <w:bCs/>
          <w:i w:val="0"/>
          <w:iCs w:val="0"/>
          <w:noProof/>
          <w:color w:val="auto"/>
          <w:sz w:val="24"/>
          <w:szCs w:val="24"/>
        </w:rPr>
        <w:t>1</w:t>
      </w:r>
      <w:r w:rsidR="00C97225">
        <w:rPr>
          <w:b/>
          <w:bCs/>
          <w:i w:val="0"/>
          <w:iCs w:val="0"/>
          <w:color w:val="auto"/>
          <w:sz w:val="24"/>
          <w:szCs w:val="24"/>
        </w:rPr>
        <w:fldChar w:fldCharType="end"/>
      </w:r>
      <w:r w:rsidRPr="00DC3FDE">
        <w:rPr>
          <w:b/>
          <w:bCs/>
          <w:i w:val="0"/>
          <w:iCs w:val="0"/>
          <w:color w:val="auto"/>
          <w:sz w:val="24"/>
          <w:szCs w:val="24"/>
        </w:rPr>
        <w:t>: Mô hình học máy tóm tắt văn bản tiếng Việt</w:t>
      </w:r>
      <w:bookmarkEnd w:id="41"/>
    </w:p>
    <w:p w:rsidR="00F95AC9" w:rsidRPr="00F27CC7" w:rsidRDefault="00000000" w:rsidP="008D6B8B">
      <w:pPr>
        <w:pStyle w:val="Heading2"/>
        <w:numPr>
          <w:ilvl w:val="0"/>
          <w:numId w:val="2"/>
        </w:numPr>
        <w:tabs>
          <w:tab w:val="left" w:pos="594"/>
        </w:tabs>
        <w:spacing w:line="360" w:lineRule="auto"/>
        <w:ind w:hanging="289"/>
      </w:pPr>
      <w:bookmarkStart w:id="42" w:name="_bookmark16"/>
      <w:bookmarkStart w:id="43" w:name="_bookmark17"/>
      <w:bookmarkStart w:id="44" w:name="_Toc173690353"/>
      <w:bookmarkStart w:id="45" w:name="_Toc174221000"/>
      <w:bookmarkEnd w:id="42"/>
      <w:bookmarkEnd w:id="43"/>
      <w:r w:rsidRPr="00F27CC7">
        <w:t>Đối tượng và phạm vi nghiên cứu</w:t>
      </w:r>
      <w:bookmarkEnd w:id="44"/>
      <w:bookmarkEnd w:id="45"/>
    </w:p>
    <w:p w:rsidR="00812375" w:rsidRPr="00DC3FDE" w:rsidRDefault="00036305" w:rsidP="008D6B8B">
      <w:pPr>
        <w:pStyle w:val="Heading3"/>
        <w:numPr>
          <w:ilvl w:val="1"/>
          <w:numId w:val="7"/>
        </w:numPr>
        <w:spacing w:line="360" w:lineRule="auto"/>
        <w:rPr>
          <w:lang w:val="en-US"/>
        </w:rPr>
      </w:pPr>
      <w:bookmarkStart w:id="46" w:name="_bookmark18"/>
      <w:bookmarkStart w:id="47" w:name="_Toc173690354"/>
      <w:bookmarkEnd w:id="46"/>
      <w:r>
        <w:rPr>
          <w:lang w:val="en-US"/>
        </w:rPr>
        <w:lastRenderedPageBreak/>
        <w:t xml:space="preserve"> </w:t>
      </w:r>
      <w:bookmarkStart w:id="48" w:name="_Toc174221001"/>
      <w:r w:rsidRPr="00DC3FDE">
        <w:rPr>
          <w:lang w:val="en-US"/>
        </w:rPr>
        <w:t>Đối tượng nghiên cứu</w:t>
      </w:r>
      <w:bookmarkEnd w:id="47"/>
      <w:bookmarkEnd w:id="48"/>
    </w:p>
    <w:p w:rsidR="00812375" w:rsidRDefault="00812375" w:rsidP="008D6B8B">
      <w:pPr>
        <w:pStyle w:val="BodyText"/>
        <w:spacing w:line="360" w:lineRule="auto"/>
        <w:ind w:left="305" w:right="194" w:firstLine="415"/>
        <w:jc w:val="both"/>
        <w:rPr>
          <w:bCs/>
          <w:lang w:val="en-US"/>
        </w:rPr>
      </w:pPr>
      <w:r w:rsidRPr="008D6B8B">
        <w:rPr>
          <w:bCs/>
        </w:rPr>
        <w:t>Các đối tượng nghiên cứu để phát triển một mô hình sử dụng Text Mining và machine learning cho tóm tắt văn bản tiếng Việt:</w:t>
      </w:r>
    </w:p>
    <w:p w:rsidR="00813E13" w:rsidRDefault="00813E13" w:rsidP="00E470AA">
      <w:pPr>
        <w:pStyle w:val="BodyText"/>
        <w:numPr>
          <w:ilvl w:val="0"/>
          <w:numId w:val="72"/>
        </w:numPr>
        <w:spacing w:line="360" w:lineRule="auto"/>
        <w:ind w:right="194"/>
        <w:jc w:val="both"/>
        <w:rPr>
          <w:bCs/>
          <w:lang w:val="en-US"/>
        </w:rPr>
      </w:pPr>
      <w:r w:rsidRPr="00813E13">
        <w:rPr>
          <w:bCs/>
        </w:rPr>
        <w:t>Tiền xử lý văn bản</w:t>
      </w:r>
      <w:r>
        <w:rPr>
          <w:bCs/>
          <w:lang w:val="en-US"/>
        </w:rPr>
        <w:t xml:space="preserve">: </w:t>
      </w:r>
      <w:r w:rsidRPr="00813E13">
        <w:rPr>
          <w:bCs/>
        </w:rPr>
        <w:t>nltk và pyvi</w:t>
      </w:r>
    </w:p>
    <w:p w:rsidR="00813E13" w:rsidRPr="00813E13" w:rsidRDefault="00813E13" w:rsidP="00E470AA">
      <w:pPr>
        <w:pStyle w:val="BodyText"/>
        <w:numPr>
          <w:ilvl w:val="0"/>
          <w:numId w:val="72"/>
        </w:numPr>
        <w:spacing w:line="360" w:lineRule="auto"/>
        <w:ind w:right="194"/>
        <w:jc w:val="both"/>
        <w:rPr>
          <w:bCs/>
          <w:lang w:val="en-US"/>
        </w:rPr>
      </w:pPr>
      <w:r w:rsidRPr="00813E13">
        <w:rPr>
          <w:bCs/>
          <w:lang w:val="en-US"/>
        </w:rPr>
        <w:t>Chuyển đổi văn bản thành vector:</w:t>
      </w:r>
      <w:r w:rsidR="004D7AB9">
        <w:rPr>
          <w:bCs/>
          <w:lang w:val="en-US"/>
        </w:rPr>
        <w:t xml:space="preserve"> </w:t>
      </w:r>
      <w:r w:rsidR="004D7AB9" w:rsidRPr="004D7AB9">
        <w:rPr>
          <w:bCs/>
        </w:rPr>
        <w:t>FastText và TF-IDF</w:t>
      </w:r>
    </w:p>
    <w:p w:rsidR="00961C90" w:rsidRPr="00440F53" w:rsidRDefault="00813E13" w:rsidP="00E470AA">
      <w:pPr>
        <w:pStyle w:val="BodyText"/>
        <w:numPr>
          <w:ilvl w:val="0"/>
          <w:numId w:val="72"/>
        </w:numPr>
        <w:spacing w:line="360" w:lineRule="auto"/>
        <w:ind w:right="194"/>
        <w:jc w:val="both"/>
        <w:rPr>
          <w:bCs/>
          <w:lang w:val="en-US"/>
        </w:rPr>
      </w:pPr>
      <w:r w:rsidRPr="00440F53">
        <w:rPr>
          <w:bCs/>
        </w:rPr>
        <w:t>Xử lý và tóm tắt văn bản:</w:t>
      </w:r>
      <w:r w:rsidRPr="00440F53">
        <w:rPr>
          <w:bCs/>
          <w:lang w:val="en-US"/>
        </w:rPr>
        <w:t xml:space="preserve"> </w:t>
      </w:r>
      <w:r w:rsidRPr="00440F53">
        <w:rPr>
          <w:bCs/>
        </w:rPr>
        <w:t>KMeans</w:t>
      </w:r>
    </w:p>
    <w:p w:rsidR="00961C90" w:rsidRPr="00440F53" w:rsidRDefault="00813E13" w:rsidP="00E470AA">
      <w:pPr>
        <w:pStyle w:val="BodyText"/>
        <w:numPr>
          <w:ilvl w:val="0"/>
          <w:numId w:val="72"/>
        </w:numPr>
        <w:spacing w:line="360" w:lineRule="auto"/>
        <w:ind w:right="194"/>
        <w:jc w:val="both"/>
        <w:rPr>
          <w:bCs/>
          <w:lang w:val="en-US"/>
        </w:rPr>
      </w:pPr>
      <w:r w:rsidRPr="00440F53">
        <w:rPr>
          <w:bCs/>
        </w:rPr>
        <w:t>Đánh giá mô hình tóm tắt:</w:t>
      </w:r>
      <w:r w:rsidRPr="00440F53">
        <w:rPr>
          <w:bCs/>
          <w:lang w:val="en-US"/>
        </w:rPr>
        <w:t xml:space="preserve"> </w:t>
      </w:r>
      <w:r w:rsidRPr="00440F53">
        <w:rPr>
          <w:bCs/>
        </w:rPr>
        <w:t>ROUGE</w:t>
      </w:r>
    </w:p>
    <w:p w:rsidR="00F95AC9" w:rsidRPr="00036305" w:rsidRDefault="00440F53" w:rsidP="008D6B8B">
      <w:pPr>
        <w:pStyle w:val="Heading3"/>
        <w:numPr>
          <w:ilvl w:val="1"/>
          <w:numId w:val="7"/>
        </w:numPr>
        <w:spacing w:line="360" w:lineRule="auto"/>
        <w:rPr>
          <w:lang w:val="en-US"/>
        </w:rPr>
      </w:pPr>
      <w:bookmarkStart w:id="49" w:name="_Toc173690355"/>
      <w:bookmarkStart w:id="50" w:name="_Toc174221002"/>
      <w:r>
        <w:rPr>
          <w:lang w:val="en-US"/>
        </w:rPr>
        <w:t xml:space="preserve"> </w:t>
      </w:r>
      <w:r w:rsidR="00036305" w:rsidRPr="00036305">
        <w:rPr>
          <w:lang w:val="en-US"/>
        </w:rPr>
        <w:t>Phạm vi nghiên cứu</w:t>
      </w:r>
      <w:bookmarkEnd w:id="49"/>
      <w:bookmarkEnd w:id="50"/>
    </w:p>
    <w:p w:rsidR="009762C7" w:rsidRPr="008D6B8B" w:rsidRDefault="009762C7" w:rsidP="008D6B8B">
      <w:pPr>
        <w:pStyle w:val="BodyText"/>
        <w:spacing w:line="360" w:lineRule="auto"/>
        <w:ind w:left="305" w:right="194" w:firstLine="415"/>
        <w:jc w:val="both"/>
      </w:pPr>
      <w:r w:rsidRPr="008D6B8B">
        <w:t>Bộ dữ liệu</w:t>
      </w:r>
      <w:r w:rsidRPr="008D6B8B">
        <w:rPr>
          <w:b/>
          <w:bCs/>
        </w:rPr>
        <w:t>: VNDS (A Vietnamese Dataset for Summarization)</w:t>
      </w:r>
      <w:r w:rsidRPr="008D6B8B">
        <w:t xml:space="preserve"> (Van-Hau Nguyen, Thanh-Chinh Nguyen, Minh-Tien Nguyen, Nguyen Xuan Hoai)</w:t>
      </w:r>
    </w:p>
    <w:p w:rsidR="009762C7" w:rsidRPr="008D6B8B" w:rsidRDefault="009762C7" w:rsidP="008D6B8B">
      <w:pPr>
        <w:pStyle w:val="BodyText"/>
        <w:spacing w:line="360" w:lineRule="auto"/>
        <w:ind w:left="305" w:right="194" w:firstLine="415"/>
        <w:jc w:val="both"/>
      </w:pPr>
      <w:r w:rsidRPr="008D6B8B">
        <w:t>Bộ dữ liệu này đã được công bố vào tháng 12 năm 2019 và có mã DOI là 10.1109/NICS48868.2019.9023886. Được giới thiệu tại Hội nghị Thứ sáu về Khoa học Thông tin và Máy tính của NAFOSTED năm 2019 (NICS). Bộ dữ liệu đã được chính thức công bố và chia sẻ trong cộng đồng nghiên cứu.</w:t>
      </w:r>
    </w:p>
    <w:p w:rsidR="009762C7" w:rsidRPr="008D6B8B" w:rsidRDefault="009762C7" w:rsidP="008D6B8B">
      <w:pPr>
        <w:pStyle w:val="BodyText"/>
        <w:spacing w:line="360" w:lineRule="auto"/>
        <w:ind w:left="305" w:right="194" w:firstLine="415"/>
        <w:jc w:val="both"/>
      </w:pPr>
      <w:r w:rsidRPr="008D6B8B">
        <w:t>VNDS là một bộ dữ liệu tiếng Việt được thiết kế đặc biệt cho nhiệm vụ tóm tắt văn bản. Đây là một nguồn tài nguyên quan trọng giúp nghiên cứu và phát triển các hệ thống tóm tắt văn bản tự động trong tiếng Việt. Bộ dữ liệu này cung cấp các tài liệu nguồn đa dạng, bao gồm nhiều chủ đề khác nhau, để phản ánh sự đa dạng của ngôn ngữ và văn hóa tiếng Việt.</w:t>
      </w:r>
    </w:p>
    <w:p w:rsidR="009762C7" w:rsidRPr="008D6B8B" w:rsidRDefault="009762C7" w:rsidP="008D6B8B">
      <w:pPr>
        <w:pStyle w:val="BodyText"/>
        <w:spacing w:line="360" w:lineRule="auto"/>
        <w:ind w:left="305" w:right="194" w:firstLine="415"/>
        <w:jc w:val="both"/>
      </w:pPr>
      <w:r w:rsidRPr="008D6B8B">
        <w:t>Các tài liệu trong VNDS được chú trọng để đảm bảo rằng chúng bao gồm thông tin chính và ý nghĩa tổng thể của văn bản nguồn. Bộ dữ liệu này cung cấp cơ hội cho các nhà nghiên cứu tiếng Việt nghiên cứu các phương pháp tóm tắt văn bản và đánh giá hiệu suất của chúng trên các tài liệu tiếng Việt thực tế.</w:t>
      </w:r>
    </w:p>
    <w:p w:rsidR="00F95AC9" w:rsidRPr="008D6B8B" w:rsidRDefault="009762C7" w:rsidP="008D6B8B">
      <w:pPr>
        <w:pStyle w:val="BodyText"/>
        <w:spacing w:line="360" w:lineRule="auto"/>
        <w:ind w:left="305" w:right="194" w:firstLine="415"/>
        <w:jc w:val="both"/>
      </w:pPr>
      <w:r w:rsidRPr="008D6B8B">
        <w:t>Ngoài ra, VNDS không chỉ là một nguồn tài nguyên quan trọng cho việc phát triển và đánh giá các mô hình tóm tắt văn bản, mà còn giúp tạo ra một tiêu chuẩn trong lĩnh vực nghiên cứu tiếng Việt và thúc đẩy sự tiến bộ trong lĩnh vực này.</w:t>
      </w:r>
    </w:p>
    <w:p w:rsidR="00F95AC9" w:rsidRPr="004A0B56" w:rsidRDefault="00000000" w:rsidP="008D6B8B">
      <w:pPr>
        <w:pStyle w:val="Heading2"/>
        <w:numPr>
          <w:ilvl w:val="0"/>
          <w:numId w:val="2"/>
        </w:numPr>
        <w:tabs>
          <w:tab w:val="left" w:pos="594"/>
        </w:tabs>
        <w:spacing w:line="360" w:lineRule="auto"/>
        <w:ind w:hanging="289"/>
      </w:pPr>
      <w:bookmarkStart w:id="51" w:name="_bookmark20"/>
      <w:bookmarkStart w:id="52" w:name="_Toc173690356"/>
      <w:bookmarkStart w:id="53" w:name="_Toc174221003"/>
      <w:bookmarkEnd w:id="51"/>
      <w:r w:rsidRPr="004A0B56">
        <w:t>Phương pháp nghiên cứu</w:t>
      </w:r>
      <w:bookmarkEnd w:id="52"/>
      <w:bookmarkEnd w:id="53"/>
    </w:p>
    <w:p w:rsidR="000A76DF" w:rsidRPr="008D6B8B" w:rsidRDefault="000A76DF" w:rsidP="008D6B8B">
      <w:pPr>
        <w:pStyle w:val="BodyText"/>
        <w:spacing w:line="360" w:lineRule="auto"/>
        <w:ind w:left="305" w:right="194" w:firstLine="415"/>
        <w:jc w:val="both"/>
      </w:pPr>
      <w:r w:rsidRPr="008D6B8B">
        <w:t xml:space="preserve">Dựa vào các công trình nghiên cứu liên quan, học viên xây dựng mô hình </w:t>
      </w:r>
      <w:r w:rsidRPr="008D6B8B">
        <w:lastRenderedPageBreak/>
        <w:t xml:space="preserve">tóm tắt văn bản tiếng Việt trên bộ dữ liệu </w:t>
      </w:r>
      <w:r w:rsidRPr="008D6B8B">
        <w:rPr>
          <w:b/>
          <w:bCs/>
        </w:rPr>
        <w:t>VNDS (VNDS: A Vietnamese Dataset for Summarization).</w:t>
      </w:r>
      <w:r w:rsidRPr="008D6B8B">
        <w:t xml:space="preserve"> Học viên muốn tích hợp </w:t>
      </w:r>
      <w:r w:rsidR="00AB5B4D">
        <w:rPr>
          <w:lang w:val="en-US"/>
        </w:rPr>
        <w:t>các</w:t>
      </w:r>
      <w:r w:rsidRPr="008D6B8B">
        <w:t xml:space="preserve"> kỹ thuật và phương pháp khác nhau trong lĩnh vực xử lý ngôn ngữ tự nhiên (NLP) và học máy, để đạt được mục tiêu tóm tắt văn bản. Điều này cho thấy một hướng tiếp cận đa dạng và linh hoạt để giải quyết vấn đề tóm tắt văn bản tiếng Việt. Cách tiếp cận này cho phép học tận dụng các công cụ và kỹ thuật phù hợp nhất với đặc điểm cụ thể của dữ liệu tiếng Việt. </w:t>
      </w:r>
    </w:p>
    <w:p w:rsidR="000A76DF" w:rsidRPr="008D6B8B" w:rsidRDefault="000A76DF" w:rsidP="008D6B8B">
      <w:pPr>
        <w:pStyle w:val="BodyText"/>
        <w:spacing w:line="360" w:lineRule="auto"/>
        <w:ind w:left="305" w:right="194" w:firstLine="415"/>
        <w:jc w:val="both"/>
        <w:rPr>
          <w:lang w:val="en-US"/>
        </w:rPr>
      </w:pPr>
      <w:r w:rsidRPr="008D6B8B">
        <w:t>Sau khi thực hiện xây dựng thành công mô hình, học viên thực hiện đánh giá so sánh mô hình đã được xây dựng với những nghiên cứu của các tác giả khác như:</w:t>
      </w:r>
      <w:r w:rsidR="00427254" w:rsidRPr="008D6B8B">
        <w:rPr>
          <w:lang w:val="en-US"/>
        </w:rPr>
        <w:t xml:space="preserve"> </w:t>
      </w:r>
      <w:r w:rsidR="00427254" w:rsidRPr="008D6B8B">
        <w:t>ViT5 large</w:t>
      </w:r>
      <w:r w:rsidR="00427254" w:rsidRPr="008D6B8B">
        <w:rPr>
          <w:lang w:val="en-US"/>
        </w:rPr>
        <w:t>, ViT5 base, BARTpho, mBART, mT5, Transformer</w:t>
      </w:r>
      <w:r w:rsidRPr="008D6B8B">
        <w:t>… trên cùng bộ dữ liệu VNDS</w:t>
      </w:r>
      <w:r w:rsidR="00427254" w:rsidRPr="008D6B8B">
        <w:rPr>
          <w:lang w:val="en-US"/>
        </w:rPr>
        <w:t xml:space="preserve"> (</w:t>
      </w:r>
      <w:r w:rsidR="00427254" w:rsidRPr="008D6B8B">
        <w:rPr>
          <w:i/>
          <w:iCs/>
          <w:lang w:val="en-US"/>
        </w:rPr>
        <w:t>như hình …</w:t>
      </w:r>
      <w:r w:rsidR="00427254" w:rsidRPr="008D6B8B">
        <w:rPr>
          <w:lang w:val="en-US"/>
        </w:rPr>
        <w:t>)</w:t>
      </w:r>
      <w:r w:rsidRPr="008D6B8B">
        <w:t>. Từ đó, đưa ra nhận xét, hướng phát triển để cải thiện mô hình.</w:t>
      </w:r>
    </w:p>
    <w:p w:rsidR="00F07A4E" w:rsidRDefault="00CF01F8" w:rsidP="00F07A4E">
      <w:pPr>
        <w:pStyle w:val="BodyText"/>
        <w:keepNext/>
        <w:spacing w:line="360" w:lineRule="auto"/>
        <w:ind w:right="194" w:firstLine="304"/>
        <w:jc w:val="both"/>
      </w:pPr>
      <w:r w:rsidRPr="008D6B8B">
        <w:rPr>
          <w:noProof/>
          <w:lang w:val="en-US"/>
        </w:rPr>
        <w:drawing>
          <wp:inline distT="0" distB="0" distL="0" distR="0" wp14:anchorId="0E202D6E" wp14:editId="72FE1B3E">
            <wp:extent cx="5217795" cy="3586791"/>
            <wp:effectExtent l="19050" t="19050" r="20955" b="13970"/>
            <wp:docPr id="130415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55966" name=""/>
                    <pic:cNvPicPr/>
                  </pic:nvPicPr>
                  <pic:blipFill>
                    <a:blip r:embed="rId12"/>
                    <a:stretch>
                      <a:fillRect/>
                    </a:stretch>
                  </pic:blipFill>
                  <pic:spPr>
                    <a:xfrm>
                      <a:off x="0" y="0"/>
                      <a:ext cx="5222075" cy="3589733"/>
                    </a:xfrm>
                    <a:prstGeom prst="rect">
                      <a:avLst/>
                    </a:prstGeom>
                    <a:ln w="12700">
                      <a:solidFill>
                        <a:schemeClr val="tx1"/>
                      </a:solidFill>
                    </a:ln>
                    <a:effectLst>
                      <a:softEdge rad="112500"/>
                    </a:effectLst>
                  </pic:spPr>
                </pic:pic>
              </a:graphicData>
            </a:graphic>
          </wp:inline>
        </w:drawing>
      </w:r>
    </w:p>
    <w:p w:rsidR="00CE2096" w:rsidRDefault="00F07A4E" w:rsidP="00F07A4E">
      <w:pPr>
        <w:pStyle w:val="Caption"/>
        <w:spacing w:line="360" w:lineRule="auto"/>
        <w:jc w:val="center"/>
        <w:rPr>
          <w:b/>
          <w:bCs/>
          <w:i w:val="0"/>
          <w:iCs w:val="0"/>
          <w:color w:val="auto"/>
          <w:sz w:val="24"/>
          <w:szCs w:val="24"/>
          <w:lang w:val="en-US"/>
        </w:rPr>
      </w:pPr>
      <w:bookmarkStart w:id="54" w:name="_Toc174221205"/>
      <w:r w:rsidRPr="00F07A4E">
        <w:rPr>
          <w:b/>
          <w:bCs/>
          <w:i w:val="0"/>
          <w:iCs w:val="0"/>
          <w:color w:val="auto"/>
          <w:sz w:val="24"/>
          <w:szCs w:val="24"/>
        </w:rPr>
        <w:t xml:space="preserve">Hình  </w:t>
      </w:r>
      <w:r w:rsidR="00C97225">
        <w:rPr>
          <w:b/>
          <w:bCs/>
          <w:i w:val="0"/>
          <w:iCs w:val="0"/>
          <w:color w:val="auto"/>
          <w:sz w:val="24"/>
          <w:szCs w:val="24"/>
        </w:rPr>
        <w:fldChar w:fldCharType="begin"/>
      </w:r>
      <w:r w:rsidR="00C97225">
        <w:rPr>
          <w:b/>
          <w:bCs/>
          <w:i w:val="0"/>
          <w:iCs w:val="0"/>
          <w:color w:val="auto"/>
          <w:sz w:val="24"/>
          <w:szCs w:val="24"/>
        </w:rPr>
        <w:instrText xml:space="preserve"> SEQ Hình_ \* ARABIC </w:instrText>
      </w:r>
      <w:r w:rsidR="00C97225">
        <w:rPr>
          <w:b/>
          <w:bCs/>
          <w:i w:val="0"/>
          <w:iCs w:val="0"/>
          <w:color w:val="auto"/>
          <w:sz w:val="24"/>
          <w:szCs w:val="24"/>
        </w:rPr>
        <w:fldChar w:fldCharType="separate"/>
      </w:r>
      <w:r w:rsidR="00BD0DCE">
        <w:rPr>
          <w:b/>
          <w:bCs/>
          <w:i w:val="0"/>
          <w:iCs w:val="0"/>
          <w:noProof/>
          <w:color w:val="auto"/>
          <w:sz w:val="24"/>
          <w:szCs w:val="24"/>
        </w:rPr>
        <w:t>2</w:t>
      </w:r>
      <w:r w:rsidR="00C97225">
        <w:rPr>
          <w:b/>
          <w:bCs/>
          <w:i w:val="0"/>
          <w:iCs w:val="0"/>
          <w:color w:val="auto"/>
          <w:sz w:val="24"/>
          <w:szCs w:val="24"/>
        </w:rPr>
        <w:fldChar w:fldCharType="end"/>
      </w:r>
      <w:r w:rsidRPr="00F07A4E">
        <w:rPr>
          <w:b/>
          <w:bCs/>
          <w:i w:val="0"/>
          <w:iCs w:val="0"/>
          <w:color w:val="auto"/>
          <w:sz w:val="24"/>
          <w:szCs w:val="24"/>
        </w:rPr>
        <w:t>: Nghiên cứu của các tác giả trên tập dữ liệu VNDS</w:t>
      </w:r>
      <w:bookmarkEnd w:id="54"/>
    </w:p>
    <w:p w:rsidR="006334D2" w:rsidRPr="00766CB6" w:rsidRDefault="006334D2" w:rsidP="006334D2">
      <w:pPr>
        <w:pStyle w:val="Caption"/>
        <w:spacing w:line="360" w:lineRule="auto"/>
        <w:jc w:val="center"/>
        <w:rPr>
          <w:color w:val="auto"/>
          <w:sz w:val="24"/>
          <w:szCs w:val="24"/>
        </w:rPr>
      </w:pPr>
      <w:r w:rsidRPr="00766CB6">
        <w:rPr>
          <w:color w:val="auto"/>
          <w:sz w:val="24"/>
          <w:szCs w:val="24"/>
        </w:rPr>
        <w:t>(Nguồn: VNDS: A Vietnamese Dataset for Summarization trên Kaggle.com)</w:t>
      </w:r>
    </w:p>
    <w:p w:rsidR="00F95AC9" w:rsidRPr="00F26EA9" w:rsidRDefault="00000000" w:rsidP="008D6B8B">
      <w:pPr>
        <w:pStyle w:val="Heading2"/>
        <w:numPr>
          <w:ilvl w:val="0"/>
          <w:numId w:val="2"/>
        </w:numPr>
        <w:tabs>
          <w:tab w:val="left" w:pos="594"/>
        </w:tabs>
        <w:spacing w:line="360" w:lineRule="auto"/>
        <w:ind w:hanging="289"/>
      </w:pPr>
      <w:bookmarkStart w:id="55" w:name="_bookmark21"/>
      <w:bookmarkStart w:id="56" w:name="_bookmark23"/>
      <w:bookmarkStart w:id="57" w:name="_Toc173690357"/>
      <w:bookmarkStart w:id="58" w:name="_Toc174221004"/>
      <w:bookmarkEnd w:id="55"/>
      <w:bookmarkEnd w:id="56"/>
      <w:r w:rsidRPr="00F26EA9">
        <w:t>Bố cục đề án</w:t>
      </w:r>
      <w:bookmarkEnd w:id="57"/>
      <w:bookmarkEnd w:id="58"/>
    </w:p>
    <w:p w:rsidR="007C6BE1" w:rsidRDefault="00000000" w:rsidP="007C6BE1">
      <w:pPr>
        <w:pStyle w:val="BodyText"/>
        <w:spacing w:line="360" w:lineRule="auto"/>
        <w:ind w:left="305" w:right="186" w:firstLine="415"/>
        <w:jc w:val="both"/>
        <w:rPr>
          <w:lang w:val="en-US"/>
        </w:rPr>
      </w:pPr>
      <w:r w:rsidRPr="008D6B8B">
        <w:lastRenderedPageBreak/>
        <w:t>Bên</w:t>
      </w:r>
      <w:r w:rsidRPr="008D6B8B">
        <w:rPr>
          <w:spacing w:val="17"/>
        </w:rPr>
        <w:t xml:space="preserve"> </w:t>
      </w:r>
      <w:r w:rsidRPr="008D6B8B">
        <w:t>cạnh</w:t>
      </w:r>
      <w:r w:rsidRPr="008D6B8B">
        <w:rPr>
          <w:spacing w:val="21"/>
        </w:rPr>
        <w:t xml:space="preserve"> </w:t>
      </w:r>
      <w:r w:rsidRPr="008D6B8B">
        <w:t>phần</w:t>
      </w:r>
      <w:r w:rsidRPr="008D6B8B">
        <w:rPr>
          <w:spacing w:val="18"/>
        </w:rPr>
        <w:t xml:space="preserve"> </w:t>
      </w:r>
      <w:r w:rsidRPr="008D6B8B">
        <w:t>mở</w:t>
      </w:r>
      <w:r w:rsidRPr="008D6B8B">
        <w:rPr>
          <w:spacing w:val="18"/>
        </w:rPr>
        <w:t xml:space="preserve"> </w:t>
      </w:r>
      <w:r w:rsidRPr="008D6B8B">
        <w:t>đầu,</w:t>
      </w:r>
      <w:r w:rsidRPr="008D6B8B">
        <w:rPr>
          <w:spacing w:val="18"/>
        </w:rPr>
        <w:t xml:space="preserve"> </w:t>
      </w:r>
      <w:r w:rsidRPr="008D6B8B">
        <w:t>phần</w:t>
      </w:r>
      <w:r w:rsidRPr="008D6B8B">
        <w:rPr>
          <w:spacing w:val="21"/>
        </w:rPr>
        <w:t xml:space="preserve"> </w:t>
      </w:r>
      <w:r w:rsidRPr="008D6B8B">
        <w:t>kết</w:t>
      </w:r>
      <w:r w:rsidRPr="008D6B8B">
        <w:rPr>
          <w:spacing w:val="20"/>
        </w:rPr>
        <w:t xml:space="preserve"> </w:t>
      </w:r>
      <w:r w:rsidRPr="008D6B8B">
        <w:t>luận</w:t>
      </w:r>
      <w:r w:rsidRPr="008D6B8B">
        <w:rPr>
          <w:spacing w:val="19"/>
        </w:rPr>
        <w:t xml:space="preserve"> </w:t>
      </w:r>
      <w:r w:rsidRPr="008D6B8B">
        <w:t>và</w:t>
      </w:r>
      <w:r w:rsidRPr="008D6B8B">
        <w:rPr>
          <w:spacing w:val="18"/>
        </w:rPr>
        <w:t xml:space="preserve"> </w:t>
      </w:r>
      <w:r w:rsidRPr="008D6B8B">
        <w:t>phần</w:t>
      </w:r>
      <w:r w:rsidRPr="008D6B8B">
        <w:rPr>
          <w:spacing w:val="19"/>
        </w:rPr>
        <w:t xml:space="preserve"> </w:t>
      </w:r>
      <w:r w:rsidRPr="008D6B8B">
        <w:t>tài</w:t>
      </w:r>
      <w:r w:rsidRPr="008D6B8B">
        <w:rPr>
          <w:spacing w:val="21"/>
        </w:rPr>
        <w:t xml:space="preserve"> </w:t>
      </w:r>
      <w:r w:rsidRPr="008D6B8B">
        <w:t>liệu</w:t>
      </w:r>
      <w:r w:rsidRPr="008D6B8B">
        <w:rPr>
          <w:spacing w:val="18"/>
        </w:rPr>
        <w:t xml:space="preserve"> </w:t>
      </w:r>
      <w:r w:rsidRPr="008D6B8B">
        <w:t>tham</w:t>
      </w:r>
      <w:r w:rsidRPr="008D6B8B">
        <w:rPr>
          <w:spacing w:val="21"/>
        </w:rPr>
        <w:t xml:space="preserve"> </w:t>
      </w:r>
      <w:r w:rsidRPr="008D6B8B">
        <w:t>khảo,</w:t>
      </w:r>
      <w:r w:rsidRPr="008D6B8B">
        <w:rPr>
          <w:spacing w:val="23"/>
        </w:rPr>
        <w:t xml:space="preserve"> </w:t>
      </w:r>
      <w:r w:rsidRPr="008D6B8B">
        <w:t>phần</w:t>
      </w:r>
      <w:r w:rsidRPr="008D6B8B">
        <w:rPr>
          <w:spacing w:val="18"/>
        </w:rPr>
        <w:t xml:space="preserve"> </w:t>
      </w:r>
      <w:r w:rsidRPr="008D6B8B">
        <w:t>nội</w:t>
      </w:r>
      <w:r w:rsidRPr="008D6B8B">
        <w:rPr>
          <w:spacing w:val="-62"/>
        </w:rPr>
        <w:t xml:space="preserve"> </w:t>
      </w:r>
      <w:r w:rsidRPr="008D6B8B">
        <w:t>dung</w:t>
      </w:r>
      <w:r w:rsidRPr="008D6B8B">
        <w:rPr>
          <w:spacing w:val="-2"/>
        </w:rPr>
        <w:t xml:space="preserve"> </w:t>
      </w:r>
      <w:r w:rsidRPr="008D6B8B">
        <w:t>chính</w:t>
      </w:r>
      <w:r w:rsidRPr="008D6B8B">
        <w:rPr>
          <w:spacing w:val="1"/>
        </w:rPr>
        <w:t xml:space="preserve"> </w:t>
      </w:r>
      <w:r w:rsidRPr="008D6B8B">
        <w:t>của đề</w:t>
      </w:r>
      <w:r w:rsidRPr="008D6B8B">
        <w:rPr>
          <w:spacing w:val="-1"/>
        </w:rPr>
        <w:t xml:space="preserve"> </w:t>
      </w:r>
      <w:r w:rsidRPr="008D6B8B">
        <w:t>án</w:t>
      </w:r>
      <w:r w:rsidRPr="008D6B8B">
        <w:rPr>
          <w:spacing w:val="-1"/>
        </w:rPr>
        <w:t xml:space="preserve"> </w:t>
      </w:r>
      <w:r w:rsidRPr="008D6B8B">
        <w:t>được</w:t>
      </w:r>
      <w:r w:rsidRPr="008D6B8B">
        <w:rPr>
          <w:spacing w:val="-1"/>
        </w:rPr>
        <w:t xml:space="preserve"> </w:t>
      </w:r>
      <w:r w:rsidRPr="008D6B8B">
        <w:t>chia</w:t>
      </w:r>
      <w:r w:rsidRPr="008D6B8B">
        <w:rPr>
          <w:spacing w:val="-1"/>
        </w:rPr>
        <w:t xml:space="preserve"> </w:t>
      </w:r>
      <w:r w:rsidRPr="008D6B8B">
        <w:t>thành</w:t>
      </w:r>
      <w:r w:rsidRPr="008D6B8B">
        <w:rPr>
          <w:spacing w:val="2"/>
        </w:rPr>
        <w:t xml:space="preserve"> </w:t>
      </w:r>
      <w:r w:rsidR="00EA1D82">
        <w:rPr>
          <w:lang w:val="en-US"/>
        </w:rPr>
        <w:t>3</w:t>
      </w:r>
      <w:r w:rsidRPr="008D6B8B">
        <w:rPr>
          <w:spacing w:val="-2"/>
        </w:rPr>
        <w:t xml:space="preserve"> </w:t>
      </w:r>
      <w:r w:rsidRPr="008D6B8B">
        <w:t>chương</w:t>
      </w:r>
      <w:r w:rsidRPr="008D6B8B">
        <w:rPr>
          <w:spacing w:val="-1"/>
        </w:rPr>
        <w:t xml:space="preserve"> </w:t>
      </w:r>
      <w:r w:rsidRPr="008D6B8B">
        <w:t>chính</w:t>
      </w:r>
      <w:r w:rsidRPr="008D6B8B">
        <w:rPr>
          <w:spacing w:val="-1"/>
        </w:rPr>
        <w:t xml:space="preserve"> </w:t>
      </w:r>
      <w:r w:rsidRPr="008D6B8B">
        <w:t>như sau:</w:t>
      </w:r>
      <w:r w:rsidR="00C26B60" w:rsidRPr="008D6B8B">
        <w:rPr>
          <w:lang w:val="en-US"/>
        </w:rPr>
        <w:t xml:space="preserve">  </w:t>
      </w:r>
    </w:p>
    <w:p w:rsidR="007C6BE1" w:rsidRPr="007C6BE1" w:rsidRDefault="007C6BE1" w:rsidP="007C6BE1">
      <w:pPr>
        <w:pStyle w:val="BodyText"/>
        <w:spacing w:line="360" w:lineRule="auto"/>
        <w:ind w:left="305" w:right="186" w:firstLine="415"/>
        <w:jc w:val="both"/>
        <w:rPr>
          <w:lang w:val="en-US"/>
        </w:rPr>
      </w:pPr>
      <w:r w:rsidRPr="007C6BE1">
        <w:rPr>
          <w:lang w:val="en-US"/>
        </w:rPr>
        <w:t xml:space="preserve">Chương 1: </w:t>
      </w:r>
      <w:r>
        <w:rPr>
          <w:lang w:val="en-US"/>
        </w:rPr>
        <w:t>Nghiên cứu tổng quan</w:t>
      </w:r>
    </w:p>
    <w:p w:rsidR="007C6BE1" w:rsidRPr="007C6BE1" w:rsidRDefault="007C6BE1" w:rsidP="007C6BE1">
      <w:pPr>
        <w:pStyle w:val="BodyText"/>
        <w:spacing w:line="360" w:lineRule="auto"/>
        <w:ind w:left="305" w:right="186" w:firstLine="415"/>
        <w:jc w:val="both"/>
        <w:rPr>
          <w:lang w:val="en-US"/>
        </w:rPr>
      </w:pPr>
      <w:r w:rsidRPr="007C6BE1">
        <w:rPr>
          <w:lang w:val="en-US"/>
        </w:rPr>
        <w:t xml:space="preserve">Chương 2: </w:t>
      </w:r>
      <w:r w:rsidR="008D7788">
        <w:rPr>
          <w:lang w:val="en-US"/>
        </w:rPr>
        <w:t>Các thuật toán liên quan</w:t>
      </w:r>
    </w:p>
    <w:p w:rsidR="007C6BE1" w:rsidRDefault="007C6BE1" w:rsidP="008D7788">
      <w:pPr>
        <w:pStyle w:val="BodyText"/>
        <w:spacing w:line="360" w:lineRule="auto"/>
        <w:ind w:left="305" w:right="186" w:firstLine="415"/>
        <w:jc w:val="both"/>
        <w:rPr>
          <w:lang w:val="en-US"/>
        </w:rPr>
      </w:pPr>
      <w:r w:rsidRPr="007C6BE1">
        <w:rPr>
          <w:lang w:val="en-US"/>
        </w:rPr>
        <w:t xml:space="preserve">Chương 3: </w:t>
      </w:r>
      <w:r w:rsidR="008D7788">
        <w:rPr>
          <w:lang w:val="en-US"/>
        </w:rPr>
        <w:t>Tổng kết và thực nghiệm chương trình</w:t>
      </w:r>
    </w:p>
    <w:p w:rsidR="00FB678D" w:rsidRPr="008D6B8B" w:rsidRDefault="00FB678D" w:rsidP="00F04686">
      <w:pPr>
        <w:pStyle w:val="BodyText"/>
        <w:spacing w:line="360" w:lineRule="auto"/>
        <w:ind w:right="186"/>
        <w:jc w:val="both"/>
        <w:rPr>
          <w:lang w:val="en-US"/>
        </w:rPr>
        <w:sectPr w:rsidR="00FB678D" w:rsidRPr="008D6B8B" w:rsidSect="000C6E1B">
          <w:headerReference w:type="default" r:id="rId13"/>
          <w:pgSz w:w="11906" w:h="16838" w:code="9"/>
          <w:pgMar w:top="1985" w:right="1134" w:bottom="1701" w:left="1985" w:header="734" w:footer="0" w:gutter="0"/>
          <w:pgNumType w:start="1"/>
          <w:cols w:space="720"/>
        </w:sectPr>
      </w:pPr>
    </w:p>
    <w:p w:rsidR="00F95AC9" w:rsidRPr="00F04686" w:rsidRDefault="00000000" w:rsidP="00F04686">
      <w:pPr>
        <w:pStyle w:val="Heading1"/>
        <w:spacing w:before="85" w:line="360" w:lineRule="auto"/>
        <w:ind w:left="0"/>
      </w:pPr>
      <w:bookmarkStart w:id="59" w:name="_bookmark24"/>
      <w:bookmarkStart w:id="60" w:name="_Toc173690358"/>
      <w:bookmarkStart w:id="61" w:name="_Toc174221005"/>
      <w:bookmarkEnd w:id="59"/>
      <w:r w:rsidRPr="00F04686">
        <w:lastRenderedPageBreak/>
        <w:t xml:space="preserve">CHƯƠNG 1: </w:t>
      </w:r>
      <w:r w:rsidR="00E34440" w:rsidRPr="00F04686">
        <w:t>NGHIÊN CỨU TỔNG QUAN</w:t>
      </w:r>
      <w:bookmarkEnd w:id="60"/>
      <w:bookmarkEnd w:id="61"/>
    </w:p>
    <w:p w:rsidR="00F95AC9" w:rsidRPr="008D6B8B" w:rsidRDefault="00F95AC9" w:rsidP="008D6B8B">
      <w:pPr>
        <w:pStyle w:val="BodyText"/>
        <w:spacing w:line="360" w:lineRule="auto"/>
        <w:rPr>
          <w:b/>
          <w:lang w:val="en-US"/>
        </w:rPr>
      </w:pPr>
    </w:p>
    <w:p w:rsidR="007637C5" w:rsidRPr="00CC17C4" w:rsidRDefault="00D155C1" w:rsidP="00D4134C">
      <w:pPr>
        <w:pStyle w:val="Heading2"/>
        <w:numPr>
          <w:ilvl w:val="1"/>
          <w:numId w:val="37"/>
        </w:numPr>
        <w:tabs>
          <w:tab w:val="left" w:pos="594"/>
        </w:tabs>
        <w:spacing w:line="360" w:lineRule="auto"/>
      </w:pPr>
      <w:bookmarkStart w:id="62" w:name="_bookmark25"/>
      <w:bookmarkStart w:id="63" w:name="_bookmark26"/>
      <w:bookmarkStart w:id="64" w:name="_Toc173690359"/>
      <w:bookmarkStart w:id="65" w:name="_Toc174221006"/>
      <w:bookmarkEnd w:id="62"/>
      <w:bookmarkEnd w:id="63"/>
      <w:r w:rsidRPr="00D4134C">
        <w:rPr>
          <w:lang w:val="en-US"/>
        </w:rPr>
        <w:t>Tổng quan về Text Mining</w:t>
      </w:r>
      <w:bookmarkEnd w:id="64"/>
      <w:bookmarkEnd w:id="65"/>
    </w:p>
    <w:p w:rsidR="00F577DD" w:rsidRPr="00F577DD" w:rsidRDefault="003C748C" w:rsidP="0062238D">
      <w:pPr>
        <w:jc w:val="center"/>
        <w:rPr>
          <w:lang w:val="en-US"/>
        </w:rPr>
      </w:pPr>
      <w:r>
        <w:rPr>
          <w:noProof/>
          <w:lang w:val="en-US"/>
        </w:rPr>
        <w:drawing>
          <wp:inline distT="0" distB="0" distL="0" distR="0">
            <wp:extent cx="5262114" cy="4156757"/>
            <wp:effectExtent l="0" t="0" r="0" b="0"/>
            <wp:docPr id="2082784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4858" cy="4158925"/>
                    </a:xfrm>
                    <a:prstGeom prst="rect">
                      <a:avLst/>
                    </a:prstGeom>
                    <a:noFill/>
                    <a:ln>
                      <a:noFill/>
                    </a:ln>
                  </pic:spPr>
                </pic:pic>
              </a:graphicData>
            </a:graphic>
          </wp:inline>
        </w:drawing>
      </w:r>
    </w:p>
    <w:p w:rsidR="00F577DD" w:rsidRPr="00F577DD" w:rsidRDefault="00F577DD" w:rsidP="00F577DD">
      <w:pPr>
        <w:pStyle w:val="Caption"/>
        <w:spacing w:line="360" w:lineRule="auto"/>
        <w:jc w:val="center"/>
        <w:rPr>
          <w:color w:val="auto"/>
          <w:sz w:val="24"/>
          <w:szCs w:val="24"/>
          <w:lang w:val="en-US"/>
        </w:rPr>
      </w:pPr>
      <w:r>
        <w:rPr>
          <w:color w:val="auto"/>
          <w:sz w:val="24"/>
          <w:szCs w:val="24"/>
          <w:lang w:val="en-US"/>
        </w:rPr>
        <w:t>(</w:t>
      </w:r>
      <w:r w:rsidRPr="007B5591">
        <w:rPr>
          <w:color w:val="auto"/>
          <w:sz w:val="24"/>
          <w:szCs w:val="24"/>
        </w:rPr>
        <w:t xml:space="preserve">Nguồn: </w:t>
      </w:r>
      <w:r w:rsidR="00071737" w:rsidRPr="00071737">
        <w:rPr>
          <w:color w:val="auto"/>
          <w:sz w:val="24"/>
          <w:szCs w:val="24"/>
        </w:rPr>
        <w:t>imspatial.com/text-mining-concepts-techniques-and-workflows/</w:t>
      </w:r>
      <w:r>
        <w:rPr>
          <w:color w:val="auto"/>
          <w:sz w:val="24"/>
          <w:szCs w:val="24"/>
          <w:lang w:val="en-US"/>
        </w:rPr>
        <w:t>)</w:t>
      </w:r>
    </w:p>
    <w:p w:rsidR="00B57F5D" w:rsidRDefault="0022414F" w:rsidP="005F2848">
      <w:pPr>
        <w:pStyle w:val="Heading3"/>
        <w:numPr>
          <w:ilvl w:val="2"/>
          <w:numId w:val="74"/>
        </w:numPr>
        <w:spacing w:line="360" w:lineRule="auto"/>
        <w:rPr>
          <w:lang w:val="en-US"/>
        </w:rPr>
      </w:pPr>
      <w:r w:rsidRPr="00D4134C">
        <w:rPr>
          <w:lang w:val="en-US"/>
        </w:rPr>
        <w:t>Text Mining</w:t>
      </w:r>
      <w:r>
        <w:rPr>
          <w:lang w:val="en-US"/>
        </w:rPr>
        <w:t xml:space="preserve"> là gì</w:t>
      </w:r>
      <w:r w:rsidR="006028B7">
        <w:rPr>
          <w:lang w:val="en-US"/>
        </w:rPr>
        <w:t>?</w:t>
      </w:r>
    </w:p>
    <w:p w:rsidR="005F2848" w:rsidRDefault="005F2848" w:rsidP="005F2848">
      <w:pPr>
        <w:pStyle w:val="BodyText"/>
        <w:spacing w:line="360" w:lineRule="auto"/>
        <w:ind w:left="305" w:right="186" w:firstLine="415"/>
        <w:jc w:val="both"/>
        <w:rPr>
          <w:lang w:val="en-US"/>
        </w:rPr>
      </w:pPr>
      <w:r w:rsidRPr="005F2848">
        <w:rPr>
          <w:lang w:val="en-US"/>
        </w:rPr>
        <w:t xml:space="preserve">Khai thác văn bản (text mining), còn được gọi là khai thác dữ liệu văn bản, là quá trình chuyển đổi văn bản không cấu trúc thành định dạng có cấu trúc để xác định các mẫu ý nghĩa và thông tin mới. </w:t>
      </w:r>
      <w:r w:rsidR="00E95FB0">
        <w:rPr>
          <w:lang w:val="en-US"/>
        </w:rPr>
        <w:t>Chúng ta</w:t>
      </w:r>
      <w:r w:rsidRPr="005F2848">
        <w:rPr>
          <w:lang w:val="en-US"/>
        </w:rPr>
        <w:t xml:space="preserve"> có thể sử dụng khai thác văn bản để phân tích các tập hợp lớn các tài liệu văn bản nhằm nắm bắt các khái niệm chính, xu hướng và mối quan hệ ẩn.</w:t>
      </w:r>
    </w:p>
    <w:p w:rsidR="00C212A6" w:rsidRDefault="00C212A6" w:rsidP="005F2848">
      <w:pPr>
        <w:pStyle w:val="BodyText"/>
        <w:spacing w:line="360" w:lineRule="auto"/>
        <w:ind w:left="305" w:right="186" w:firstLine="415"/>
        <w:jc w:val="both"/>
        <w:rPr>
          <w:lang w:val="en-US"/>
        </w:rPr>
      </w:pPr>
      <w:r w:rsidRPr="00C212A6">
        <w:t>Bằng cách áp dụng các kỹ thuật phân tích nâng cao, chẳng hạn như Naïve Bayes, Support Vector Machines (SVM) và các thuật toán học sâu khác, các công ty có thể khám phá và phát hiện các mối quan hệ ẩn trong dữ liệu không cấu trúc của họ.</w:t>
      </w:r>
    </w:p>
    <w:p w:rsidR="005807BD" w:rsidRDefault="005807BD" w:rsidP="005F2848">
      <w:pPr>
        <w:pStyle w:val="BodyText"/>
        <w:spacing w:line="360" w:lineRule="auto"/>
        <w:ind w:left="305" w:right="186" w:firstLine="415"/>
        <w:jc w:val="both"/>
        <w:rPr>
          <w:lang w:val="en-US"/>
        </w:rPr>
      </w:pPr>
      <w:r w:rsidRPr="005807BD">
        <w:lastRenderedPageBreak/>
        <w:t>Văn bản là một trong những loại dữ liệu phổ biến nhất trong cơ sở dữ liệu. Tùy thuộc vào cơ sở dữ liệu, dữ liệu này có thể được tổ chức theo các định dạng sau:</w:t>
      </w:r>
    </w:p>
    <w:p w:rsidR="005807BD" w:rsidRDefault="00D80382" w:rsidP="00D80382">
      <w:pPr>
        <w:pStyle w:val="BodyText"/>
        <w:numPr>
          <w:ilvl w:val="0"/>
          <w:numId w:val="76"/>
        </w:numPr>
        <w:spacing w:line="360" w:lineRule="auto"/>
        <w:ind w:right="186"/>
        <w:jc w:val="both"/>
        <w:rPr>
          <w:lang w:val="en-US"/>
        </w:rPr>
      </w:pPr>
      <w:r w:rsidRPr="00D80382">
        <w:rPr>
          <w:b/>
          <w:bCs/>
        </w:rPr>
        <w:t>Dữ liệu có cấu trúc</w:t>
      </w:r>
      <w:r w:rsidRPr="00D80382">
        <w:t>: Dữ liệu này được chuẩn hóa thành định dạng bảng với nhiều hàng và cột, giúp dễ lưu trữ và xử lý cho phân tích và các thuật toán học máy. Dữ liệu có cấu trúc có thể bao gồm các thông tin như tên, địa chỉ và số điện thoại.</w:t>
      </w:r>
    </w:p>
    <w:p w:rsidR="00E90EC8" w:rsidRDefault="00E90EC8" w:rsidP="00D80382">
      <w:pPr>
        <w:pStyle w:val="BodyText"/>
        <w:numPr>
          <w:ilvl w:val="0"/>
          <w:numId w:val="76"/>
        </w:numPr>
        <w:spacing w:line="360" w:lineRule="auto"/>
        <w:ind w:right="186"/>
        <w:jc w:val="both"/>
        <w:rPr>
          <w:lang w:val="en-US"/>
        </w:rPr>
      </w:pPr>
      <w:r w:rsidRPr="00E90EC8">
        <w:rPr>
          <w:b/>
          <w:bCs/>
        </w:rPr>
        <w:t>Dữ liệu không cấu trúc</w:t>
      </w:r>
      <w:r w:rsidRPr="00E90EC8">
        <w:t>: Dữ liệu này không có định dạng dữ liệu được xác định trước. Nó có thể bao gồm văn bản từ các nguồn như mạng xã hội hoặc đánh giá sản phẩm, hoặc các định dạng phương tiện phong phú như video và tệp âm thanh.</w:t>
      </w:r>
    </w:p>
    <w:p w:rsidR="00E90EC8" w:rsidRDefault="00DD18CE" w:rsidP="00D80382">
      <w:pPr>
        <w:pStyle w:val="BodyText"/>
        <w:numPr>
          <w:ilvl w:val="0"/>
          <w:numId w:val="76"/>
        </w:numPr>
        <w:spacing w:line="360" w:lineRule="auto"/>
        <w:ind w:right="186"/>
        <w:jc w:val="both"/>
        <w:rPr>
          <w:lang w:val="en-US"/>
        </w:rPr>
      </w:pPr>
      <w:r w:rsidRPr="00DD18CE">
        <w:rPr>
          <w:b/>
          <w:bCs/>
        </w:rPr>
        <w:t>Dữ liệu bán cấu trúc</w:t>
      </w:r>
      <w:r w:rsidRPr="00DD18CE">
        <w:t>: Như tên gọi, dữ liệu này là sự kết hợp giữa các định dạng dữ liệu có cấu trúc và không cấu trúc. Mặc dù nó có một số tổ chức, nhưng không đủ cấu trúc để đáp ứng yêu cầu của cơ sở dữ liệu quan hệ. Các ví dụ về dữ liệu bán cấu trúc bao gồm các tệp XML, JSON và HTML.</w:t>
      </w:r>
    </w:p>
    <w:p w:rsidR="005C77E0" w:rsidRDefault="005C77E0" w:rsidP="005C77E0">
      <w:pPr>
        <w:pStyle w:val="BodyText"/>
        <w:spacing w:line="360" w:lineRule="auto"/>
        <w:ind w:left="305" w:right="186" w:firstLine="415"/>
        <w:jc w:val="both"/>
        <w:rPr>
          <w:lang w:val="en-US"/>
        </w:rPr>
      </w:pPr>
      <w:r w:rsidRPr="005C77E0">
        <w:t>Vì khoảng 80% dữ liệu trên thế giới tồn tại dưới dạng không cấu trúc, khai thác văn bản là một thực hành vô cùng giá trị trong các tổ chức. Các công cụ khai thác văn bản và các kỹ thuật xử lý ngôn ngữ tự nhiên (NLP), như trích xuất thông tin, cho phép chúng ta chuyển đổi các tài liệu không cấu trúc thành định dạng có cấu trúc để phân tích và tạo ra những thông tin chất lượng cao. Điều này, lần lượt, cải thiện quy trình ra quyết định của các tổ chức, dẫn đến kết quả kinh doanh tốt hơn.</w:t>
      </w:r>
    </w:p>
    <w:p w:rsidR="00F56DCE" w:rsidRDefault="00FC0549" w:rsidP="003C3668">
      <w:pPr>
        <w:pStyle w:val="Heading3"/>
        <w:numPr>
          <w:ilvl w:val="2"/>
          <w:numId w:val="74"/>
        </w:numPr>
        <w:spacing w:line="360" w:lineRule="auto"/>
        <w:rPr>
          <w:lang w:val="en-US"/>
        </w:rPr>
      </w:pPr>
      <w:bookmarkStart w:id="66" w:name="_bookmark38"/>
      <w:bookmarkStart w:id="67" w:name="_Toc173690360"/>
      <w:bookmarkStart w:id="68" w:name="_Toc174221007"/>
      <w:bookmarkEnd w:id="66"/>
      <w:r>
        <w:rPr>
          <w:lang w:val="en-US"/>
        </w:rPr>
        <w:t>T</w:t>
      </w:r>
      <w:r w:rsidR="00132A14" w:rsidRPr="00132A14">
        <w:rPr>
          <w:lang w:val="en-US"/>
        </w:rPr>
        <w:t>ext minin</w:t>
      </w:r>
      <w:r>
        <w:rPr>
          <w:lang w:val="en-US"/>
        </w:rPr>
        <w:t>g và T</w:t>
      </w:r>
      <w:r w:rsidR="00132A14" w:rsidRPr="00132A14">
        <w:rPr>
          <w:lang w:val="en-US"/>
        </w:rPr>
        <w:t>ext analytics</w:t>
      </w:r>
    </w:p>
    <w:p w:rsidR="004C50F1" w:rsidRDefault="004C50F1" w:rsidP="004C50F1">
      <w:pPr>
        <w:pStyle w:val="BodyText"/>
        <w:spacing w:line="360" w:lineRule="auto"/>
        <w:ind w:right="186" w:firstLine="720"/>
        <w:jc w:val="both"/>
        <w:rPr>
          <w:b/>
          <w:bCs/>
          <w:lang w:val="en-US"/>
        </w:rPr>
      </w:pPr>
      <w:r w:rsidRPr="008D6B8B">
        <w:rPr>
          <w:b/>
          <w:bCs/>
          <w:lang w:val="en-US"/>
        </w:rPr>
        <w:t>Text Mining</w:t>
      </w:r>
    </w:p>
    <w:p w:rsidR="004C50F1" w:rsidRDefault="001F7C1E" w:rsidP="001F7C1E">
      <w:pPr>
        <w:pStyle w:val="BodyText"/>
        <w:numPr>
          <w:ilvl w:val="0"/>
          <w:numId w:val="78"/>
        </w:numPr>
        <w:spacing w:line="360" w:lineRule="auto"/>
        <w:ind w:right="186"/>
        <w:jc w:val="both"/>
        <w:rPr>
          <w:lang w:val="en-US"/>
        </w:rPr>
      </w:pPr>
      <w:r w:rsidRPr="001F7C1E">
        <w:rPr>
          <w:b/>
          <w:bCs/>
        </w:rPr>
        <w:t>Định nghĩa</w:t>
      </w:r>
      <w:r w:rsidRPr="001F7C1E">
        <w:t xml:space="preserve">: Khai thác văn bản là quá trình chuyển đổi dữ liệu văn bản không cấu trúc thành định dạng có cấu trúc để phát hiện các mẫu, xu hướng và mối quan hệ tiềm ẩn. Quá trình này thường sử dụng các phương pháp xử lý ngôn ngữ tự nhiên (NLP) để phân tích </w:t>
      </w:r>
      <w:r w:rsidRPr="001F7C1E">
        <w:lastRenderedPageBreak/>
        <w:t>nội dung văn bản và trích xuất thông tin có giá trị</w:t>
      </w:r>
      <w:r w:rsidR="004C50F1" w:rsidRPr="004C50F1">
        <w:rPr>
          <w:lang w:val="en-US"/>
        </w:rPr>
        <w:t>.</w:t>
      </w:r>
    </w:p>
    <w:p w:rsidR="00E943C7" w:rsidRDefault="00E943C7" w:rsidP="001F7C1E">
      <w:pPr>
        <w:pStyle w:val="BodyText"/>
        <w:numPr>
          <w:ilvl w:val="0"/>
          <w:numId w:val="78"/>
        </w:numPr>
        <w:spacing w:line="360" w:lineRule="auto"/>
        <w:ind w:right="186"/>
        <w:jc w:val="both"/>
        <w:rPr>
          <w:lang w:val="en-US"/>
        </w:rPr>
      </w:pPr>
      <w:r w:rsidRPr="00E943C7">
        <w:rPr>
          <w:b/>
          <w:bCs/>
        </w:rPr>
        <w:t>Mục tiêu</w:t>
      </w:r>
      <w:r w:rsidRPr="00E943C7">
        <w:t>: Tìm kiếm và khám phá thông tin ẩn trong dữ liệu văn bản, như các chủ đề, mối quan hệ giữa các đối tượng, và các xu hướng tiềm năng.</w:t>
      </w:r>
    </w:p>
    <w:p w:rsidR="00E943C7" w:rsidRPr="004C50F1" w:rsidRDefault="00F70B73" w:rsidP="001F7C1E">
      <w:pPr>
        <w:pStyle w:val="BodyText"/>
        <w:numPr>
          <w:ilvl w:val="0"/>
          <w:numId w:val="78"/>
        </w:numPr>
        <w:spacing w:line="360" w:lineRule="auto"/>
        <w:ind w:right="186"/>
        <w:jc w:val="both"/>
        <w:rPr>
          <w:lang w:val="en-US"/>
        </w:rPr>
      </w:pPr>
      <w:r w:rsidRPr="00F70B73">
        <w:rPr>
          <w:b/>
          <w:bCs/>
        </w:rPr>
        <w:t>Phương pháp</w:t>
      </w:r>
      <w:r w:rsidRPr="00F70B73">
        <w:t>: Các kỹ thuật bao gồm phân tích ngữ nghĩa, trích xuất thông tin, phân loại văn bản, và phân cụm văn bản. Công cụ phổ biến bao gồm các thuật toán học máy và các phương pháp thống kê.</w:t>
      </w:r>
    </w:p>
    <w:p w:rsidR="003C3668" w:rsidRDefault="003C3668" w:rsidP="003C3668">
      <w:pPr>
        <w:pStyle w:val="BodyText"/>
        <w:spacing w:line="360" w:lineRule="auto"/>
        <w:ind w:right="186" w:firstLine="720"/>
        <w:jc w:val="both"/>
        <w:rPr>
          <w:b/>
          <w:bCs/>
          <w:lang w:val="en-US"/>
        </w:rPr>
      </w:pPr>
      <w:r w:rsidRPr="003C3668">
        <w:rPr>
          <w:b/>
          <w:bCs/>
          <w:lang w:val="en-US"/>
        </w:rPr>
        <w:t>Text analytics</w:t>
      </w:r>
    </w:p>
    <w:bookmarkEnd w:id="67"/>
    <w:bookmarkEnd w:id="68"/>
    <w:p w:rsidR="007140CE" w:rsidRPr="003B19A0" w:rsidRDefault="007140CE" w:rsidP="007140CE">
      <w:pPr>
        <w:pStyle w:val="BodyText"/>
        <w:numPr>
          <w:ilvl w:val="0"/>
          <w:numId w:val="78"/>
        </w:numPr>
        <w:spacing w:line="360" w:lineRule="auto"/>
        <w:ind w:right="186"/>
        <w:jc w:val="both"/>
        <w:rPr>
          <w:b/>
          <w:bCs/>
        </w:rPr>
      </w:pPr>
      <w:r w:rsidRPr="007140CE">
        <w:rPr>
          <w:b/>
          <w:bCs/>
        </w:rPr>
        <w:t xml:space="preserve">Định nghĩa: </w:t>
      </w:r>
      <w:r w:rsidRPr="007140CE">
        <w:t>Phân tích văn bản là quá trình phân tích các dữ liệu văn bản đã được chuẩn bị để rút ra các thông tin định lượng và chi tiết. Nó sử dụng các kỹ thuật phân tích và trực quan hóa dữ liệu để chuyển đổi thông tin văn bản thành những hiểu biết có thể hành động.</w:t>
      </w:r>
    </w:p>
    <w:p w:rsidR="003B19A0" w:rsidRPr="00CD4D8A" w:rsidRDefault="003B19A0" w:rsidP="007140CE">
      <w:pPr>
        <w:pStyle w:val="BodyText"/>
        <w:numPr>
          <w:ilvl w:val="0"/>
          <w:numId w:val="78"/>
        </w:numPr>
        <w:spacing w:line="360" w:lineRule="auto"/>
        <w:ind w:right="186"/>
        <w:jc w:val="both"/>
        <w:rPr>
          <w:b/>
          <w:bCs/>
        </w:rPr>
      </w:pPr>
      <w:r w:rsidRPr="003B19A0">
        <w:rPr>
          <w:b/>
          <w:bCs/>
        </w:rPr>
        <w:t xml:space="preserve">Mục tiêu: </w:t>
      </w:r>
      <w:r w:rsidRPr="003B19A0">
        <w:t>Tạo ra các báo cáo và biểu đồ trực quan từ dữ liệu văn bản, cung cấp thông tin chi tiết và định lượng về các mẫu và xu hướng trong dữ liệu.</w:t>
      </w:r>
    </w:p>
    <w:p w:rsidR="00CD4D8A" w:rsidRPr="007140CE" w:rsidRDefault="00CD4D8A" w:rsidP="007140CE">
      <w:pPr>
        <w:pStyle w:val="BodyText"/>
        <w:numPr>
          <w:ilvl w:val="0"/>
          <w:numId w:val="78"/>
        </w:numPr>
        <w:spacing w:line="360" w:lineRule="auto"/>
        <w:ind w:right="186"/>
        <w:jc w:val="both"/>
        <w:rPr>
          <w:b/>
          <w:bCs/>
        </w:rPr>
      </w:pPr>
      <w:r w:rsidRPr="00CD4D8A">
        <w:rPr>
          <w:b/>
          <w:bCs/>
        </w:rPr>
        <w:t xml:space="preserve">Phương pháp: </w:t>
      </w:r>
      <w:r w:rsidRPr="00CD4D8A">
        <w:t>Sử dụng các công cụ phân tích thống kê, mô hình hóa dữ liệu, và trực quan hóa dữ liệu để hiểu và trình bày thông tin từ dữ liệu văn bản.</w:t>
      </w:r>
    </w:p>
    <w:p w:rsidR="00C903B8" w:rsidRDefault="00A45922" w:rsidP="00582CD7">
      <w:pPr>
        <w:pStyle w:val="Heading3"/>
        <w:numPr>
          <w:ilvl w:val="2"/>
          <w:numId w:val="74"/>
        </w:numPr>
        <w:spacing w:line="360" w:lineRule="auto"/>
        <w:rPr>
          <w:lang w:val="en-US"/>
        </w:rPr>
      </w:pPr>
      <w:bookmarkStart w:id="69" w:name="_bookmark40"/>
      <w:bookmarkEnd w:id="69"/>
      <w:r w:rsidRPr="00A45922">
        <w:t xml:space="preserve">Các </w:t>
      </w:r>
      <w:r>
        <w:rPr>
          <w:lang w:val="en-US"/>
        </w:rPr>
        <w:t>k</w:t>
      </w:r>
      <w:r w:rsidRPr="00A45922">
        <w:t xml:space="preserve">ỹ </w:t>
      </w:r>
      <w:r>
        <w:rPr>
          <w:lang w:val="en-US"/>
        </w:rPr>
        <w:t>t</w:t>
      </w:r>
      <w:r w:rsidRPr="00A45922">
        <w:t xml:space="preserve">huật </w:t>
      </w:r>
      <w:r>
        <w:rPr>
          <w:lang w:val="en-US"/>
        </w:rPr>
        <w:t>k</w:t>
      </w:r>
      <w:r w:rsidRPr="00A45922">
        <w:t xml:space="preserve">hai </w:t>
      </w:r>
      <w:r>
        <w:rPr>
          <w:lang w:val="en-US"/>
        </w:rPr>
        <w:t>t</w:t>
      </w:r>
      <w:r w:rsidRPr="00A45922">
        <w:t xml:space="preserve">hác </w:t>
      </w:r>
      <w:r>
        <w:rPr>
          <w:lang w:val="en-US"/>
        </w:rPr>
        <w:t>v</w:t>
      </w:r>
      <w:r w:rsidRPr="00A45922">
        <w:t xml:space="preserve">ăn </w:t>
      </w:r>
      <w:r>
        <w:rPr>
          <w:lang w:val="en-US"/>
        </w:rPr>
        <w:t>b</w:t>
      </w:r>
      <w:r w:rsidRPr="00A45922">
        <w:t>ản</w:t>
      </w:r>
    </w:p>
    <w:p w:rsidR="00582CD7" w:rsidRDefault="0078613A" w:rsidP="0078613A">
      <w:pPr>
        <w:pStyle w:val="BodyText"/>
        <w:spacing w:line="360" w:lineRule="auto"/>
        <w:ind w:left="305" w:right="186" w:firstLine="415"/>
        <w:jc w:val="both"/>
        <w:rPr>
          <w:lang w:val="en-US"/>
        </w:rPr>
      </w:pPr>
      <w:r w:rsidRPr="0078613A">
        <w:rPr>
          <w:lang w:val="en-US"/>
        </w:rPr>
        <w:t>Quá trình khai thác văn bản bao gồm nhiều hoạt động cho phép</w:t>
      </w:r>
      <w:r w:rsidR="00C70AD5">
        <w:rPr>
          <w:lang w:val="en-US"/>
        </w:rPr>
        <w:t xml:space="preserve"> chúng ta</w:t>
      </w:r>
      <w:r w:rsidRPr="0078613A">
        <w:rPr>
          <w:lang w:val="en-US"/>
        </w:rPr>
        <w:t xml:space="preserve"> suy luận thông tin từ dữ liệu văn bản không cấu trúc. Trước khi áp dụng các kỹ thuật khai thác văn bản khác nhau, </w:t>
      </w:r>
      <w:r w:rsidR="00C70AD5">
        <w:rPr>
          <w:lang w:val="en-US"/>
        </w:rPr>
        <w:t>chúng ta</w:t>
      </w:r>
      <w:r w:rsidRPr="0078613A">
        <w:rPr>
          <w:lang w:val="en-US"/>
        </w:rPr>
        <w:t xml:space="preserve"> cần bắt đầu với bước tiền xử lý văn bản, là thực hành làm sạch và chuyển đổi dữ liệu văn bản thành định dạng có thể sử dụng. Đây là một khía cạnh cốt lõi của xử lý ngôn ngữ tự nhiên (NLP) và thường bao gồm các kỹ thuật như nhận diện ngôn ngữ, phân tách từ (tokenization), gán nhãn phần của lời (part-of-speech tagging), phân đoạn (chunking) và phân tích cú pháp (syntax parsing) để định dạng dữ liệu phù hợp </w:t>
      </w:r>
      <w:r w:rsidRPr="0078613A">
        <w:rPr>
          <w:lang w:val="en-US"/>
        </w:rPr>
        <w:lastRenderedPageBreak/>
        <w:t xml:space="preserve">cho phân tích. Khi hoàn thành bước tiền xử lý văn bản, </w:t>
      </w:r>
      <w:r w:rsidR="00A028DD">
        <w:rPr>
          <w:lang w:val="en-US"/>
        </w:rPr>
        <w:t>chúng ta</w:t>
      </w:r>
      <w:r w:rsidRPr="0078613A">
        <w:rPr>
          <w:lang w:val="en-US"/>
        </w:rPr>
        <w:t xml:space="preserve"> có thể áp dụng các thuật toán khai thác văn bản để rút ra thông tin từ dữ liệu. Một số kỹ thuật khai thác văn bản phổ biến bao gồm:</w:t>
      </w:r>
    </w:p>
    <w:p w:rsidR="00AD152A" w:rsidRPr="00AD152A" w:rsidRDefault="00AD152A" w:rsidP="00AD152A">
      <w:pPr>
        <w:pStyle w:val="BodyText"/>
        <w:spacing w:line="360" w:lineRule="auto"/>
        <w:ind w:left="305" w:right="186" w:firstLine="415"/>
        <w:jc w:val="both"/>
        <w:rPr>
          <w:b/>
          <w:bCs/>
          <w:lang w:val="en-US"/>
        </w:rPr>
      </w:pPr>
      <w:r w:rsidRPr="00AD152A">
        <w:rPr>
          <w:b/>
          <w:bCs/>
          <w:lang w:val="en-US"/>
        </w:rPr>
        <w:t>Tìm kiếm thông tin</w:t>
      </w:r>
      <w:r w:rsidR="009167FE">
        <w:rPr>
          <w:b/>
          <w:bCs/>
          <w:lang w:val="en-US"/>
        </w:rPr>
        <w:t xml:space="preserve"> </w:t>
      </w:r>
      <w:r w:rsidR="009167FE" w:rsidRPr="009167FE">
        <w:rPr>
          <w:b/>
          <w:bCs/>
        </w:rPr>
        <w:t>(Information Retrieval)</w:t>
      </w:r>
    </w:p>
    <w:p w:rsidR="00AD152A" w:rsidRPr="00AD152A" w:rsidRDefault="00AD152A" w:rsidP="00AD152A">
      <w:pPr>
        <w:pStyle w:val="BodyText"/>
        <w:spacing w:line="360" w:lineRule="auto"/>
        <w:ind w:left="305" w:right="186" w:firstLine="415"/>
        <w:jc w:val="both"/>
        <w:rPr>
          <w:lang w:val="en-US"/>
        </w:rPr>
      </w:pPr>
      <w:r w:rsidRPr="00AD152A">
        <w:rPr>
          <w:lang w:val="en-US"/>
        </w:rPr>
        <w:t>Tìm kiếm thông tin (IR) trả về thông tin hoặc tài liệu liên quan dựa trên một tập hợp các truy vấn hoặc cụm từ được xác định trước. Hệ thống IR sử dụng các thuật toán để theo dõi hành vi của người dùng và xác định dữ liệu liên quan. Tìm kiếm thông tin thường được sử dụng trong các hệ thống danh mục thư viện và các công cụ tìm kiếm phổ biến như Google. Một số nhiệm vụ phụ của IR bao gồm:</w:t>
      </w:r>
    </w:p>
    <w:p w:rsidR="00AD152A" w:rsidRDefault="001A1D93" w:rsidP="001A1D93">
      <w:pPr>
        <w:pStyle w:val="BodyText"/>
        <w:numPr>
          <w:ilvl w:val="0"/>
          <w:numId w:val="79"/>
        </w:numPr>
        <w:spacing w:line="360" w:lineRule="auto"/>
        <w:ind w:right="186"/>
        <w:jc w:val="both"/>
        <w:rPr>
          <w:lang w:val="en-US"/>
        </w:rPr>
      </w:pPr>
      <w:r w:rsidRPr="001A1D93">
        <w:rPr>
          <w:b/>
          <w:bCs/>
        </w:rPr>
        <w:t>Phân tách từ (Tokenization)</w:t>
      </w:r>
      <w:r w:rsidRPr="001A1D93">
        <w:t>: Là quá trình tách văn bản dài thành các câu và từ gọi là “tokens”. Những token này sau đó được sử dụng trong các mô hình như bag-of-words để phân cụm văn bản và các nhiệm vụ khớp tài liệu.</w:t>
      </w:r>
    </w:p>
    <w:p w:rsidR="008626CC" w:rsidRDefault="008626CC" w:rsidP="001A1D93">
      <w:pPr>
        <w:pStyle w:val="BodyText"/>
        <w:numPr>
          <w:ilvl w:val="0"/>
          <w:numId w:val="79"/>
        </w:numPr>
        <w:spacing w:line="360" w:lineRule="auto"/>
        <w:ind w:right="186"/>
        <w:jc w:val="both"/>
        <w:rPr>
          <w:lang w:val="en-US"/>
        </w:rPr>
      </w:pPr>
      <w:r w:rsidRPr="008626CC">
        <w:rPr>
          <w:b/>
          <w:bCs/>
        </w:rPr>
        <w:t>Rút gọn từ (Stemming)</w:t>
      </w:r>
      <w:r w:rsidRPr="008626CC">
        <w:t>: Là quá trình tách các tiền tố và hậu tố khỏi từ để tìm ra dạng gốc và ý nghĩa của từ. Kỹ thuật này cải thiện việc tìm kiếm thông tin bằng cách giảm kích thước của các tệp chỉ mục.</w:t>
      </w:r>
    </w:p>
    <w:p w:rsidR="00485500" w:rsidRDefault="00485500" w:rsidP="00485500">
      <w:pPr>
        <w:pStyle w:val="BodyText"/>
        <w:spacing w:line="360" w:lineRule="auto"/>
        <w:ind w:left="1080" w:right="186"/>
        <w:jc w:val="both"/>
        <w:rPr>
          <w:lang w:val="en-US"/>
        </w:rPr>
      </w:pPr>
    </w:p>
    <w:p w:rsidR="00F40795" w:rsidRPr="00F40795" w:rsidRDefault="00F40795" w:rsidP="00F40795">
      <w:pPr>
        <w:pStyle w:val="BodyText"/>
        <w:spacing w:line="360" w:lineRule="auto"/>
        <w:ind w:left="305" w:right="186" w:firstLine="415"/>
        <w:jc w:val="both"/>
        <w:rPr>
          <w:b/>
          <w:bCs/>
          <w:lang w:val="en-US"/>
        </w:rPr>
      </w:pPr>
      <w:r w:rsidRPr="00F40795">
        <w:rPr>
          <w:b/>
          <w:bCs/>
          <w:lang w:val="en-US"/>
        </w:rPr>
        <w:t>Xử lý ngôn ngữ tự nhiên (Natural Language Processing - NLP)</w:t>
      </w:r>
    </w:p>
    <w:p w:rsidR="00F40795" w:rsidRDefault="00F40795" w:rsidP="00D2425E">
      <w:pPr>
        <w:pStyle w:val="BodyText"/>
        <w:spacing w:line="360" w:lineRule="auto"/>
        <w:ind w:left="305" w:right="186" w:firstLine="415"/>
        <w:jc w:val="both"/>
        <w:rPr>
          <w:lang w:val="en-US"/>
        </w:rPr>
      </w:pPr>
      <w:r w:rsidRPr="00D2425E">
        <w:rPr>
          <w:lang w:val="en-US"/>
        </w:rPr>
        <w:t>Xử lý ngôn ngữ tự nhiên, phát triển từ ngôn ngữ học tính toán, sử dụng các phương pháp từ nhiều lĩnh vực như khoa học máy tính, trí tuệ nhân tạo, ngôn ngữ học và khoa học dữ liệu, để giúp máy tính hiểu ngôn ngữ của con người cả dưới dạng viết và nói. Bằng cách phân tích cấu trúc câu và ngữ pháp, các nhiệm vụ phụ của NLP cho phép máy tính "đọc". Một số nhiệm vụ phụ phổ biến bao gồm:</w:t>
      </w:r>
    </w:p>
    <w:p w:rsidR="00E70BF7" w:rsidRPr="00FA0C4F" w:rsidRDefault="00E70BF7" w:rsidP="00E70BF7">
      <w:pPr>
        <w:pStyle w:val="BodyText"/>
        <w:numPr>
          <w:ilvl w:val="0"/>
          <w:numId w:val="79"/>
        </w:numPr>
        <w:spacing w:line="360" w:lineRule="auto"/>
        <w:ind w:right="186"/>
        <w:jc w:val="both"/>
        <w:rPr>
          <w:b/>
          <w:bCs/>
        </w:rPr>
      </w:pPr>
      <w:r w:rsidRPr="00E70BF7">
        <w:rPr>
          <w:b/>
          <w:bCs/>
        </w:rPr>
        <w:t xml:space="preserve">Tóm tắt văn bản (Summarization): </w:t>
      </w:r>
      <w:r w:rsidRPr="00E70BF7">
        <w:t>Kỹ thuật này cung cấp một bản tóm tắt ngắn gọn của các văn bản dài để tạo ra một tóm tắt ngắn gọn, mạch lạc về các điểm chính của tài liệu.</w:t>
      </w:r>
    </w:p>
    <w:p w:rsidR="00FA0C4F" w:rsidRPr="00314542" w:rsidRDefault="00FA0C4F" w:rsidP="00E70BF7">
      <w:pPr>
        <w:pStyle w:val="BodyText"/>
        <w:numPr>
          <w:ilvl w:val="0"/>
          <w:numId w:val="79"/>
        </w:numPr>
        <w:spacing w:line="360" w:lineRule="auto"/>
        <w:ind w:right="186"/>
        <w:jc w:val="both"/>
        <w:rPr>
          <w:b/>
          <w:bCs/>
        </w:rPr>
      </w:pPr>
      <w:r w:rsidRPr="00FA0C4F">
        <w:rPr>
          <w:b/>
          <w:bCs/>
        </w:rPr>
        <w:t>Gán nhãn phần của lời (Part-of-Speech - PoS tagging):</w:t>
      </w:r>
      <w:r w:rsidRPr="00FA0C4F">
        <w:t xml:space="preserve"> Kỹ thuật này </w:t>
      </w:r>
      <w:r w:rsidRPr="00FA0C4F">
        <w:lastRenderedPageBreak/>
        <w:t>gán một thẻ cho từng token trong tài liệu dựa trên phần của lời của nó—tức là các danh từ, động từ, tính từ, v.v. Bước này cho phép phân tích ngữ nghĩa trên văn bản không cấu trúc.</w:t>
      </w:r>
    </w:p>
    <w:p w:rsidR="00314542" w:rsidRPr="00FD3D92" w:rsidRDefault="000D4853" w:rsidP="00E70BF7">
      <w:pPr>
        <w:pStyle w:val="BodyText"/>
        <w:numPr>
          <w:ilvl w:val="0"/>
          <w:numId w:val="79"/>
        </w:numPr>
        <w:spacing w:line="360" w:lineRule="auto"/>
        <w:ind w:right="186"/>
        <w:jc w:val="both"/>
        <w:rPr>
          <w:b/>
          <w:bCs/>
        </w:rPr>
      </w:pPr>
      <w:r w:rsidRPr="000D4853">
        <w:rPr>
          <w:b/>
          <w:bCs/>
        </w:rPr>
        <w:t xml:space="preserve">Phân loại văn bản (Text Categorization): </w:t>
      </w:r>
      <w:r w:rsidRPr="000D4853">
        <w:t>Nhiệm vụ này, còn được gọi là phân loại văn bản, chịu trách nhiệm phân tích các tài liệu văn bản và phân loại chúng dựa trên các chủ đề hoặc danh mục đã định sẵn. Nhiệm vụ này đặc biệt hữu ích khi phân loại các từ đồng nghĩa và viết tắt.</w:t>
      </w:r>
    </w:p>
    <w:p w:rsidR="00485500" w:rsidRPr="00485500" w:rsidRDefault="00FD3D92" w:rsidP="00485500">
      <w:pPr>
        <w:pStyle w:val="BodyText"/>
        <w:numPr>
          <w:ilvl w:val="0"/>
          <w:numId w:val="79"/>
        </w:numPr>
        <w:spacing w:line="360" w:lineRule="auto"/>
        <w:ind w:right="186"/>
        <w:jc w:val="both"/>
        <w:rPr>
          <w:b/>
          <w:bCs/>
        </w:rPr>
      </w:pPr>
      <w:r w:rsidRPr="00FD3D92">
        <w:rPr>
          <w:b/>
          <w:bCs/>
        </w:rPr>
        <w:t xml:space="preserve">Phân tích cảm xúc (Sentiment Analysis): </w:t>
      </w:r>
      <w:r w:rsidRPr="00FD3D92">
        <w:t xml:space="preserve">Nhiệm vụ này phát hiện cảm xúc tích cực hoặc tiêu cực từ các nguồn dữ liệu nội bộ hoặc bên ngoài, cho phép </w:t>
      </w:r>
      <w:r w:rsidR="007141FB">
        <w:rPr>
          <w:lang w:val="en-US"/>
        </w:rPr>
        <w:t>chúng ta</w:t>
      </w:r>
      <w:r w:rsidRPr="00FD3D92">
        <w:t xml:space="preserve"> theo dõi sự thay đổi trong thái độ của khách hàng theo thời gian. Nó thường được sử dụng để cung cấp thông tin về nhận thức của các thương hiệu, sản phẩm và dịch vụ. Những thông tin này có thể giúp các doanh nghiệp kết nối với khách hàng và cải thiện quy trình và trải nghiệm của người dùng.</w:t>
      </w:r>
    </w:p>
    <w:p w:rsidR="00485500" w:rsidRPr="00485500" w:rsidRDefault="00485500" w:rsidP="00485500">
      <w:pPr>
        <w:pStyle w:val="BodyText"/>
        <w:spacing w:line="360" w:lineRule="auto"/>
        <w:ind w:left="1080" w:right="186"/>
        <w:jc w:val="both"/>
        <w:rPr>
          <w:b/>
          <w:bCs/>
        </w:rPr>
      </w:pPr>
    </w:p>
    <w:p w:rsidR="00EE218C" w:rsidRPr="00EE218C" w:rsidRDefault="00EE218C" w:rsidP="00EE218C">
      <w:pPr>
        <w:pStyle w:val="BodyText"/>
        <w:spacing w:line="360" w:lineRule="auto"/>
        <w:ind w:left="305" w:right="186" w:firstLine="415"/>
        <w:jc w:val="both"/>
        <w:rPr>
          <w:b/>
          <w:bCs/>
          <w:lang w:val="en-US"/>
        </w:rPr>
      </w:pPr>
      <w:r w:rsidRPr="00EE218C">
        <w:rPr>
          <w:b/>
          <w:bCs/>
          <w:lang w:val="en-US"/>
        </w:rPr>
        <w:t>Trích xuất thông tin (Information Extraction - IE)</w:t>
      </w:r>
    </w:p>
    <w:p w:rsidR="00EE218C" w:rsidRPr="00EE218C" w:rsidRDefault="00EE218C" w:rsidP="00EE218C">
      <w:pPr>
        <w:pStyle w:val="BodyText"/>
        <w:spacing w:line="360" w:lineRule="auto"/>
        <w:ind w:left="305" w:right="186" w:firstLine="415"/>
        <w:jc w:val="both"/>
        <w:rPr>
          <w:lang w:val="en-US"/>
        </w:rPr>
      </w:pPr>
      <w:r w:rsidRPr="00EE218C">
        <w:rPr>
          <w:lang w:val="en-US"/>
        </w:rPr>
        <w:t>Trích xuất thông tin (IE) tìm ra các phần dữ liệu liên quan khi tìm kiếm các tài liệu khác nhau. Nó cũng tập trung vào việc trích xuất thông tin có cấu trúc từ văn bản tự do và lưu trữ các thực thể, thuộc tính và thông tin mối quan hệ trong cơ sở dữ liệu. Một số nhiệm vụ phụ của trích xuất thông tin bao gồm:</w:t>
      </w:r>
    </w:p>
    <w:p w:rsidR="00EE218C" w:rsidRPr="00EE218C" w:rsidRDefault="00EE218C" w:rsidP="00EE218C">
      <w:pPr>
        <w:pStyle w:val="BodyText"/>
        <w:numPr>
          <w:ilvl w:val="0"/>
          <w:numId w:val="79"/>
        </w:numPr>
        <w:spacing w:line="360" w:lineRule="auto"/>
        <w:ind w:right="186"/>
        <w:jc w:val="both"/>
        <w:rPr>
          <w:b/>
          <w:bCs/>
        </w:rPr>
      </w:pPr>
      <w:r w:rsidRPr="00EE218C">
        <w:rPr>
          <w:b/>
          <w:bCs/>
        </w:rPr>
        <w:t xml:space="preserve">Chọn đặc trưng (Feature Selection), </w:t>
      </w:r>
      <w:r w:rsidRPr="00EE218C">
        <w:t>hay còn gọi là chọn thuộc tính, là quá trình chọn các đặc trưng quan trọng (kích thước) để đóng góp nhiều nhất vào kết quả của mô hình phân tích dự đoán.</w:t>
      </w:r>
    </w:p>
    <w:p w:rsidR="00EE218C" w:rsidRPr="00EE218C" w:rsidRDefault="00EE218C" w:rsidP="00B2292A">
      <w:pPr>
        <w:pStyle w:val="BodyText"/>
        <w:numPr>
          <w:ilvl w:val="0"/>
          <w:numId w:val="79"/>
        </w:numPr>
        <w:spacing w:line="360" w:lineRule="auto"/>
        <w:ind w:right="186"/>
        <w:jc w:val="both"/>
        <w:rPr>
          <w:b/>
          <w:bCs/>
        </w:rPr>
      </w:pPr>
      <w:r w:rsidRPr="00EE218C">
        <w:rPr>
          <w:b/>
          <w:bCs/>
        </w:rPr>
        <w:t xml:space="preserve">Trích xuất đặc trưng (Feature Extraction) </w:t>
      </w:r>
      <w:r w:rsidRPr="00EE218C">
        <w:t>là quá trình chọn một tập hợp con của các đặc trưng để cải thiện độ chính xác của nhiệm vụ phân loại. Đây là bước quan trọng trong việc giảm kích thước.</w:t>
      </w:r>
    </w:p>
    <w:p w:rsidR="00EE218C" w:rsidRPr="00C56CB7" w:rsidRDefault="00EE218C" w:rsidP="00B2292A">
      <w:pPr>
        <w:pStyle w:val="BodyText"/>
        <w:numPr>
          <w:ilvl w:val="0"/>
          <w:numId w:val="79"/>
        </w:numPr>
        <w:spacing w:line="360" w:lineRule="auto"/>
        <w:ind w:right="186"/>
        <w:jc w:val="both"/>
        <w:rPr>
          <w:b/>
          <w:bCs/>
        </w:rPr>
      </w:pPr>
      <w:r w:rsidRPr="00EE218C">
        <w:rPr>
          <w:b/>
          <w:bCs/>
        </w:rPr>
        <w:t xml:space="preserve">Nhận diện thực thể tên (Named-Entity Recognition - NER), </w:t>
      </w:r>
      <w:r w:rsidRPr="00EE218C">
        <w:t xml:space="preserve">còn được gọi là nhận diện thực thể hoặc trích xuất thực thể, nhằm tìm và </w:t>
      </w:r>
      <w:r w:rsidRPr="00EE218C">
        <w:lastRenderedPageBreak/>
        <w:t>phân loại các thực thể cụ thể trong văn bản, chẳng hạn như tên hoặc địa điểm. Ví dụ, NER xác định “California” là một địa điểm và “Mary” là tên của một phụ nữ.</w:t>
      </w:r>
    </w:p>
    <w:p w:rsidR="00C56CB7" w:rsidRPr="00C56CB7" w:rsidRDefault="00C56CB7" w:rsidP="00C56CB7">
      <w:pPr>
        <w:pStyle w:val="BodyText"/>
        <w:spacing w:line="360" w:lineRule="auto"/>
        <w:ind w:left="1080" w:right="186"/>
        <w:jc w:val="both"/>
        <w:rPr>
          <w:b/>
          <w:bCs/>
        </w:rPr>
      </w:pPr>
    </w:p>
    <w:p w:rsidR="00C56CB7" w:rsidRPr="00C56CB7" w:rsidRDefault="00C56CB7" w:rsidP="00C56CB7">
      <w:pPr>
        <w:pStyle w:val="BodyText"/>
        <w:spacing w:line="360" w:lineRule="auto"/>
        <w:ind w:left="305" w:right="186" w:firstLine="415"/>
        <w:jc w:val="both"/>
        <w:rPr>
          <w:b/>
          <w:bCs/>
          <w:lang w:val="en-US"/>
        </w:rPr>
      </w:pPr>
      <w:r w:rsidRPr="00C56CB7">
        <w:rPr>
          <w:b/>
          <w:bCs/>
          <w:lang w:val="en-US"/>
        </w:rPr>
        <w:t>Khai thác dữ liệu (Data Mining)</w:t>
      </w:r>
    </w:p>
    <w:p w:rsidR="00C56CB7" w:rsidRPr="0083778B" w:rsidRDefault="00C56CB7" w:rsidP="0083778B">
      <w:pPr>
        <w:pStyle w:val="BodyText"/>
        <w:spacing w:line="360" w:lineRule="auto"/>
        <w:ind w:left="305" w:right="186" w:firstLine="415"/>
        <w:jc w:val="both"/>
        <w:rPr>
          <w:lang w:val="en-US"/>
        </w:rPr>
      </w:pPr>
      <w:r w:rsidRPr="0083778B">
        <w:rPr>
          <w:lang w:val="en-US"/>
        </w:rPr>
        <w:t>Khai thác dữ liệu là quá trình xác định các mẫu và rút ra thông tin hữu ích từ các tập dữ liệu lớn. Thực hành này đánh giá cả dữ liệu có cấu trúc và không cấu trúc để xác định thông tin mới, và thường được sử dụng để phân tích hành vi của người tiêu dùng trong marketing và bán hàng. Khai thác văn bản về cơ bản là một lĩnh vực con của khai thác dữ liệu vì nó tập trung vào việc đưa cấu trúc cho dữ liệu không cấu trúc và phân tích nó để tạo ra các thông tin mới. Các kỹ thuật đã đề cập ở trên là các hình thức khai thác dữ liệu nhưng thuộc phạm vi phân tích dữ liệu văn bản.</w:t>
      </w:r>
    </w:p>
    <w:p w:rsidR="00F40795" w:rsidRPr="00582CD7" w:rsidRDefault="00F40795" w:rsidP="00F40795">
      <w:pPr>
        <w:pStyle w:val="BodyText"/>
        <w:spacing w:line="360" w:lineRule="auto"/>
        <w:ind w:right="186"/>
        <w:jc w:val="both"/>
        <w:rPr>
          <w:lang w:val="en-US"/>
        </w:rPr>
      </w:pPr>
    </w:p>
    <w:p w:rsidR="00046020" w:rsidRDefault="0080384A" w:rsidP="00046020">
      <w:pPr>
        <w:pStyle w:val="Heading3"/>
        <w:spacing w:line="360" w:lineRule="auto"/>
        <w:rPr>
          <w:lang w:val="en-US"/>
        </w:rPr>
      </w:pPr>
      <w:bookmarkStart w:id="70" w:name="_bookmark43"/>
      <w:bookmarkEnd w:id="70"/>
      <w:r>
        <w:rPr>
          <w:lang w:val="en-US"/>
        </w:rPr>
        <w:t>1</w:t>
      </w:r>
      <w:r w:rsidR="00046020">
        <w:rPr>
          <w:lang w:val="en-US"/>
        </w:rPr>
        <w:t>.1.</w:t>
      </w:r>
      <w:r>
        <w:rPr>
          <w:lang w:val="en-US"/>
        </w:rPr>
        <w:t>4</w:t>
      </w:r>
      <w:r w:rsidR="00046020">
        <w:rPr>
          <w:lang w:val="en-US"/>
        </w:rPr>
        <w:t xml:space="preserve"> </w:t>
      </w:r>
      <w:r w:rsidRPr="0080384A">
        <w:t xml:space="preserve">Ứng </w:t>
      </w:r>
      <w:r>
        <w:rPr>
          <w:lang w:val="en-US"/>
        </w:rPr>
        <w:t>d</w:t>
      </w:r>
      <w:r w:rsidRPr="0080384A">
        <w:t xml:space="preserve">ụng của </w:t>
      </w:r>
      <w:r>
        <w:rPr>
          <w:lang w:val="en-US"/>
        </w:rPr>
        <w:t>k</w:t>
      </w:r>
      <w:r w:rsidRPr="0080384A">
        <w:t xml:space="preserve">hai </w:t>
      </w:r>
      <w:r>
        <w:rPr>
          <w:lang w:val="en-US"/>
        </w:rPr>
        <w:t>t</w:t>
      </w:r>
      <w:r w:rsidRPr="0080384A">
        <w:t xml:space="preserve">hác </w:t>
      </w:r>
      <w:r>
        <w:rPr>
          <w:lang w:val="en-US"/>
        </w:rPr>
        <w:t>v</w:t>
      </w:r>
      <w:r w:rsidRPr="0080384A">
        <w:t xml:space="preserve">ăn </w:t>
      </w:r>
      <w:r>
        <w:rPr>
          <w:lang w:val="en-US"/>
        </w:rPr>
        <w:t>b</w:t>
      </w:r>
      <w:r w:rsidRPr="0080384A">
        <w:t>ản</w:t>
      </w:r>
    </w:p>
    <w:p w:rsidR="00461393" w:rsidRDefault="0062552A" w:rsidP="0062552A">
      <w:pPr>
        <w:pStyle w:val="BodyText"/>
        <w:spacing w:line="360" w:lineRule="auto"/>
        <w:ind w:left="305" w:right="186" w:firstLine="415"/>
        <w:jc w:val="both"/>
        <w:rPr>
          <w:lang w:val="en-US"/>
        </w:rPr>
      </w:pPr>
      <w:r w:rsidRPr="0062552A">
        <w:t>Phần mềm phân tích văn bản đã tác động đến cách thức hoạt động của nhiều ngành công nghiệp, cho phép họ cải thiện trải nghiệm người dùng sản phẩm cũng như đưa ra các quyết định kinh doanh nhanh hơn và tốt hơn. Một số trường hợp sử dụng bao gồm:</w:t>
      </w:r>
    </w:p>
    <w:p w:rsidR="00A979CE" w:rsidRDefault="00A979CE" w:rsidP="0062552A">
      <w:pPr>
        <w:pStyle w:val="BodyText"/>
        <w:spacing w:line="360" w:lineRule="auto"/>
        <w:ind w:left="305" w:right="186" w:firstLine="415"/>
        <w:jc w:val="both"/>
        <w:rPr>
          <w:lang w:val="en-US"/>
        </w:rPr>
      </w:pPr>
      <w:r w:rsidRPr="00A979CE">
        <w:rPr>
          <w:b/>
          <w:bCs/>
        </w:rPr>
        <w:t>Dịch vụ khách hàng</w:t>
      </w:r>
      <w:r w:rsidRPr="00A979CE">
        <w:t>: Có nhiều cách mà chúng ta thu thập phản hồi từ khách hàng. Khi kết hợp với các công cụ phân tích văn bản, các hệ thống phản hồi như chatbot, khảo sát khách hàng, NPS (chỉ số khuyến nghị), đánh giá trực tuyến, phiếu hỗ trợ, và hồ sơ trên mạng xã hội, cho phép các công ty cải thiện trải nghiệm khách hàng của mình một cách nhanh chóng. Khai thác văn bản và phân tích cảm xúc có thể cung cấp một cơ chế để các công ty ưu tiên các vấn đề quan trọng đối với khách hàng, giúp doanh nghiệp phản hồi các vấn đề khẩn cấp trong thời gian thực và tăng sự hài lòng của khách hàng. Ví dụ như cách Verizon đang sử dụng phân tích văn bản trong dịch vụ khách hàng.</w:t>
      </w:r>
    </w:p>
    <w:p w:rsidR="00253F4E" w:rsidRDefault="00253F4E" w:rsidP="0062552A">
      <w:pPr>
        <w:pStyle w:val="BodyText"/>
        <w:spacing w:line="360" w:lineRule="auto"/>
        <w:ind w:left="305" w:right="186" w:firstLine="415"/>
        <w:jc w:val="both"/>
        <w:rPr>
          <w:lang w:val="en-US"/>
        </w:rPr>
      </w:pPr>
      <w:r w:rsidRPr="00253F4E">
        <w:rPr>
          <w:b/>
          <w:bCs/>
        </w:rPr>
        <w:t>Quản lý rủi ro</w:t>
      </w:r>
      <w:r w:rsidRPr="00253F4E">
        <w:t xml:space="preserve">: Khai thác văn bản cũng có ứng dụng trong quản lý rủi ro, </w:t>
      </w:r>
      <w:r w:rsidRPr="00253F4E">
        <w:lastRenderedPageBreak/>
        <w:t>nơi nó có thể cung cấp những thông tin sâu sắc về xu hướng ngành và thị trường tài chính bằng cách theo dõi sự thay đổi trong cảm xúc và trích xuất thông tin từ các báo cáo phân tích và sách trắng. Điều này đặc biệt có giá trị đối với các tổ chức ngân hàng vì dữ liệu này cung cấp sự tự tin hơn khi xem xét các khoản đầu tư kinh doanh trên nhiều lĩnh vực. Ví dụ như cách CIBC và EquBot đang sử dụng phân tích văn bản để giảm thiểu rủi ro.</w:t>
      </w:r>
    </w:p>
    <w:p w:rsidR="00695C79" w:rsidRDefault="00695C79" w:rsidP="0062552A">
      <w:pPr>
        <w:pStyle w:val="BodyText"/>
        <w:spacing w:line="360" w:lineRule="auto"/>
        <w:ind w:left="305" w:right="186" w:firstLine="415"/>
        <w:jc w:val="both"/>
        <w:rPr>
          <w:lang w:val="en-US"/>
        </w:rPr>
      </w:pPr>
      <w:r w:rsidRPr="00695C79">
        <w:rPr>
          <w:b/>
          <w:bCs/>
        </w:rPr>
        <w:t>Bảo trì</w:t>
      </w:r>
      <w:r w:rsidRPr="00695C79">
        <w:t>: Khai thác văn bản cung cấp một bức tranh toàn diện về hoạt động và chức năng của sản phẩm và máy móc. Theo thời gian, khai thác văn bản tự động hóa việc ra quyết định bằng cách tiết lộ các mẫu liên quan đến các vấn đề và quy trình bảo trì phòng ngừa và phản ứng. Phân tích văn bản giúp các chuyên gia bảo trì nhanh chóng phát hiện ra nguyên nhân gốc rễ của các thách thức và sự cố.</w:t>
      </w:r>
    </w:p>
    <w:p w:rsidR="00561233" w:rsidRDefault="00561233" w:rsidP="0062552A">
      <w:pPr>
        <w:pStyle w:val="BodyText"/>
        <w:spacing w:line="360" w:lineRule="auto"/>
        <w:ind w:left="305" w:right="186" w:firstLine="415"/>
        <w:jc w:val="both"/>
        <w:rPr>
          <w:lang w:val="en-US"/>
        </w:rPr>
      </w:pPr>
      <w:r w:rsidRPr="00561233">
        <w:rPr>
          <w:b/>
          <w:bCs/>
        </w:rPr>
        <w:t>Chăm sóc sức khỏe</w:t>
      </w:r>
      <w:r w:rsidRPr="00561233">
        <w:t>: Các kỹ thuật khai thác văn bản ngày càng có giá trị đối với các nhà nghiên cứu trong lĩnh vực y sinh, đặc biệt là trong việc phân cụm thông tin. Việc điều tra thủ công các nghiên cứu y khoa có thể tốn kém và mất thời gian; khai thác văn bản cung cấp một phương pháp tự động để trích xuất thông tin có giá trị từ tài liệu y khoa.</w:t>
      </w:r>
    </w:p>
    <w:p w:rsidR="0018181E" w:rsidRDefault="00D70545" w:rsidP="00F07908">
      <w:pPr>
        <w:pStyle w:val="BodyText"/>
        <w:spacing w:line="360" w:lineRule="auto"/>
        <w:ind w:left="305" w:right="186" w:firstLine="415"/>
        <w:jc w:val="both"/>
        <w:rPr>
          <w:lang w:val="en-US"/>
        </w:rPr>
      </w:pPr>
      <w:r w:rsidRPr="00D70545">
        <w:rPr>
          <w:b/>
          <w:bCs/>
        </w:rPr>
        <w:t>Lọc thư rác</w:t>
      </w:r>
      <w:r w:rsidRPr="00D70545">
        <w:t>: Thư rác thường là điểm vào cho tin tặc để lây nhiễm hệ thống máy tính bằng phần mềm độc hại. Khai thác văn bản có thể cung cấp một phương pháp để lọc và loại trừ các email này khỏi hộp thư đến, cải thiện trải nghiệm người dùng tổng thể và giảm thiểu nguy cơ bị tấn công mạng cho người dùng cuối.</w:t>
      </w:r>
    </w:p>
    <w:p w:rsidR="00633C76" w:rsidRDefault="0018181E" w:rsidP="00DB4A49">
      <w:pPr>
        <w:pStyle w:val="Heading2"/>
        <w:numPr>
          <w:ilvl w:val="1"/>
          <w:numId w:val="37"/>
        </w:numPr>
        <w:tabs>
          <w:tab w:val="left" w:pos="594"/>
        </w:tabs>
        <w:spacing w:line="360" w:lineRule="auto"/>
        <w:rPr>
          <w:lang w:val="en-US"/>
        </w:rPr>
      </w:pPr>
      <w:r w:rsidRPr="0018181E">
        <w:rPr>
          <w:lang w:val="en-US"/>
        </w:rPr>
        <w:t xml:space="preserve">Tổng quan về </w:t>
      </w:r>
      <w:r>
        <w:rPr>
          <w:lang w:val="en-US"/>
        </w:rPr>
        <w:t xml:space="preserve"> NLP</w:t>
      </w:r>
    </w:p>
    <w:p w:rsidR="005F5423" w:rsidRDefault="005F5423" w:rsidP="005C3AC5">
      <w:pPr>
        <w:spacing w:line="360" w:lineRule="auto"/>
        <w:jc w:val="center"/>
        <w:rPr>
          <w:lang w:val="en-US"/>
        </w:rPr>
      </w:pPr>
      <w:r>
        <w:rPr>
          <w:noProof/>
        </w:rPr>
        <w:lastRenderedPageBreak/>
        <w:drawing>
          <wp:inline distT="0" distB="0" distL="0" distR="0">
            <wp:extent cx="5357004" cy="3604257"/>
            <wp:effectExtent l="0" t="0" r="0" b="0"/>
            <wp:docPr id="461277096" name="Picture 1" descr="Deep Learning for Natural Language Processing - Prof. Dr. Bela Gi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for Natural Language Processing - Prof. Dr. Bela Gipp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161" cy="3613782"/>
                    </a:xfrm>
                    <a:prstGeom prst="rect">
                      <a:avLst/>
                    </a:prstGeom>
                    <a:noFill/>
                    <a:ln>
                      <a:noFill/>
                    </a:ln>
                  </pic:spPr>
                </pic:pic>
              </a:graphicData>
            </a:graphic>
          </wp:inline>
        </w:drawing>
      </w:r>
    </w:p>
    <w:p w:rsidR="005F5423" w:rsidRPr="007B5591" w:rsidRDefault="007B5591" w:rsidP="007B5591">
      <w:pPr>
        <w:pStyle w:val="Caption"/>
        <w:spacing w:line="360" w:lineRule="auto"/>
        <w:jc w:val="center"/>
        <w:rPr>
          <w:color w:val="auto"/>
          <w:sz w:val="24"/>
          <w:szCs w:val="24"/>
          <w:lang w:val="en-US"/>
        </w:rPr>
      </w:pPr>
      <w:r>
        <w:rPr>
          <w:color w:val="auto"/>
          <w:sz w:val="24"/>
          <w:szCs w:val="24"/>
          <w:lang w:val="en-US"/>
        </w:rPr>
        <w:t>(</w:t>
      </w:r>
      <w:r w:rsidR="00CC17C4" w:rsidRPr="007B5591">
        <w:rPr>
          <w:color w:val="auto"/>
          <w:sz w:val="24"/>
          <w:szCs w:val="24"/>
        </w:rPr>
        <w:t xml:space="preserve">Nguồn: </w:t>
      </w:r>
      <w:r w:rsidR="00CC17C4" w:rsidRPr="007B5591">
        <w:rPr>
          <w:color w:val="auto"/>
          <w:sz w:val="24"/>
          <w:szCs w:val="24"/>
        </w:rPr>
        <w:t>gipplab.org/deep-learning-for-natural-language-processing</w:t>
      </w:r>
      <w:r>
        <w:rPr>
          <w:color w:val="auto"/>
          <w:sz w:val="24"/>
          <w:szCs w:val="24"/>
          <w:lang w:val="en-US"/>
        </w:rPr>
        <w:t>)</w:t>
      </w:r>
    </w:p>
    <w:p w:rsidR="007E68D8" w:rsidRPr="00DB4A49" w:rsidRDefault="007E68D8" w:rsidP="007E68D8">
      <w:pPr>
        <w:pStyle w:val="Heading3"/>
        <w:spacing w:line="360" w:lineRule="auto"/>
        <w:rPr>
          <w:lang w:val="en-US"/>
        </w:rPr>
      </w:pPr>
      <w:r>
        <w:rPr>
          <w:lang w:val="en-US"/>
        </w:rPr>
        <w:t>1</w:t>
      </w:r>
      <w:r>
        <w:rPr>
          <w:lang w:val="en-US"/>
        </w:rPr>
        <w:t>.</w:t>
      </w:r>
      <w:r>
        <w:rPr>
          <w:lang w:val="en-US"/>
        </w:rPr>
        <w:t>2</w:t>
      </w:r>
      <w:r>
        <w:rPr>
          <w:lang w:val="en-US"/>
        </w:rPr>
        <w:t xml:space="preserve">.1 </w:t>
      </w:r>
      <w:r w:rsidR="00DD621A">
        <w:rPr>
          <w:lang w:val="en-US"/>
        </w:rPr>
        <w:t>NLP là gì?</w:t>
      </w:r>
    </w:p>
    <w:p w:rsidR="00BF75F1" w:rsidRDefault="009207DD" w:rsidP="00FF56BE">
      <w:pPr>
        <w:pStyle w:val="BodyText"/>
        <w:spacing w:line="360" w:lineRule="auto"/>
        <w:ind w:left="305" w:right="186" w:firstLine="415"/>
        <w:jc w:val="both"/>
        <w:rPr>
          <w:lang w:val="en-US"/>
        </w:rPr>
      </w:pPr>
      <w:r w:rsidRPr="009207DD">
        <w:t>Xử lý ngôn ngữ tự nhiên (NLP) là một nhánh của khoa học máy tính và trí tuệ nhân tạo (AI) sử dụng học máy để giúp máy tính hiểu và giao tiếp bằng ngôn ngữ của con người.</w:t>
      </w:r>
    </w:p>
    <w:p w:rsidR="00E31F30" w:rsidRDefault="00E31F30" w:rsidP="00FF56BE">
      <w:pPr>
        <w:pStyle w:val="BodyText"/>
        <w:spacing w:line="360" w:lineRule="auto"/>
        <w:ind w:left="305" w:right="186" w:firstLine="415"/>
        <w:jc w:val="both"/>
        <w:rPr>
          <w:lang w:val="en-US"/>
        </w:rPr>
      </w:pPr>
      <w:r w:rsidRPr="00E31F30">
        <w:t>NLP cho phép máy tính và các thiết bị kỹ thuật số nhận diện, hiểu và tạo ra văn bản cũng như lời nói bằng cách kết hợp ngôn ngữ học tính toán</w:t>
      </w:r>
      <w:r w:rsidR="003B6494">
        <w:rPr>
          <w:lang w:val="en-US"/>
        </w:rPr>
        <w:t xml:space="preserve"> - </w:t>
      </w:r>
      <w:r w:rsidRPr="00E31F30">
        <w:t>việc mô hình hóa ngôn ngữ con người dựa trên quy tắc</w:t>
      </w:r>
      <w:r w:rsidR="003B6494">
        <w:rPr>
          <w:lang w:val="en-US"/>
        </w:rPr>
        <w:t xml:space="preserve"> - </w:t>
      </w:r>
      <w:r w:rsidRPr="00E31F30">
        <w:t>cùng với mô hình hóa thống kê, học máy (ML) và học sâu.</w:t>
      </w:r>
    </w:p>
    <w:p w:rsidR="006C05EC" w:rsidRDefault="006C05EC" w:rsidP="00FF56BE">
      <w:pPr>
        <w:pStyle w:val="BodyText"/>
        <w:spacing w:line="360" w:lineRule="auto"/>
        <w:ind w:left="305" w:right="186" w:firstLine="415"/>
        <w:jc w:val="both"/>
        <w:rPr>
          <w:lang w:val="en-US"/>
        </w:rPr>
      </w:pPr>
      <w:r w:rsidRPr="006C05EC">
        <w:t>Nghiên cứu về NLP đã thúc đẩy sự phát triển của AI thế hệ mới, từ khả năng giao tiếp của các mô hình ngôn ngữ lớn (LLM) đến khả năng hiểu yêu cầu của các mô hình tạo hình ảnh. NLP đã trở thành một phần trong cuộc sống hàng ngày của nhiều người, cung cấp năng lượng cho các công cụ tìm kiếm, chatbot hỗ trợ dịch vụ khách hàng với các lệnh thoại, hệ thống định vị GPS điều khiển bằng giọng nói, và trợ lý kỹ thuật số trên điện thoại thông minh.</w:t>
      </w:r>
    </w:p>
    <w:p w:rsidR="0066450B" w:rsidRDefault="0066450B" w:rsidP="00FF56BE">
      <w:pPr>
        <w:pStyle w:val="BodyText"/>
        <w:spacing w:line="360" w:lineRule="auto"/>
        <w:ind w:left="305" w:right="186" w:firstLine="415"/>
        <w:jc w:val="both"/>
        <w:rPr>
          <w:lang w:val="en-US"/>
        </w:rPr>
      </w:pPr>
      <w:r w:rsidRPr="0066450B">
        <w:t xml:space="preserve">NLP cũng đóng vai trò ngày càng quan trọng trong các giải pháp doanh </w:t>
      </w:r>
      <w:r w:rsidRPr="0066450B">
        <w:lastRenderedPageBreak/>
        <w:t>nghiệp, giúp hợp lý hóa và tự động hóa các hoạt động kinh doanh, tăng năng suất của nhân viên và đơn giản hóa các quy trình kinh doanh quan trọng.</w:t>
      </w:r>
    </w:p>
    <w:p w:rsidR="00062E85" w:rsidRPr="00062E85" w:rsidRDefault="00062E85" w:rsidP="00062E85">
      <w:pPr>
        <w:pStyle w:val="Heading3"/>
        <w:spacing w:line="360" w:lineRule="auto"/>
        <w:rPr>
          <w:lang w:val="en-US"/>
        </w:rPr>
      </w:pPr>
      <w:r>
        <w:rPr>
          <w:lang w:val="en-US"/>
        </w:rPr>
        <w:t>1.2.</w:t>
      </w:r>
      <w:r>
        <w:rPr>
          <w:lang w:val="en-US"/>
        </w:rPr>
        <w:t>2</w:t>
      </w:r>
      <w:r>
        <w:rPr>
          <w:lang w:val="en-US"/>
        </w:rPr>
        <w:t xml:space="preserve"> </w:t>
      </w:r>
      <w:r w:rsidR="00326326" w:rsidRPr="00326326">
        <w:rPr>
          <w:lang w:val="en-US"/>
        </w:rPr>
        <w:t>Lợi ích của NLP</w:t>
      </w:r>
    </w:p>
    <w:p w:rsidR="00806042" w:rsidRPr="00AF1E30" w:rsidRDefault="00CA376F" w:rsidP="00AF1E30">
      <w:pPr>
        <w:pStyle w:val="BodyText"/>
        <w:spacing w:line="360" w:lineRule="auto"/>
        <w:ind w:left="305" w:right="186" w:firstLine="415"/>
        <w:jc w:val="both"/>
        <w:rPr>
          <w:b/>
          <w:bCs/>
        </w:rPr>
      </w:pPr>
      <w:r w:rsidRPr="00CA376F">
        <w:t>Một hệ thống xử lý ngôn ngữ tự nhiên có thể hoạt động nhanh chóng và hiệu quả: sau khi các mô hình NLP được huấn luyện đúng cách, nó có thể đảm nhận các công việc hành chính, giải phóng nhân viên để tập trung vào</w:t>
      </w:r>
      <w:r w:rsidRPr="00AF1E30">
        <w:t xml:space="preserve"> công việc năng suất hơn. Những lợi ích có thể bao gồm:</w:t>
      </w:r>
    </w:p>
    <w:p w:rsidR="00AD299F" w:rsidRDefault="001835AF" w:rsidP="00252CA6">
      <w:pPr>
        <w:pStyle w:val="BodyText"/>
        <w:spacing w:line="360" w:lineRule="auto"/>
        <w:ind w:left="305" w:right="186" w:firstLine="415"/>
        <w:jc w:val="both"/>
        <w:rPr>
          <w:lang w:val="en-US"/>
        </w:rPr>
      </w:pPr>
      <w:r w:rsidRPr="001835AF">
        <w:rPr>
          <w:b/>
          <w:bCs/>
        </w:rPr>
        <w:t xml:space="preserve">Khám phá thông tin nhanh hơn: </w:t>
      </w:r>
      <w:r w:rsidRPr="00252CA6">
        <w:t>Các tổ chức có thể tìm thấy các mô hình ẩn, xu hướng và mối quan hệ giữa các phần nội dung khác nhau. Việc truy xuất dữ liệu văn bản hỗ trợ cho việc phân tích sâu hơn, giúp đưa ra quyết định thông minh hơn và nảy sinh những ý tưởng kinh doanh mới.</w:t>
      </w:r>
    </w:p>
    <w:p w:rsidR="00663C61" w:rsidRDefault="00663C61" w:rsidP="00252CA6">
      <w:pPr>
        <w:pStyle w:val="BodyText"/>
        <w:spacing w:line="360" w:lineRule="auto"/>
        <w:ind w:left="305" w:right="186" w:firstLine="415"/>
        <w:jc w:val="both"/>
        <w:rPr>
          <w:lang w:val="en-US"/>
        </w:rPr>
      </w:pPr>
      <w:r w:rsidRPr="00663C61">
        <w:rPr>
          <w:b/>
          <w:bCs/>
        </w:rPr>
        <w:t xml:space="preserve">Tiết kiệm ngân sách lớn hơn: </w:t>
      </w:r>
      <w:r w:rsidRPr="00663C61">
        <w:t>Với khối lượng dữ liệu văn bản không có cấu trúc khổng lồ hiện có, NLP có thể được sử dụng để tự động hóa việc thu thập, xử lý và tổ chức thông tin với ít nỗ lực thủ công hơn.</w:t>
      </w:r>
    </w:p>
    <w:p w:rsidR="00D04593" w:rsidRPr="00D04593" w:rsidRDefault="00D04593" w:rsidP="00252CA6">
      <w:pPr>
        <w:pStyle w:val="BodyText"/>
        <w:spacing w:line="360" w:lineRule="auto"/>
        <w:ind w:left="305" w:right="186" w:firstLine="415"/>
        <w:jc w:val="both"/>
        <w:rPr>
          <w:b/>
          <w:bCs/>
        </w:rPr>
      </w:pPr>
      <w:r w:rsidRPr="00D04593">
        <w:rPr>
          <w:b/>
          <w:bCs/>
        </w:rPr>
        <w:t xml:space="preserve">Truy cập nhanh vào dữ liệu doanh nghiệp: </w:t>
      </w:r>
      <w:r w:rsidRPr="00D04593">
        <w:t>Một doanh nghiệp có thể xây dựng cơ sở tri thức về thông tin tổ chức để truy cập hiệu quả thông qua tìm kiếm AI. Đối với các đại diện bán hàng, NLP có thể giúp nhanh chóng truy xuất thông tin liên quan, cải thiện dịch vụ khách hàng và hỗ trợ chốt giao dịch.</w:t>
      </w:r>
    </w:p>
    <w:p w:rsidR="00086CE1" w:rsidRDefault="00086CE1" w:rsidP="00086CE1">
      <w:pPr>
        <w:pStyle w:val="Heading3"/>
        <w:spacing w:line="360" w:lineRule="auto"/>
        <w:rPr>
          <w:lang w:val="en-US"/>
        </w:rPr>
      </w:pPr>
      <w:r>
        <w:rPr>
          <w:lang w:val="en-US"/>
        </w:rPr>
        <w:t>1.2.</w:t>
      </w:r>
      <w:r>
        <w:rPr>
          <w:lang w:val="en-US"/>
        </w:rPr>
        <w:t>3</w:t>
      </w:r>
      <w:r>
        <w:rPr>
          <w:lang w:val="en-US"/>
        </w:rPr>
        <w:t xml:space="preserve"> </w:t>
      </w:r>
      <w:r w:rsidRPr="00086CE1">
        <w:rPr>
          <w:lang w:val="en-US"/>
        </w:rPr>
        <w:t>Những thách thức với NLP</w:t>
      </w:r>
    </w:p>
    <w:p w:rsidR="00086CE1" w:rsidRDefault="00F24B73" w:rsidP="00F24B73">
      <w:pPr>
        <w:pStyle w:val="BodyText"/>
        <w:spacing w:line="360" w:lineRule="auto"/>
        <w:ind w:left="305" w:right="186" w:firstLine="415"/>
        <w:jc w:val="both"/>
        <w:rPr>
          <w:lang w:val="en-US"/>
        </w:rPr>
      </w:pPr>
      <w:r w:rsidRPr="00F24B73">
        <w:t>Các mô hình NLP không hoàn hảo và có lẽ sẽ không bao giờ đạt đến sự hoàn hảo, giống như việc ngôn ngữ của con người cũng dễ gặp sai sót. Những rủi ro có thể bao gồm:</w:t>
      </w:r>
    </w:p>
    <w:p w:rsidR="00A810E1" w:rsidRDefault="00A0116D" w:rsidP="00F24B73">
      <w:pPr>
        <w:pStyle w:val="BodyText"/>
        <w:spacing w:line="360" w:lineRule="auto"/>
        <w:ind w:left="305" w:right="186" w:firstLine="415"/>
        <w:jc w:val="both"/>
        <w:rPr>
          <w:lang w:val="en-US"/>
        </w:rPr>
      </w:pPr>
      <w:r w:rsidRPr="00A0116D">
        <w:rPr>
          <w:b/>
          <w:bCs/>
        </w:rPr>
        <w:t>Biased training</w:t>
      </w:r>
      <w:r w:rsidR="00A810E1" w:rsidRPr="00A810E1">
        <w:t xml:space="preserve">: Giống như bất kỳ chức năng AI nào, </w:t>
      </w:r>
      <w:r w:rsidR="00DB4C33" w:rsidRPr="00DB4C33">
        <w:rPr>
          <w:b/>
          <w:bCs/>
        </w:rPr>
        <w:t>Biased training</w:t>
      </w:r>
      <w:r w:rsidR="00DB4C33">
        <w:rPr>
          <w:b/>
          <w:bCs/>
          <w:lang w:val="en-US"/>
        </w:rPr>
        <w:t xml:space="preserve"> </w:t>
      </w:r>
      <w:r w:rsidR="00A810E1" w:rsidRPr="00A810E1">
        <w:t>được sử dụng trong quá trình huấn luyện sẽ làm lệch kết quả. Người dùng của một chức năng NLP càng đa dạng, rủi ro này càng trở nên đáng kể, chẳng hạn như trong các dịch vụ chính phủ, y tế và tương tác nhân sự. Các tập dữ liệu huấn luyện được lấy từ web, ví dụ như vậy, rất dễ bị thiên vị.</w:t>
      </w:r>
    </w:p>
    <w:p w:rsidR="00DB4C33" w:rsidRDefault="00DB4C33" w:rsidP="00F24B73">
      <w:pPr>
        <w:pStyle w:val="BodyText"/>
        <w:spacing w:line="360" w:lineRule="auto"/>
        <w:ind w:left="305" w:right="186" w:firstLine="415"/>
        <w:jc w:val="both"/>
        <w:rPr>
          <w:lang w:val="en-US"/>
        </w:rPr>
      </w:pPr>
      <w:r w:rsidRPr="00DB4C33">
        <w:rPr>
          <w:b/>
          <w:bCs/>
        </w:rPr>
        <w:t>Misinterpretation</w:t>
      </w:r>
      <w:r w:rsidRPr="00DB4C33">
        <w:t>: Giống như trong lập trình, có rủi ro của nguyên tắc "</w:t>
      </w:r>
      <w:r w:rsidR="008D454D" w:rsidRPr="008D454D">
        <w:t xml:space="preserve"> </w:t>
      </w:r>
      <w:r w:rsidR="008D454D" w:rsidRPr="008D454D">
        <w:t>garbage in, garbage out</w:t>
      </w:r>
      <w:r w:rsidRPr="00DB4C33">
        <w:t xml:space="preserve">" (GIGO). Các giải pháp NLP có thể bị nhầm lẫn nếu </w:t>
      </w:r>
      <w:r w:rsidRPr="00DB4C33">
        <w:lastRenderedPageBreak/>
        <w:t>đầu vào giọng nói là phương ngữ không quen thuộc, nói lắp bắp, quá nhiều tiếng lóng, từ đồng âm, ngữ pháp sai, thành ngữ, câu vụn, phát âm sai hoặc được ghi âm với quá nhiều tiếng ồn nền.</w:t>
      </w:r>
    </w:p>
    <w:p w:rsidR="00297600" w:rsidRDefault="00F54A8E" w:rsidP="00F54A8E">
      <w:pPr>
        <w:pStyle w:val="BodyText"/>
        <w:spacing w:line="360" w:lineRule="auto"/>
        <w:ind w:left="305" w:right="186" w:firstLine="415"/>
        <w:jc w:val="both"/>
        <w:rPr>
          <w:lang w:val="en-US"/>
        </w:rPr>
      </w:pPr>
      <w:r w:rsidRPr="00F54A8E">
        <w:rPr>
          <w:b/>
          <w:bCs/>
        </w:rPr>
        <w:t>New vocabulary: </w:t>
      </w:r>
      <w:bookmarkStart w:id="71" w:name="_bookmark68"/>
      <w:bookmarkStart w:id="72" w:name="_Toc173690366"/>
      <w:bookmarkStart w:id="73" w:name="_Toc174221013"/>
      <w:bookmarkEnd w:id="71"/>
      <w:r w:rsidRPr="00F54A8E">
        <w:t>Các từ mới liên tục được tạo ra hoặc du nhập. Các quy ước ngữ pháp có thể phát triển hoặc bị phá vỡ có chủ đích. Trong những trường hợp này, NLP có thể đưa ra phỏng đoán tốt nhất hoặc thừa nhận nó không chắc chắn—và dù thế nào, điều này cũng tạo ra sự phức tạp.</w:t>
      </w:r>
      <w:r w:rsidR="00660428" w:rsidRPr="009567D7">
        <w:rPr>
          <w:lang w:val="en-US"/>
        </w:rPr>
        <w:t>Những công việc phổ biến áp dụng NLP</w:t>
      </w:r>
      <w:bookmarkEnd w:id="72"/>
      <w:bookmarkEnd w:id="73"/>
      <w:r w:rsidR="00C07434">
        <w:rPr>
          <w:lang w:val="en-US"/>
        </w:rPr>
        <w:t>.</w:t>
      </w:r>
    </w:p>
    <w:p w:rsidR="00C07434" w:rsidRDefault="00C07434" w:rsidP="00F54A8E">
      <w:pPr>
        <w:pStyle w:val="BodyText"/>
        <w:spacing w:line="360" w:lineRule="auto"/>
        <w:ind w:left="305" w:right="186" w:firstLine="415"/>
        <w:jc w:val="both"/>
        <w:rPr>
          <w:lang w:val="en-US"/>
        </w:rPr>
      </w:pPr>
      <w:r w:rsidRPr="00C07434">
        <w:rPr>
          <w:b/>
          <w:bCs/>
        </w:rPr>
        <w:t>Tone of voice</w:t>
      </w:r>
      <w:r w:rsidRPr="00C07434">
        <w:t xml:space="preserve">: </w:t>
      </w:r>
      <w:r w:rsidR="00656DE8" w:rsidRPr="00656DE8">
        <w:t>Khi con người nói, cách phát âm hoặc ngôn ngữ cơ thể của họ có thể mang lại ý nghĩa hoàn toàn khác so với từ ngữ. Việc phóng đại để tạo hiệu ứng, nhấn mạnh từ để nhấn mạnh hoặc sự mỉa mai có thể khiến NLP hiểu lầm, làm cho việc phân tích ngữ nghĩa trở nên khó khăn và ít đáng tin cậy hơn.</w:t>
      </w:r>
    </w:p>
    <w:p w:rsidR="001268FC" w:rsidRDefault="000D3394" w:rsidP="00E51109">
      <w:pPr>
        <w:pStyle w:val="BodyText"/>
        <w:spacing w:line="360" w:lineRule="auto"/>
        <w:ind w:left="305" w:right="186" w:firstLine="415"/>
        <w:jc w:val="both"/>
        <w:rPr>
          <w:lang w:val="en-US"/>
        </w:rPr>
      </w:pPr>
      <w:r w:rsidRPr="000D3394">
        <w:t>Ngôn ngữ của con người chứa đầy những điều mơ hồ khiến cho việc lập trình phần mềm để xác định chính xác ý nghĩa của văn bản hoặc dữ liệu giọng nói trở nên khó khăn. Ngôn ngữ của con người có thể mất nhiều năm để con người học</w:t>
      </w:r>
      <w:r w:rsidR="00F91CC4">
        <w:rPr>
          <w:lang w:val="en-US"/>
        </w:rPr>
        <w:t xml:space="preserve">, </w:t>
      </w:r>
      <w:r w:rsidRPr="000D3394">
        <w:t>và nhiều người không bao giờ ngừng học. Nhưng sau đó, các lập trình viên phải dạy các ứng dụng dựa trên ngôn ngữ tự nhiên để nhận ra và hiểu các điểm không đều để các ứng dụng của họ có thể chính xác và hữu ích.</w:t>
      </w:r>
    </w:p>
    <w:p w:rsidR="00095757" w:rsidRPr="0022233A" w:rsidRDefault="00F30299" w:rsidP="0022233A">
      <w:pPr>
        <w:pStyle w:val="Heading3"/>
        <w:spacing w:line="360" w:lineRule="auto"/>
        <w:rPr>
          <w:lang w:val="en-US"/>
        </w:rPr>
      </w:pPr>
      <w:r>
        <w:rPr>
          <w:lang w:val="en-US"/>
        </w:rPr>
        <w:t>1.2.</w:t>
      </w:r>
      <w:r w:rsidR="00643AC4">
        <w:rPr>
          <w:lang w:val="en-US"/>
        </w:rPr>
        <w:t>4</w:t>
      </w:r>
      <w:r>
        <w:rPr>
          <w:lang w:val="en-US"/>
        </w:rPr>
        <w:t xml:space="preserve"> </w:t>
      </w:r>
      <w:r w:rsidR="00C767EB" w:rsidRPr="00C767EB">
        <w:t>Cách hoạt động của NLP</w:t>
      </w:r>
    </w:p>
    <w:p w:rsidR="009842F3" w:rsidRDefault="00F86F36" w:rsidP="0051599A">
      <w:pPr>
        <w:pStyle w:val="BodyText"/>
        <w:spacing w:line="360" w:lineRule="auto"/>
        <w:ind w:left="305" w:right="186" w:firstLine="415"/>
        <w:jc w:val="both"/>
        <w:rPr>
          <w:lang w:val="en-US"/>
        </w:rPr>
      </w:pPr>
      <w:r w:rsidRPr="00F86F36">
        <w:t>NLP kết hợp sức mạnh của ngôn ngữ học tính toán cùng với các thuật toán học máy và học sâu. Ngôn ngữ học tính toán là một lĩnh vực của ngôn ngữ học sử dụng khoa học dữ liệu để phân tích ngôn ngữ và giọng nói. Nó bao gồm hai loại phân tích chính: phân tích cú pháp và phân tích ngữ nghĩa. Phân tích cú pháp xác định ý nghĩa của một từ, cụm từ hoặc câu bằng cách phân tích cú pháp của các từ và áp dụng các quy tắc ngữ pháp được lập trình trước. Phân tích ngữ nghĩa sử dụng đầu ra của phân tích cú pháp để rút ra ý nghĩa từ các từ và giải thích ý nghĩa của chúng trong cấu trúc câu.</w:t>
      </w:r>
    </w:p>
    <w:p w:rsidR="0054044E" w:rsidRDefault="00B01B02" w:rsidP="00E17070">
      <w:pPr>
        <w:pStyle w:val="BodyText"/>
        <w:spacing w:line="360" w:lineRule="auto"/>
        <w:ind w:left="305" w:right="186" w:firstLine="415"/>
        <w:jc w:val="both"/>
        <w:rPr>
          <w:lang w:val="en-US"/>
        </w:rPr>
      </w:pPr>
      <w:r w:rsidRPr="00B01B02">
        <w:t xml:space="preserve">Việc phân tích cú pháp của các từ có thể diễn ra dưới hai hình thức. Phân tích cú pháp phụ thuộc xem xét mối quan hệ giữa các từ, chẳng hạn như xác </w:t>
      </w:r>
      <w:r w:rsidRPr="00B01B02">
        <w:lastRenderedPageBreak/>
        <w:t>định danh từ và động từ, trong khi phân tích cú pháp cấu trúc tạo ra một cây phân tích cú pháp (hoặc cây cú pháp): một đại diện gốc và có thứ tự của cấu trúc cú pháp của câu hoặc chuỗi từ. Các cây phân tích cú pháp kết quả này là nền tảng cho các chức năng của trình dịch ngôn ngữ và nhận diện giọng nói. Lý tưởng nhất, phân tích này giúp đầu ra</w:t>
      </w:r>
      <w:r w:rsidR="0054044E">
        <w:rPr>
          <w:lang w:val="en-US"/>
        </w:rPr>
        <w:t xml:space="preserve"> </w:t>
      </w:r>
      <w:r w:rsidRPr="00B01B02">
        <w:t>dù là văn bản hay giọng nói</w:t>
      </w:r>
      <w:r w:rsidR="0054044E">
        <w:rPr>
          <w:lang w:val="en-US"/>
        </w:rPr>
        <w:t xml:space="preserve"> </w:t>
      </w:r>
      <w:r w:rsidRPr="00B01B02">
        <w:t>trở nên dễ hiểu đối với cả mô hình NLP và con người.</w:t>
      </w:r>
      <w:r w:rsidR="0054044E">
        <w:rPr>
          <w:lang w:val="en-US"/>
        </w:rPr>
        <w:t xml:space="preserve"> </w:t>
      </w:r>
    </w:p>
    <w:p w:rsidR="00E17070" w:rsidRDefault="00E17070" w:rsidP="0022233A">
      <w:pPr>
        <w:pStyle w:val="BodyText"/>
        <w:spacing w:line="360" w:lineRule="auto"/>
        <w:ind w:left="305" w:right="186" w:firstLine="415"/>
        <w:jc w:val="both"/>
        <w:rPr>
          <w:lang w:val="en-US"/>
        </w:rPr>
      </w:pPr>
      <w:r w:rsidRPr="00E17070">
        <w:t>Học tự giám sát (Self-supervised learning - SSL) đặc biệt hữu ích cho việc hỗ trợ NLP vì NLP yêu cầu lượng lớn dữ liệu gán nhãn để huấn luyện các mô hình trí tuệ nhân tạo (AI) tiên tiến. Vì các tập dữ liệu được gán nhãn này yêu cầu sự chú thích tốn thời gian</w:t>
      </w:r>
      <w:r w:rsidR="00D64B2D">
        <w:rPr>
          <w:lang w:val="en-US"/>
        </w:rPr>
        <w:t xml:space="preserve">, </w:t>
      </w:r>
      <w:r w:rsidRPr="00E17070">
        <w:t>một quá trình liên quan đến việc gán nhãn thủ công bởi con người</w:t>
      </w:r>
      <w:r w:rsidR="00D64B2D">
        <w:rPr>
          <w:lang w:val="en-US"/>
        </w:rPr>
        <w:t xml:space="preserve">, </w:t>
      </w:r>
      <w:r w:rsidRPr="00E17070">
        <w:t>việc thu thập đủ dữ liệu có thể trở nên cực kỳ khó khăn. Các phương pháp tiếp cận tự giám sát có thể tiết kiệm thời gian và chi phí hơn, vì chúng thay thế một phần hoặc toàn bộ dữ liệu huấn luyện được gán nhãn thủ công.</w:t>
      </w:r>
    </w:p>
    <w:p w:rsidR="001616BD" w:rsidRPr="001616BD" w:rsidRDefault="001616BD" w:rsidP="001616BD">
      <w:pPr>
        <w:pStyle w:val="BodyText"/>
        <w:spacing w:line="360" w:lineRule="auto"/>
        <w:ind w:left="305" w:right="186" w:firstLine="415"/>
        <w:jc w:val="both"/>
        <w:rPr>
          <w:b/>
          <w:bCs/>
          <w:lang w:val="en-US"/>
        </w:rPr>
      </w:pPr>
      <w:r w:rsidRPr="001616BD">
        <w:rPr>
          <w:b/>
          <w:bCs/>
          <w:lang w:val="en-US"/>
        </w:rPr>
        <w:t>Ba cách tiếp cận khác nhau với NLP bao gồm:</w:t>
      </w:r>
    </w:p>
    <w:p w:rsidR="001616BD" w:rsidRDefault="001616BD" w:rsidP="00CC3B38">
      <w:pPr>
        <w:pStyle w:val="BodyText"/>
        <w:spacing w:line="360" w:lineRule="auto"/>
        <w:ind w:left="305" w:right="186" w:firstLine="415"/>
        <w:jc w:val="both"/>
        <w:rPr>
          <w:lang w:val="en-US"/>
        </w:rPr>
      </w:pPr>
      <w:r w:rsidRPr="001616BD">
        <w:rPr>
          <w:b/>
          <w:bCs/>
          <w:lang w:val="en-US"/>
        </w:rPr>
        <w:t>NLP dựa trên quy tắc:</w:t>
      </w:r>
      <w:r w:rsidRPr="001616BD">
        <w:rPr>
          <w:lang w:val="en-US"/>
        </w:rPr>
        <w:t xml:space="preserve"> Các ứng dụng NLP đầu tiên là các cây quyết định if-then đơn giản, yêu cầu các quy tắc được lập trình sẵn. Chúng chỉ có thể cung cấp câu trả lời để đáp ứng các lời nhắc cụ thể, chẳng hạn như phiên bản gốc của Moviefone. Vì không có khả năng học máy hoặc AI trong NLP dựa trên quy tắc, chức năng này bị giới hạn và không thể mở rộng.</w:t>
      </w:r>
    </w:p>
    <w:p w:rsidR="00BD05C4" w:rsidRPr="00E31BE0" w:rsidRDefault="00CC3B38" w:rsidP="0022233A">
      <w:pPr>
        <w:pStyle w:val="BodyText"/>
        <w:spacing w:line="360" w:lineRule="auto"/>
        <w:ind w:left="305" w:right="186" w:firstLine="415"/>
        <w:jc w:val="both"/>
        <w:rPr>
          <w:lang w:val="en-US"/>
        </w:rPr>
      </w:pPr>
      <w:r w:rsidRPr="00CC3B38">
        <w:rPr>
          <w:b/>
          <w:bCs/>
        </w:rPr>
        <w:t>NLP thống kê:</w:t>
      </w:r>
      <w:r w:rsidRPr="00CC3B38">
        <w:t xml:space="preserve"> Phát triển sau này, NLP thống kê tự động trích xuất, phân loại và gán nhãn các yếu tố của văn bản và dữ liệu giọng nói, sau đó gán xác suất thống kê cho mỗi ý nghĩa có thể của các yếu tố đó. Điều này dựa vào học máy, cho phép phân tích chi tiết phức tạp về ngôn ngữ học như gán nhãn phần của</w:t>
      </w:r>
      <w:r w:rsidR="00E31BE0">
        <w:rPr>
          <w:lang w:val="en-US"/>
        </w:rPr>
        <w:t xml:space="preserve"> từ.</w:t>
      </w:r>
    </w:p>
    <w:p w:rsidR="00CC3B38" w:rsidRDefault="00BD05C4" w:rsidP="0022233A">
      <w:pPr>
        <w:pStyle w:val="BodyText"/>
        <w:spacing w:line="360" w:lineRule="auto"/>
        <w:ind w:left="305" w:right="186" w:firstLine="415"/>
        <w:jc w:val="both"/>
        <w:rPr>
          <w:lang w:val="en-US"/>
        </w:rPr>
      </w:pPr>
      <w:r w:rsidRPr="00BD05C4">
        <w:rPr>
          <w:b/>
          <w:bCs/>
        </w:rPr>
        <w:t>NLP học sâu:</w:t>
      </w:r>
      <w:r w:rsidRPr="00BD05C4">
        <w:t xml:space="preserve"> Gần đây, các mô hình học sâu đã trở thành phương thức chủ yếu của NLP bằng cách sử dụng khối lượng lớn dữ liệu thô, không cấu trúc</w:t>
      </w:r>
      <w:r w:rsidR="00E31BE0">
        <w:rPr>
          <w:lang w:val="en-US"/>
        </w:rPr>
        <w:t xml:space="preserve"> gồm </w:t>
      </w:r>
      <w:r w:rsidRPr="00BD05C4">
        <w:t>cả văn bản và giọng nói</w:t>
      </w:r>
      <w:r w:rsidR="00E31BE0">
        <w:rPr>
          <w:lang w:val="en-US"/>
        </w:rPr>
        <w:t xml:space="preserve">, </w:t>
      </w:r>
      <w:r w:rsidRPr="00BD05C4">
        <w:t xml:space="preserve">để ngày càng trở nên chính xác hơn. Học sâu có thể được xem như là một sự tiến hóa tiếp theo của NLP thống kê, với sự khác </w:t>
      </w:r>
      <w:r w:rsidRPr="00BD05C4">
        <w:lastRenderedPageBreak/>
        <w:t>biệt là nó sử dụng các mô hình mạng nơ-ron. Có một số loại mô hình con:</w:t>
      </w:r>
      <w:r w:rsidR="00CC3B38" w:rsidRPr="00CC3B38">
        <w:t xml:space="preserve"> </w:t>
      </w:r>
    </w:p>
    <w:p w:rsidR="008B1397" w:rsidRDefault="008B1397" w:rsidP="008B1397">
      <w:pPr>
        <w:pStyle w:val="BodyText"/>
        <w:numPr>
          <w:ilvl w:val="0"/>
          <w:numId w:val="81"/>
        </w:numPr>
        <w:spacing w:line="360" w:lineRule="auto"/>
        <w:ind w:right="186"/>
        <w:jc w:val="both"/>
        <w:rPr>
          <w:lang w:val="en-US"/>
        </w:rPr>
      </w:pPr>
      <w:r w:rsidRPr="008B1397">
        <w:t>Mô hình Sequence-to-Sequence (seq2seq): Dựa trên mạng nơ-ron hồi quy (RNN), chúng chủ yếu được sử dụng cho dịch máy bằng cách chuyển đổi một cụm từ từ một miền (chẳng hạn như ngôn ngữ Đức) thành cụm từ của một miền khác (chẳng hạn như tiếng Anh).</w:t>
      </w:r>
    </w:p>
    <w:p w:rsidR="008B1397" w:rsidRDefault="008B1397" w:rsidP="0022233A">
      <w:pPr>
        <w:pStyle w:val="BodyText"/>
        <w:spacing w:line="360" w:lineRule="auto"/>
        <w:ind w:left="305" w:right="186" w:firstLine="415"/>
        <w:jc w:val="both"/>
        <w:rPr>
          <w:lang w:val="en-US"/>
        </w:rPr>
      </w:pPr>
    </w:p>
    <w:p w:rsidR="00C80F61" w:rsidRPr="007E15A1" w:rsidRDefault="00C80F61" w:rsidP="007E15A1">
      <w:pPr>
        <w:pStyle w:val="BodyText"/>
        <w:numPr>
          <w:ilvl w:val="0"/>
          <w:numId w:val="81"/>
        </w:numPr>
        <w:spacing w:line="360" w:lineRule="auto"/>
        <w:ind w:right="186"/>
        <w:jc w:val="both"/>
      </w:pPr>
      <w:r w:rsidRPr="00C80F61">
        <w:t>Mô hình Transformer: Chúng sử dụng việc chia nhỏ ngôn ngữ (vị trí của mỗi token</w:t>
      </w:r>
      <w:r w:rsidR="00E811A3">
        <w:rPr>
          <w:lang w:val="en-US"/>
        </w:rPr>
        <w:t xml:space="preserve"> - </w:t>
      </w:r>
      <w:r w:rsidRPr="00C80F61">
        <w:t>từ hoặc từ con) và sự tự chú ý (ghi lại sự phụ thuộc và mối quan hệ) để tính toán mối quan hệ của các phần ngôn ngữ khác nhau với nhau. Các mô hình Transformer có thể được huấn luyện hiệu quả bằng cách sử dụng học tự giám sát trên các cơ sở dữ liệu văn bản khổng lồ. Một dấu mốc trong các mô hình Transformer là BERT của Google, đây là cơ sở của cách mà công cụ tìm kiếm của Google hoạt động và vẫn đang tiếp tục phát triển.</w:t>
      </w:r>
    </w:p>
    <w:p w:rsidR="007E15A1" w:rsidRPr="009D7F63" w:rsidRDefault="007E15A1" w:rsidP="007E15A1">
      <w:pPr>
        <w:pStyle w:val="BodyText"/>
        <w:numPr>
          <w:ilvl w:val="0"/>
          <w:numId w:val="81"/>
        </w:numPr>
        <w:spacing w:line="360" w:lineRule="auto"/>
        <w:ind w:right="186"/>
        <w:jc w:val="both"/>
      </w:pPr>
      <w:r w:rsidRPr="007E15A1">
        <w:t>Mô hình tự hồi quy: Loại mô hình Transformer này được huấn luyện đặc biệt để dự đoán từ tiếp theo trong một chuỗi, điều này đại diện cho một bước nhảy vọt trong khả năng tạo văn bản. Các ví dụ về các mô hình tự hồi quy LLM bao gồm GPT, Llama, Claude và mã nguồn mở Mistral.</w:t>
      </w:r>
    </w:p>
    <w:p w:rsidR="009D7F63" w:rsidRPr="00E51109" w:rsidRDefault="009D7F63" w:rsidP="00E51109">
      <w:pPr>
        <w:pStyle w:val="BodyText"/>
        <w:numPr>
          <w:ilvl w:val="0"/>
          <w:numId w:val="81"/>
        </w:numPr>
        <w:spacing w:line="360" w:lineRule="auto"/>
        <w:ind w:right="186"/>
        <w:jc w:val="both"/>
      </w:pPr>
      <w:r w:rsidRPr="009D7F63">
        <w:t>Mô hình nền tảng (Foundation models): Các mô hình nền tảng được xây dựng sẵn và tuyển chọn có thể tăng tốc việc khởi chạy một nỗ lực NLP và tăng cường độ tin cậy trong hoạt động của nó. Ví dụ, các mô hình nền tảng Granite™ của IBM được áp dụng rộng rãi trên các ngành công nghiệp. Chúng hỗ trợ các nhiệm vụ NLP bao gồm tạo nội dung và trích xuất thông tin chi tiết. Ngoài ra, chúng hỗ trợ khung tạo dựa trên truy xuất, một khung để cải thiện chất lượng phản hồi bằng cách liên kết mô hình với các nguồn kiến thức bên ngoài. Các mô hình này cũng thực hiện nhận diện thực thể có tên, bao gồm việc xác định và trích xuất thông tin chính trong văn bản.</w:t>
      </w:r>
    </w:p>
    <w:p w:rsidR="00E51109" w:rsidRDefault="00E51109" w:rsidP="00E51109">
      <w:pPr>
        <w:pStyle w:val="Heading3"/>
        <w:spacing w:line="360" w:lineRule="auto"/>
        <w:rPr>
          <w:lang w:val="en-US"/>
        </w:rPr>
      </w:pPr>
      <w:r>
        <w:rPr>
          <w:lang w:val="en-US"/>
        </w:rPr>
        <w:lastRenderedPageBreak/>
        <w:t>1.2.</w:t>
      </w:r>
      <w:r>
        <w:rPr>
          <w:lang w:val="en-US"/>
        </w:rPr>
        <w:t>5</w:t>
      </w:r>
      <w:r>
        <w:rPr>
          <w:lang w:val="en-US"/>
        </w:rPr>
        <w:t xml:space="preserve"> </w:t>
      </w:r>
      <w:r w:rsidR="004806DB" w:rsidRPr="004806DB">
        <w:t>Các tác vụ NLP</w:t>
      </w:r>
    </w:p>
    <w:p w:rsidR="00D97D02" w:rsidRDefault="00D97D02" w:rsidP="000E69E3">
      <w:pPr>
        <w:pStyle w:val="BodyText"/>
        <w:spacing w:line="360" w:lineRule="auto"/>
        <w:ind w:left="305" w:right="186" w:firstLine="415"/>
        <w:jc w:val="both"/>
        <w:rPr>
          <w:lang w:val="en-US"/>
        </w:rPr>
      </w:pPr>
      <w:r w:rsidRPr="000E69E3">
        <w:t>Nhiều tác vụ NLP thường giúp xử lý dữ liệu văn bản và giọng nói của con người theo cách mà máy tính có thể hiểu được. Một số tác vụ này bao gồm:</w:t>
      </w:r>
    </w:p>
    <w:p w:rsidR="00596E24" w:rsidRDefault="009E2FEA" w:rsidP="000E69E3">
      <w:pPr>
        <w:pStyle w:val="BodyText"/>
        <w:spacing w:line="360" w:lineRule="auto"/>
        <w:ind w:left="305" w:right="186" w:firstLine="415"/>
        <w:jc w:val="both"/>
        <w:rPr>
          <w:b/>
          <w:bCs/>
          <w:lang w:val="en-US"/>
        </w:rPr>
      </w:pPr>
      <w:r w:rsidRPr="009E2FEA">
        <w:rPr>
          <w:b/>
          <w:bCs/>
        </w:rPr>
        <w:t>Các tác vụ ngôn ngữ học</w:t>
      </w:r>
    </w:p>
    <w:p w:rsidR="00ED767D" w:rsidRDefault="00ED767D" w:rsidP="00ED767D">
      <w:pPr>
        <w:pStyle w:val="BodyText"/>
        <w:numPr>
          <w:ilvl w:val="0"/>
          <w:numId w:val="82"/>
        </w:numPr>
        <w:spacing w:line="360" w:lineRule="auto"/>
        <w:ind w:right="186"/>
        <w:jc w:val="both"/>
        <w:rPr>
          <w:lang w:val="en-US"/>
        </w:rPr>
      </w:pPr>
      <w:r w:rsidRPr="00ED767D">
        <w:t>Xác định đồng tham chiếu (Coreference resolution): Đây là nhiệm vụ xác định xem hai từ có đề cập đến cùng một thực thể hay không và khi nào. Ví dụ phổ biến nhất là xác định người hoặc đối tượng mà một đại từ nhất định đề cập đến (chẳng hạn như, "cô ấy" = "Mary"). Nhưng nó cũng có thể xác định một phép ẩn dụ hoặc thành ngữ trong văn bản (chẳng hạn như trường hợp "bear" không phải là một con vật, mà là một người to lớn và nhiều lông).</w:t>
      </w:r>
    </w:p>
    <w:p w:rsidR="0046363E" w:rsidRDefault="0046363E" w:rsidP="00ED767D">
      <w:pPr>
        <w:pStyle w:val="BodyText"/>
        <w:numPr>
          <w:ilvl w:val="0"/>
          <w:numId w:val="82"/>
        </w:numPr>
        <w:spacing w:line="360" w:lineRule="auto"/>
        <w:ind w:right="186"/>
        <w:jc w:val="both"/>
        <w:rPr>
          <w:lang w:val="en-US"/>
        </w:rPr>
      </w:pPr>
      <w:r w:rsidRPr="0046363E">
        <w:rPr>
          <w:b/>
          <w:bCs/>
        </w:rPr>
        <w:t>Nhận dạng thực thể có tên (Named entity recognition - NER)</w:t>
      </w:r>
      <w:r w:rsidRPr="0046363E">
        <w:t>: Nhiệm vụ này xác định các từ hoặc cụm từ là các thực thể có ích. Ví dụ, NER xác định “London” là một địa điểm hoặc “Maria” là tên của một người.</w:t>
      </w:r>
    </w:p>
    <w:p w:rsidR="00CA227B" w:rsidRDefault="00CA227B" w:rsidP="00ED767D">
      <w:pPr>
        <w:pStyle w:val="BodyText"/>
        <w:numPr>
          <w:ilvl w:val="0"/>
          <w:numId w:val="82"/>
        </w:numPr>
        <w:spacing w:line="360" w:lineRule="auto"/>
        <w:ind w:right="186"/>
        <w:jc w:val="both"/>
        <w:rPr>
          <w:lang w:val="en-US"/>
        </w:rPr>
      </w:pPr>
      <w:r w:rsidRPr="00CA227B">
        <w:rPr>
          <w:b/>
          <w:bCs/>
        </w:rPr>
        <w:t>Gán nhãn từ loại (Part-of-speech tagging)</w:t>
      </w:r>
      <w:r w:rsidRPr="00CA227B">
        <w:t>: Còn được gọi là gán nhãn ngữ pháp, đây là quá trình xác định từ loại của một từ hoặc một phần của văn bản, dựa trên ngữ cảnh và cách sử dụng. Ví dụ, gán nhãn từ loại xác định “make” là động từ trong “I can make a paper plane,” và là danh từ trong “What make of car do you own?”</w:t>
      </w:r>
    </w:p>
    <w:p w:rsidR="00942531" w:rsidRDefault="00942531" w:rsidP="00ED767D">
      <w:pPr>
        <w:pStyle w:val="BodyText"/>
        <w:numPr>
          <w:ilvl w:val="0"/>
          <w:numId w:val="82"/>
        </w:numPr>
        <w:spacing w:line="360" w:lineRule="auto"/>
        <w:ind w:right="186"/>
        <w:jc w:val="both"/>
        <w:rPr>
          <w:lang w:val="en-US"/>
        </w:rPr>
      </w:pPr>
      <w:r w:rsidRPr="00942531">
        <w:rPr>
          <w:b/>
          <w:bCs/>
        </w:rPr>
        <w:t>Phân biệt nghĩa của từ (Word sense disambiguation)</w:t>
      </w:r>
      <w:r w:rsidRPr="00942531">
        <w:t>: Đây là việc chọn nghĩa của từ có nhiều nghĩa khác nhau. Quá trình này sử dụng phân tích ngữ nghĩa để xem xét từ trong ngữ cảnh. Ví dụ, phân biệt nghĩa của từ giúp phân biệt nghĩa của động từ “make” trong “make the grade” (đạt được) so với “make a bet” (đặt cược). Việc giải mã “I will be merry when I marry Mary” yêu cầu một hệ thống NLP tinh vi.</w:t>
      </w:r>
    </w:p>
    <w:p w:rsidR="00EF7E13" w:rsidRDefault="00EF7E13" w:rsidP="00EF7E13">
      <w:pPr>
        <w:pStyle w:val="BodyText"/>
        <w:spacing w:line="360" w:lineRule="auto"/>
        <w:ind w:left="305" w:right="186" w:firstLine="415"/>
        <w:jc w:val="both"/>
        <w:rPr>
          <w:b/>
          <w:bCs/>
          <w:lang w:val="en-US"/>
        </w:rPr>
      </w:pPr>
      <w:r w:rsidRPr="00EF7E13">
        <w:rPr>
          <w:b/>
          <w:bCs/>
        </w:rPr>
        <w:t>Các tác vụ hỗ trợ người dùng</w:t>
      </w:r>
    </w:p>
    <w:p w:rsidR="00EF0D7D" w:rsidRPr="00FF5A95" w:rsidRDefault="00EF0D7D" w:rsidP="00EF0D7D">
      <w:pPr>
        <w:pStyle w:val="BodyText"/>
        <w:numPr>
          <w:ilvl w:val="0"/>
          <w:numId w:val="82"/>
        </w:numPr>
        <w:spacing w:line="360" w:lineRule="auto"/>
        <w:ind w:right="186"/>
        <w:jc w:val="both"/>
        <w:rPr>
          <w:b/>
          <w:bCs/>
        </w:rPr>
      </w:pPr>
      <w:r w:rsidRPr="00EF0D7D">
        <w:rPr>
          <w:b/>
          <w:bCs/>
        </w:rPr>
        <w:t xml:space="preserve">Nhận diện giọng nói (Speech recognition): </w:t>
      </w:r>
      <w:r w:rsidRPr="00EF0D7D">
        <w:t xml:space="preserve">Còn được gọi là </w:t>
      </w:r>
      <w:r w:rsidRPr="00EF0D7D">
        <w:lastRenderedPageBreak/>
        <w:t>chuyển giọng nói thành văn bản, đây là nhiệm vụ chuyển đổi dữ liệu giọng nói thành dữ liệu văn bản một cách chính xác. Nhận diện giọng nói là một phần của bất kỳ ứng dụng nào theo dõi lệnh giọng nói hoặc trả lời các câu hỏi được nói. Điều làm cho việc nhận diện giọng nói trở nên đặc biệt khó khăn là cách mọi người nói—nhanh, nối liền các từ, với nhiều cách nhấn âm và ngữ điệu khác nhau.</w:t>
      </w:r>
    </w:p>
    <w:p w:rsidR="00FF5A95" w:rsidRPr="00FD5E95" w:rsidRDefault="00FF5A95" w:rsidP="00EF0D7D">
      <w:pPr>
        <w:pStyle w:val="BodyText"/>
        <w:numPr>
          <w:ilvl w:val="0"/>
          <w:numId w:val="82"/>
        </w:numPr>
        <w:spacing w:line="360" w:lineRule="auto"/>
        <w:ind w:right="186"/>
        <w:jc w:val="both"/>
        <w:rPr>
          <w:b/>
          <w:bCs/>
        </w:rPr>
      </w:pPr>
      <w:r w:rsidRPr="00FF5A95">
        <w:rPr>
          <w:b/>
          <w:bCs/>
        </w:rPr>
        <w:t xml:space="preserve">Tạo ngôn ngữ tự nhiên (Natural language generation - NLG): </w:t>
      </w:r>
      <w:r w:rsidRPr="00496C20">
        <w:t>NLG có thể được mô tả như là quá trình ngược lại của nhận diện giọng nói hoặc chuyển giọng nói thành văn bản: NLG là nhiệm vụ chuyển đổi thông tin có cấu trúc thành ngôn ngữ tự nhiên của con người. Nếu không có NLG, máy tính sẽ khó có cơ hội vượt qua bài kiểm tra Turing, nơi mà máy tính cố gắng mô phỏng một cuộc hội thoại của con người. Các trợ lý ảo như Alexa của Amazon và Siri của Apple đang thực hiện tốt nhiệm vụ này và hỗ trợ khách hàng trong thời gian thực.</w:t>
      </w:r>
    </w:p>
    <w:p w:rsidR="00FD5E95" w:rsidRPr="00505D56" w:rsidRDefault="00FD5E95" w:rsidP="00EF0D7D">
      <w:pPr>
        <w:pStyle w:val="BodyText"/>
        <w:numPr>
          <w:ilvl w:val="0"/>
          <w:numId w:val="82"/>
        </w:numPr>
        <w:spacing w:line="360" w:lineRule="auto"/>
        <w:ind w:right="186"/>
        <w:jc w:val="both"/>
        <w:rPr>
          <w:b/>
          <w:bCs/>
        </w:rPr>
      </w:pPr>
      <w:r w:rsidRPr="00FD5E95">
        <w:rPr>
          <w:b/>
          <w:bCs/>
        </w:rPr>
        <w:t>Hiểu ngôn ngữ tự nhiên (Natural language understanding</w:t>
      </w:r>
      <w:r w:rsidR="007D738E">
        <w:rPr>
          <w:b/>
          <w:bCs/>
          <w:lang w:val="en-US"/>
        </w:rPr>
        <w:t xml:space="preserve"> -</w:t>
      </w:r>
      <w:r w:rsidRPr="00FD5E95">
        <w:rPr>
          <w:b/>
          <w:bCs/>
        </w:rPr>
        <w:t xml:space="preserve">NLU): </w:t>
      </w:r>
      <w:r w:rsidRPr="00FD5E95">
        <w:t>Đây là một nhánh của NLP tập trung vào việc phân tích ý nghĩa đằng sau các câu. NLU cho phép phần mềm tìm ra các ý nghĩa tương tự trong các câu khác nhau hoặc xử lý các từ có nhiều nghĩa khác nhau.</w:t>
      </w:r>
    </w:p>
    <w:p w:rsidR="00505D56" w:rsidRPr="001418F1" w:rsidRDefault="00505D56" w:rsidP="00EF0D7D">
      <w:pPr>
        <w:pStyle w:val="BodyText"/>
        <w:numPr>
          <w:ilvl w:val="0"/>
          <w:numId w:val="82"/>
        </w:numPr>
        <w:spacing w:line="360" w:lineRule="auto"/>
        <w:ind w:right="186"/>
        <w:jc w:val="both"/>
        <w:rPr>
          <w:b/>
          <w:bCs/>
        </w:rPr>
      </w:pPr>
      <w:r w:rsidRPr="00505D56">
        <w:rPr>
          <w:b/>
          <w:bCs/>
        </w:rPr>
        <w:t xml:space="preserve">Phân tích cảm xúc (Sentiment analysis): </w:t>
      </w:r>
      <w:r w:rsidRPr="00505D56">
        <w:t>Nhiệm vụ này cố gắng trích xuất các phẩm chất chủ quan</w:t>
      </w:r>
      <w:r w:rsidR="000E6993">
        <w:rPr>
          <w:lang w:val="en-US"/>
        </w:rPr>
        <w:t xml:space="preserve"> - </w:t>
      </w:r>
      <w:r w:rsidRPr="00505D56">
        <w:t>thái độ, cảm xúc, sự mỉa mai, nhầm lẫn hoặc nghi ngờ</w:t>
      </w:r>
      <w:r w:rsidR="000E6993">
        <w:rPr>
          <w:lang w:val="en-US"/>
        </w:rPr>
        <w:t xml:space="preserve"> </w:t>
      </w:r>
      <w:r w:rsidRPr="00505D56">
        <w:t>từ văn bản. Điều này thường được sử dụng để định tuyến các giao tiếp đến hệ thống hoặc người có khả năng đưa ra phản hồi tiếp theo.</w:t>
      </w:r>
    </w:p>
    <w:p w:rsidR="001418F1" w:rsidRDefault="001418F1" w:rsidP="001418F1">
      <w:pPr>
        <w:pStyle w:val="Heading3"/>
        <w:spacing w:line="360" w:lineRule="auto"/>
        <w:rPr>
          <w:lang w:val="en-US"/>
        </w:rPr>
      </w:pPr>
      <w:r>
        <w:rPr>
          <w:lang w:val="en-US"/>
        </w:rPr>
        <w:t>1.2.</w:t>
      </w:r>
      <w:r w:rsidR="00901A63">
        <w:rPr>
          <w:lang w:val="en-US"/>
        </w:rPr>
        <w:t>6</w:t>
      </w:r>
      <w:r>
        <w:rPr>
          <w:lang w:val="en-US"/>
        </w:rPr>
        <w:t xml:space="preserve"> </w:t>
      </w:r>
      <w:r w:rsidR="00305658" w:rsidRPr="00305658">
        <w:t>Các trường hợp sử dụng NLP</w:t>
      </w:r>
    </w:p>
    <w:p w:rsidR="001772A8" w:rsidRDefault="001772A8" w:rsidP="001772A8">
      <w:pPr>
        <w:pStyle w:val="BodyText"/>
        <w:spacing w:line="360" w:lineRule="auto"/>
        <w:ind w:left="305" w:right="186" w:firstLine="415"/>
        <w:jc w:val="both"/>
        <w:rPr>
          <w:lang w:val="en-US"/>
        </w:rPr>
      </w:pPr>
      <w:r w:rsidRPr="001772A8">
        <w:t xml:space="preserve">Các tổ chức có thể sử dụng NLP để xử lý các hình thức giao tiếp bao gồm email, tin nhắn SMS, âm thanh, video, nguồn tin tức và mạng xã hội. NLP là động lực đằng sau AI trong nhiều ứng dụng thực tế hiện đại. Dưới đây là một </w:t>
      </w:r>
      <w:r w:rsidRPr="001772A8">
        <w:lastRenderedPageBreak/>
        <w:t>vài ví dụ:</w:t>
      </w:r>
    </w:p>
    <w:p w:rsidR="001338E1" w:rsidRDefault="001338E1" w:rsidP="001772A8">
      <w:pPr>
        <w:pStyle w:val="BodyText"/>
        <w:spacing w:line="360" w:lineRule="auto"/>
        <w:ind w:left="305" w:right="186" w:firstLine="415"/>
        <w:jc w:val="both"/>
        <w:rPr>
          <w:lang w:val="en-US"/>
        </w:rPr>
      </w:pPr>
      <w:r w:rsidRPr="001338E1">
        <w:rPr>
          <w:b/>
          <w:bCs/>
        </w:rPr>
        <w:t>Hỗ trợ khách hàng</w:t>
      </w:r>
      <w:r w:rsidRPr="001338E1">
        <w:t>: Các doanh nghiệp có thể triển khai chatbot hoặc trợ lý ảo để nhanh chóng phản hồi các câu hỏi và yêu cầu của khách hàng. Khi các câu hỏi trở nên quá khó đối với chatbot hoặc trợ lý ảo, hệ thống NLP sẽ chuyển khách hàng sang nhân viên hỗ trợ khách hàng thực sự.</w:t>
      </w:r>
    </w:p>
    <w:p w:rsidR="00FB6346" w:rsidRDefault="00FB6346" w:rsidP="001772A8">
      <w:pPr>
        <w:pStyle w:val="BodyText"/>
        <w:spacing w:line="360" w:lineRule="auto"/>
        <w:ind w:left="305" w:right="186" w:firstLine="415"/>
        <w:jc w:val="both"/>
        <w:rPr>
          <w:lang w:val="en-US"/>
        </w:rPr>
      </w:pPr>
      <w:r w:rsidRPr="00FB6346">
        <w:rPr>
          <w:b/>
          <w:bCs/>
        </w:rPr>
        <w:t>Câu hỏi thường gặp (FAQ)</w:t>
      </w:r>
      <w:r w:rsidRPr="00FB6346">
        <w:t xml:space="preserve">: Không phải ai cũng muốn đọc để tìm câu trả lời. </w:t>
      </w:r>
      <w:r w:rsidR="003F7D85">
        <w:rPr>
          <w:lang w:val="en-US"/>
        </w:rPr>
        <w:t>Và</w:t>
      </w:r>
      <w:r w:rsidRPr="00FB6346">
        <w:t xml:space="preserve"> NLP có thể cải thiện các FAQ: Khi người dùng đặt câu hỏi, chức năng NLP sẽ tìm câu trả lời phù hợp nhất trong số các câu trả lời có sẵn và hiển thị cho người dùng. Nhiều câu hỏi của khách hàng thuộc loại ai/cái gì/khi nào/ở đâu, vì vậy chức năng này có thể tiết kiệm công sức của nhân viên khỏi việc phải trả lời các câu hỏi thường gặp lặp đi lặp lại.</w:t>
      </w:r>
    </w:p>
    <w:p w:rsidR="00C342F0" w:rsidRDefault="00C342F0" w:rsidP="001772A8">
      <w:pPr>
        <w:pStyle w:val="BodyText"/>
        <w:spacing w:line="360" w:lineRule="auto"/>
        <w:ind w:left="305" w:right="186" w:firstLine="415"/>
        <w:jc w:val="both"/>
        <w:rPr>
          <w:lang w:val="en-US"/>
        </w:rPr>
      </w:pPr>
      <w:r w:rsidRPr="00C342F0">
        <w:rPr>
          <w:b/>
          <w:bCs/>
        </w:rPr>
        <w:t>Chỉnh sửa ngữ pháp</w:t>
      </w:r>
      <w:r w:rsidRPr="00C342F0">
        <w:t>: Các quy tắc ngữ pháp có thể được áp dụng trong các chương trình xử lý văn bản hoặc các chương trình khác, nơi chức năng NLP được đào tạo để phát hiện ngữ pháp sai và đề xuất các cách diễn đạt sửa đổi.</w:t>
      </w:r>
    </w:p>
    <w:p w:rsidR="00A65A6A" w:rsidRDefault="00A65A6A" w:rsidP="001772A8">
      <w:pPr>
        <w:pStyle w:val="BodyText"/>
        <w:spacing w:line="360" w:lineRule="auto"/>
        <w:ind w:left="305" w:right="186" w:firstLine="415"/>
        <w:jc w:val="both"/>
        <w:rPr>
          <w:lang w:val="en-US"/>
        </w:rPr>
      </w:pPr>
      <w:r w:rsidRPr="00A65A6A">
        <w:rPr>
          <w:b/>
          <w:bCs/>
        </w:rPr>
        <w:t>Dịch máy</w:t>
      </w:r>
      <w:r w:rsidRPr="00A65A6A">
        <w:t>: Google Dịch là một ví dụ về công nghệ NLP có sẵn. Dịch máy thực sự hữu ích đòi hỏi nhiều hơn là chỉ thay thế từ trong một ngôn ngữ bằng từ trong ngôn ngữ khác. Dịch máy hiệu quả nắm bắt chính xác ý nghĩa và tông giọng của ngôn ngữ gốc và dịch chúng thành văn bản có cùng ý nghĩa và tác động mong muốn trong ngôn ngữ đích.</w:t>
      </w:r>
    </w:p>
    <w:p w:rsidR="0065124D" w:rsidRDefault="0065124D" w:rsidP="001772A8">
      <w:pPr>
        <w:pStyle w:val="BodyText"/>
        <w:spacing w:line="360" w:lineRule="auto"/>
        <w:ind w:left="305" w:right="186" w:firstLine="415"/>
        <w:jc w:val="both"/>
        <w:rPr>
          <w:lang w:val="en-US"/>
        </w:rPr>
      </w:pPr>
      <w:r w:rsidRPr="0065124D">
        <w:rPr>
          <w:b/>
          <w:bCs/>
        </w:rPr>
        <w:t>Xóa thông tin cá nhân nhận diện (PII)</w:t>
      </w:r>
      <w:r w:rsidRPr="0065124D">
        <w:t>: Các mô hình NLP có thể được đào tạo để nhanh chóng xác định thông tin cá nhân trong các tài liệu có thể nhận diện cá nhân. Các ngành công nghiệp xử lý lượng lớn thông tin nhạy cảm</w:t>
      </w:r>
      <w:r w:rsidR="00E06C14">
        <w:rPr>
          <w:lang w:val="en-US"/>
        </w:rPr>
        <w:t xml:space="preserve"> </w:t>
      </w:r>
      <w:r w:rsidRPr="0065124D">
        <w:t>như</w:t>
      </w:r>
      <w:r w:rsidR="00E06C14">
        <w:rPr>
          <w:lang w:val="en-US"/>
        </w:rPr>
        <w:t>:</w:t>
      </w:r>
      <w:r w:rsidRPr="0065124D">
        <w:t xml:space="preserve"> tài chính, y tế, bảo hiểm và pháp lý</w:t>
      </w:r>
      <w:r w:rsidR="00E06C14">
        <w:rPr>
          <w:lang w:val="en-US"/>
        </w:rPr>
        <w:t xml:space="preserve">, </w:t>
      </w:r>
      <w:r w:rsidRPr="0065124D">
        <w:t>có thể nhanh chóng tạo các phiên bản đã xóa PII.</w:t>
      </w:r>
    </w:p>
    <w:p w:rsidR="008D2C55" w:rsidRDefault="008D2C55" w:rsidP="001772A8">
      <w:pPr>
        <w:pStyle w:val="BodyText"/>
        <w:spacing w:line="360" w:lineRule="auto"/>
        <w:ind w:left="305" w:right="186" w:firstLine="415"/>
        <w:jc w:val="both"/>
        <w:rPr>
          <w:lang w:val="en-US"/>
        </w:rPr>
      </w:pPr>
      <w:r w:rsidRPr="008D2C55">
        <w:rPr>
          <w:b/>
          <w:bCs/>
        </w:rPr>
        <w:t>Phân tích cảm xúc</w:t>
      </w:r>
      <w:r w:rsidRPr="008D2C55">
        <w:t xml:space="preserve">: Sau khi được đào tạo về ngôn ngữ ngành hoặc ngôn ngữ doanh nghiệp cụ thể, một mô hình NLP có thể nhanh chóng quét văn bản nhập vào để tìm các từ khóa và cụm từ nhằm đánh giá tâm trạng của khách hàng theo thời gian thực như tích cực, trung lập hoặc tiêu cực. Tâm trạng của giao tiếp sẽ giúp xác định cách xử lý. Và giao tiếp không nhất thiết phải trực </w:t>
      </w:r>
      <w:r w:rsidRPr="008D2C55">
        <w:lastRenderedPageBreak/>
        <w:t>tiếp: NLP cũng có thể được sử dụng để phân tích phản hồi của khách hàng hoặc các bản ghi cuộc gọi trung tâm.</w:t>
      </w:r>
    </w:p>
    <w:p w:rsidR="00F51F44" w:rsidRDefault="00F51F44" w:rsidP="001772A8">
      <w:pPr>
        <w:pStyle w:val="BodyText"/>
        <w:spacing w:line="360" w:lineRule="auto"/>
        <w:ind w:left="305" w:right="186" w:firstLine="415"/>
        <w:jc w:val="both"/>
        <w:rPr>
          <w:lang w:val="en-US"/>
        </w:rPr>
      </w:pPr>
      <w:r w:rsidRPr="00F51F44">
        <w:rPr>
          <w:b/>
          <w:bCs/>
        </w:rPr>
        <w:t>Phát hiện thư rác</w:t>
      </w:r>
      <w:r w:rsidRPr="00F51F44">
        <w:t>: Nhiều người có thể không nghĩ rằng phát hiện thư rác là một giải pháp NLP, nhưng công nghệ phát hiện thư rác tốt nhất sử dụng khả năng phân loại văn bản của NLP để quét email nhằm phát hiện ngôn ngữ chỉ ra thư rác hoặc lừa đảo. Các chỉ số này có thể bao gồm lạm dụng các thuật ngữ tài chính, ngữ pháp xấu đặc trưng, ngôn ngữ đe dọa, khẩn cấp không phù hợp hoặc tên công ty bị viết sai chính tả.</w:t>
      </w:r>
    </w:p>
    <w:p w:rsidR="00F51F44" w:rsidRDefault="00F51F44" w:rsidP="001772A8">
      <w:pPr>
        <w:pStyle w:val="BodyText"/>
        <w:spacing w:line="360" w:lineRule="auto"/>
        <w:ind w:left="305" w:right="186" w:firstLine="415"/>
        <w:jc w:val="both"/>
        <w:rPr>
          <w:lang w:val="en-US"/>
        </w:rPr>
      </w:pPr>
      <w:r w:rsidRPr="00F51F44">
        <w:rPr>
          <w:b/>
          <w:bCs/>
        </w:rPr>
        <w:t>Tạo văn bản</w:t>
      </w:r>
      <w:r w:rsidRPr="00F51F44">
        <w:t>: NLP giúp đưa "tạo sinh" vào AI tạo sinh. NLP cho phép máy tính tạo văn bản hoặc giọng nói tự nhiên và thực tế đến mức có thể bị nhầm lẫn với giao tiếp của con người. Ngôn ngữ tạo sinh có thể được sử dụng để tạo bản nháp ban đầu của blog, mã máy tính, thư từ, ghi nhớ hoặc tweet. Với hệ thống cấp doanh nghiệp, chất lượng ngôn ngữ tạo sinh có thể đủ tốt để sử dụng trong thời gian thực cho các chức năng tự động hoàn thành, chatbot hoặc trợ lý ảo.</w:t>
      </w:r>
    </w:p>
    <w:p w:rsidR="00D23CA1" w:rsidRPr="00D23CA1" w:rsidRDefault="00D23CA1" w:rsidP="001772A8">
      <w:pPr>
        <w:pStyle w:val="BodyText"/>
        <w:spacing w:line="360" w:lineRule="auto"/>
        <w:ind w:left="305" w:right="186" w:firstLine="415"/>
        <w:jc w:val="both"/>
        <w:rPr>
          <w:lang w:val="en-US"/>
        </w:rPr>
      </w:pPr>
      <w:r w:rsidRPr="00D23CA1">
        <w:rPr>
          <w:b/>
          <w:bCs/>
        </w:rPr>
        <w:t>Tóm tắt văn bản</w:t>
      </w:r>
      <w:r w:rsidRPr="00D23CA1">
        <w:t>: Tóm tắt văn bản sử dụng các kỹ thuật NLP để xử lý lượng lớn văn bản kỹ thuật số và tạo ra các bản tóm tắt và tóm lược cho các chỉ số, cơ sở dữ liệu nghiên cứu, dành cho những người đọc bận rộn không có thời gian đọc toàn bộ văn bản. Các ứng dụng tóm tắt văn bản tốt nhất sử dụng lý luận ngữ nghĩa và tạo ngôn ngữ tự nhiên (NLG) để thêm bối cảnh hữu ích và kết luận cho các bản tóm tắt.</w:t>
      </w:r>
    </w:p>
    <w:p w:rsidR="00434AF9" w:rsidRPr="00434AF9" w:rsidRDefault="00434AF9" w:rsidP="00E51109">
      <w:pPr>
        <w:pStyle w:val="BodyText"/>
        <w:spacing w:line="360" w:lineRule="auto"/>
        <w:ind w:right="186"/>
        <w:jc w:val="both"/>
        <w:rPr>
          <w:lang w:val="en-US"/>
        </w:rPr>
        <w:sectPr w:rsidR="00434AF9" w:rsidRPr="00434AF9" w:rsidSect="00DD1CCC">
          <w:pgSz w:w="11906" w:h="16838" w:code="9"/>
          <w:pgMar w:top="1985" w:right="1134" w:bottom="1701" w:left="1985" w:header="734" w:footer="0" w:gutter="0"/>
          <w:cols w:space="720"/>
        </w:sectPr>
      </w:pPr>
    </w:p>
    <w:p w:rsidR="00F95AC9" w:rsidRDefault="00000000" w:rsidP="00AE2518">
      <w:pPr>
        <w:pStyle w:val="Heading1"/>
        <w:spacing w:before="85" w:line="360" w:lineRule="auto"/>
        <w:ind w:left="0"/>
        <w:rPr>
          <w:lang w:val="en-US"/>
        </w:rPr>
      </w:pPr>
      <w:bookmarkStart w:id="74" w:name="_Toc173690367"/>
      <w:bookmarkStart w:id="75" w:name="_Toc174221014"/>
      <w:r w:rsidRPr="00C349C8">
        <w:lastRenderedPageBreak/>
        <w:t xml:space="preserve">CHƯƠNG </w:t>
      </w:r>
      <w:r w:rsidR="005617B0">
        <w:rPr>
          <w:lang w:val="en-US"/>
        </w:rPr>
        <w:t>2</w:t>
      </w:r>
      <w:r w:rsidRPr="00C349C8">
        <w:t xml:space="preserve">: </w:t>
      </w:r>
      <w:r w:rsidR="000F5613" w:rsidRPr="00C349C8">
        <w:t>CÁC THUẬT TOÁN LIÊN QUAN</w:t>
      </w:r>
      <w:bookmarkEnd w:id="74"/>
      <w:bookmarkEnd w:id="75"/>
    </w:p>
    <w:p w:rsidR="001A59C2" w:rsidRDefault="001A59C2" w:rsidP="001A59C2">
      <w:pPr>
        <w:rPr>
          <w:lang w:val="en-US"/>
        </w:rPr>
      </w:pPr>
    </w:p>
    <w:p w:rsidR="001A59C2" w:rsidRDefault="001A59C2" w:rsidP="001C1250">
      <w:pPr>
        <w:pStyle w:val="Heading2"/>
        <w:spacing w:line="360" w:lineRule="auto"/>
        <w:ind w:left="0" w:firstLine="261"/>
        <w:rPr>
          <w:lang w:val="en-US"/>
        </w:rPr>
      </w:pPr>
      <w:r>
        <w:rPr>
          <w:lang w:val="en-US"/>
        </w:rPr>
        <w:t>2.1</w:t>
      </w:r>
      <w:r w:rsidR="00CC4609">
        <w:rPr>
          <w:lang w:val="en-US"/>
        </w:rPr>
        <w:t xml:space="preserve"> </w:t>
      </w:r>
      <w:r w:rsidR="007C7777">
        <w:rPr>
          <w:lang w:val="en-US"/>
        </w:rPr>
        <w:t xml:space="preserve">Các </w:t>
      </w:r>
      <w:r w:rsidR="0035578C">
        <w:rPr>
          <w:lang w:val="en-US"/>
        </w:rPr>
        <w:t>bước xử lý Text Mining</w:t>
      </w:r>
    </w:p>
    <w:p w:rsidR="007C7777" w:rsidRDefault="007C7777" w:rsidP="007C7777">
      <w:pPr>
        <w:pStyle w:val="Heading3"/>
        <w:spacing w:line="360" w:lineRule="auto"/>
        <w:rPr>
          <w:lang w:val="en-US"/>
        </w:rPr>
      </w:pPr>
      <w:r>
        <w:rPr>
          <w:lang w:val="en-US"/>
        </w:rPr>
        <w:t xml:space="preserve">2.1.1 </w:t>
      </w:r>
      <w:r w:rsidR="00094259" w:rsidRPr="00094259">
        <w:rPr>
          <w:lang w:val="en-US"/>
        </w:rPr>
        <w:t>Thu thập dữ liệu</w:t>
      </w:r>
    </w:p>
    <w:p w:rsidR="00A92B1B" w:rsidRDefault="008B7BD3" w:rsidP="00EB74F9">
      <w:pPr>
        <w:pStyle w:val="BodyText"/>
        <w:numPr>
          <w:ilvl w:val="0"/>
          <w:numId w:val="64"/>
        </w:numPr>
        <w:spacing w:line="360" w:lineRule="auto"/>
        <w:ind w:right="186"/>
        <w:jc w:val="both"/>
        <w:rPr>
          <w:lang w:val="en-US"/>
        </w:rPr>
      </w:pPr>
      <w:r w:rsidRPr="008B7BD3">
        <w:rPr>
          <w:lang w:val="en-US"/>
        </w:rPr>
        <w:t>Thu thập dữ liệu từ nhiều nguồn khác nhau như văn bản, trang web, cơ sở dữ liệu, mạng xã hội</w:t>
      </w:r>
      <w:r>
        <w:rPr>
          <w:lang w:val="en-US"/>
        </w:rPr>
        <w:t>.</w:t>
      </w:r>
    </w:p>
    <w:p w:rsidR="00643B5B" w:rsidRDefault="00643B5B" w:rsidP="00643B5B">
      <w:pPr>
        <w:pStyle w:val="Heading3"/>
        <w:spacing w:line="360" w:lineRule="auto"/>
        <w:rPr>
          <w:lang w:val="en-US"/>
        </w:rPr>
      </w:pPr>
      <w:r>
        <w:rPr>
          <w:lang w:val="en-US"/>
        </w:rPr>
        <w:t xml:space="preserve">2.1.2 </w:t>
      </w:r>
      <w:r w:rsidRPr="00643B5B">
        <w:rPr>
          <w:lang w:val="en-US"/>
        </w:rPr>
        <w:t>Tiền xử lý dữ liệu</w:t>
      </w:r>
    </w:p>
    <w:p w:rsidR="005F5A7E" w:rsidRPr="005F5A7E" w:rsidRDefault="005F5A7E" w:rsidP="00EB74F9">
      <w:pPr>
        <w:pStyle w:val="BodyText"/>
        <w:numPr>
          <w:ilvl w:val="0"/>
          <w:numId w:val="64"/>
        </w:numPr>
        <w:spacing w:line="360" w:lineRule="auto"/>
        <w:ind w:right="186"/>
        <w:jc w:val="both"/>
        <w:rPr>
          <w:lang w:val="en-US"/>
        </w:rPr>
      </w:pPr>
      <w:r w:rsidRPr="005F5A7E">
        <w:rPr>
          <w:lang w:val="en-US"/>
        </w:rPr>
        <w:t>Loại bỏ nhiễu</w:t>
      </w:r>
      <w:r w:rsidR="004D760B">
        <w:rPr>
          <w:lang w:val="en-US"/>
        </w:rPr>
        <w:t xml:space="preserve">: </w:t>
      </w:r>
      <w:r w:rsidRPr="005F5A7E">
        <w:rPr>
          <w:lang w:val="en-US"/>
        </w:rPr>
        <w:t>Loại bỏ các thành phần không cần thiết như HTML tags, ký tự đặc biệt, số, hoặc các từ dừng (stopwords).</w:t>
      </w:r>
    </w:p>
    <w:p w:rsidR="005F5A7E" w:rsidRPr="005F5A7E" w:rsidRDefault="005F5A7E" w:rsidP="00EB74F9">
      <w:pPr>
        <w:pStyle w:val="BodyText"/>
        <w:numPr>
          <w:ilvl w:val="0"/>
          <w:numId w:val="64"/>
        </w:numPr>
        <w:spacing w:line="360" w:lineRule="auto"/>
        <w:ind w:right="186"/>
        <w:jc w:val="both"/>
        <w:rPr>
          <w:lang w:val="en-US"/>
        </w:rPr>
      </w:pPr>
      <w:r w:rsidRPr="005F5A7E">
        <w:rPr>
          <w:lang w:val="en-US"/>
        </w:rPr>
        <w:t>Chuẩn hóa văn bản</w:t>
      </w:r>
      <w:r w:rsidR="00AB525C">
        <w:rPr>
          <w:lang w:val="en-US"/>
        </w:rPr>
        <w:t xml:space="preserve">: </w:t>
      </w:r>
      <w:r w:rsidRPr="005F5A7E">
        <w:rPr>
          <w:lang w:val="en-US"/>
        </w:rPr>
        <w:t>Chuyển đổi văn bản về dạng thống nhất, như viết thường tất cả chữ cái, chuyển đổi số thành từ</w:t>
      </w:r>
      <w:r w:rsidR="00AB525C">
        <w:rPr>
          <w:lang w:val="en-US"/>
        </w:rPr>
        <w:t>.</w:t>
      </w:r>
    </w:p>
    <w:p w:rsidR="005F5A7E" w:rsidRPr="005F5A7E" w:rsidRDefault="005F5A7E" w:rsidP="00EB74F9">
      <w:pPr>
        <w:pStyle w:val="BodyText"/>
        <w:numPr>
          <w:ilvl w:val="0"/>
          <w:numId w:val="64"/>
        </w:numPr>
        <w:spacing w:line="360" w:lineRule="auto"/>
        <w:ind w:right="186"/>
        <w:jc w:val="both"/>
        <w:rPr>
          <w:lang w:val="en-US"/>
        </w:rPr>
      </w:pPr>
      <w:r w:rsidRPr="005F5A7E">
        <w:rPr>
          <w:lang w:val="en-US"/>
        </w:rPr>
        <w:t>Tách từ: Chia văn bản thành các từ hoặc cụm từ có ý nghĩa.</w:t>
      </w:r>
    </w:p>
    <w:p w:rsidR="005F5A7E" w:rsidRDefault="005F5A7E" w:rsidP="00EB74F9">
      <w:pPr>
        <w:pStyle w:val="BodyText"/>
        <w:numPr>
          <w:ilvl w:val="0"/>
          <w:numId w:val="64"/>
        </w:numPr>
        <w:spacing w:line="360" w:lineRule="auto"/>
        <w:ind w:right="186"/>
        <w:jc w:val="both"/>
        <w:rPr>
          <w:lang w:val="en-US"/>
        </w:rPr>
      </w:pPr>
      <w:r w:rsidRPr="005F5A7E">
        <w:rPr>
          <w:lang w:val="en-US"/>
        </w:rPr>
        <w:t>Gán nhãn từ loại: Xác định loại từ của từng từ trong văn bản (danh từ, động từ, tính từ).</w:t>
      </w:r>
    </w:p>
    <w:p w:rsidR="008A2BE1" w:rsidRDefault="008A2BE1" w:rsidP="008A2BE1">
      <w:pPr>
        <w:pStyle w:val="Heading3"/>
        <w:spacing w:line="360" w:lineRule="auto"/>
        <w:rPr>
          <w:lang w:val="en-US"/>
        </w:rPr>
      </w:pPr>
      <w:r>
        <w:rPr>
          <w:lang w:val="en-US"/>
        </w:rPr>
        <w:t xml:space="preserve">2.1.3 </w:t>
      </w:r>
      <w:r w:rsidRPr="008A2BE1">
        <w:rPr>
          <w:lang w:val="en-US"/>
        </w:rPr>
        <w:t>Biểu diễn văn bản</w:t>
      </w:r>
    </w:p>
    <w:p w:rsidR="00EF5DB3" w:rsidRDefault="00EF5DB3" w:rsidP="00933E05">
      <w:pPr>
        <w:pStyle w:val="BodyText"/>
        <w:numPr>
          <w:ilvl w:val="0"/>
          <w:numId w:val="64"/>
        </w:numPr>
        <w:spacing w:line="360" w:lineRule="auto"/>
        <w:ind w:right="186"/>
        <w:jc w:val="both"/>
        <w:rPr>
          <w:lang w:val="en-US"/>
        </w:rPr>
      </w:pPr>
      <w:r w:rsidRPr="00D17648">
        <w:rPr>
          <w:b/>
          <w:bCs/>
          <w:lang w:val="en-US"/>
        </w:rPr>
        <w:t>Bag of Words</w:t>
      </w:r>
      <w:r w:rsidRPr="00EF5DB3">
        <w:rPr>
          <w:lang w:val="en-US"/>
        </w:rPr>
        <w:t xml:space="preserve"> (BoW): Biểu diễn văn bản dưới dạng vector số, dựa trên tần suất xuất hiện của các từ.</w:t>
      </w:r>
    </w:p>
    <w:p w:rsidR="00E5497F" w:rsidRDefault="00E5497F" w:rsidP="00933E05">
      <w:pPr>
        <w:pStyle w:val="BodyText"/>
        <w:numPr>
          <w:ilvl w:val="0"/>
          <w:numId w:val="64"/>
        </w:numPr>
        <w:spacing w:line="360" w:lineRule="auto"/>
        <w:ind w:right="186"/>
        <w:jc w:val="both"/>
        <w:rPr>
          <w:lang w:val="en-US"/>
        </w:rPr>
      </w:pPr>
      <w:r w:rsidRPr="00D17648">
        <w:rPr>
          <w:b/>
          <w:bCs/>
          <w:lang w:val="en-US"/>
        </w:rPr>
        <w:t>TF-IDF</w:t>
      </w:r>
      <w:r w:rsidRPr="00E5497F">
        <w:rPr>
          <w:lang w:val="en-US"/>
        </w:rPr>
        <w:t xml:space="preserve"> (Term Frequency-Inverse Document Frequency): Phương pháp đánh trọng số cho mỗi từ trong văn bản dựa trên tần suất xuất hiện và tần suất xuất hiện trong toàn bộ tập dữ liệu.</w:t>
      </w:r>
    </w:p>
    <w:p w:rsidR="00D17648" w:rsidRDefault="00D17648" w:rsidP="00933E05">
      <w:pPr>
        <w:pStyle w:val="BodyText"/>
        <w:numPr>
          <w:ilvl w:val="0"/>
          <w:numId w:val="64"/>
        </w:numPr>
        <w:spacing w:line="360" w:lineRule="auto"/>
        <w:ind w:right="186"/>
        <w:jc w:val="both"/>
        <w:rPr>
          <w:lang w:val="en-US"/>
        </w:rPr>
      </w:pPr>
      <w:r w:rsidRPr="00D17648">
        <w:rPr>
          <w:b/>
          <w:bCs/>
        </w:rPr>
        <w:t>Word Embeddings:</w:t>
      </w:r>
      <w:r w:rsidRPr="00D17648">
        <w:t xml:space="preserve"> Sử dụng các mô hình như Word2Vec, GloVe hoặc BERT để biểu diễn từ dưới dạng vector với ngữ nghĩa liên quan.</w:t>
      </w:r>
    </w:p>
    <w:p w:rsidR="00B63870" w:rsidRDefault="00B63870" w:rsidP="00B63870">
      <w:pPr>
        <w:pStyle w:val="Heading3"/>
        <w:spacing w:line="360" w:lineRule="auto"/>
        <w:rPr>
          <w:lang w:val="en-US"/>
        </w:rPr>
      </w:pPr>
      <w:r>
        <w:rPr>
          <w:lang w:val="en-US"/>
        </w:rPr>
        <w:t xml:space="preserve">2.1.4 </w:t>
      </w:r>
      <w:r w:rsidRPr="00B63870">
        <w:rPr>
          <w:lang w:val="en-US"/>
        </w:rPr>
        <w:t>Phân tích và khai phá dữ liệu</w:t>
      </w:r>
    </w:p>
    <w:p w:rsidR="00053C73" w:rsidRPr="00053C73" w:rsidRDefault="00053C73" w:rsidP="00053C73">
      <w:pPr>
        <w:pStyle w:val="BodyText"/>
        <w:numPr>
          <w:ilvl w:val="0"/>
          <w:numId w:val="64"/>
        </w:numPr>
        <w:spacing w:line="360" w:lineRule="auto"/>
        <w:ind w:right="186"/>
        <w:jc w:val="both"/>
      </w:pPr>
      <w:r w:rsidRPr="00053C73">
        <w:t>Phân cụm văn bản (Text Clustering): Nhóm các văn bản tương tự nhau thành các cụm.</w:t>
      </w:r>
    </w:p>
    <w:p w:rsidR="00053C73" w:rsidRPr="00053C73" w:rsidRDefault="00053C73" w:rsidP="00053C73">
      <w:pPr>
        <w:pStyle w:val="BodyText"/>
        <w:numPr>
          <w:ilvl w:val="0"/>
          <w:numId w:val="64"/>
        </w:numPr>
        <w:spacing w:line="360" w:lineRule="auto"/>
        <w:ind w:right="186"/>
        <w:jc w:val="both"/>
      </w:pPr>
      <w:r w:rsidRPr="00053C73">
        <w:t>Phân loại văn bản (Text Classification): Xác định nhãn hoặc chủ đề cho các văn bản dựa trên nội dung.</w:t>
      </w:r>
    </w:p>
    <w:p w:rsidR="00053C73" w:rsidRPr="00053C73" w:rsidRDefault="00053C73" w:rsidP="00053C73">
      <w:pPr>
        <w:pStyle w:val="BodyText"/>
        <w:numPr>
          <w:ilvl w:val="0"/>
          <w:numId w:val="64"/>
        </w:numPr>
        <w:spacing w:line="360" w:lineRule="auto"/>
        <w:ind w:right="186"/>
        <w:jc w:val="both"/>
      </w:pPr>
      <w:r w:rsidRPr="00053C73">
        <w:t>Trích xuất thực thể có tên (Named Entity Recognition - NER): Xác định và phân loại các thực thể như tên người, địa điểm, tổ chức, v.v.</w:t>
      </w:r>
    </w:p>
    <w:p w:rsidR="00053C73" w:rsidRPr="00515189" w:rsidRDefault="00053C73" w:rsidP="00053C73">
      <w:pPr>
        <w:pStyle w:val="BodyText"/>
        <w:numPr>
          <w:ilvl w:val="0"/>
          <w:numId w:val="64"/>
        </w:numPr>
        <w:spacing w:line="360" w:lineRule="auto"/>
        <w:ind w:right="186"/>
        <w:jc w:val="both"/>
      </w:pPr>
      <w:r w:rsidRPr="00053C73">
        <w:lastRenderedPageBreak/>
        <w:t>Phân tích cảm xúc (Sentiment Analysis): Xác định cảm xúc hoặc thái độ của người viết trong văn bản.</w:t>
      </w:r>
    </w:p>
    <w:p w:rsidR="00515189" w:rsidRDefault="00515189" w:rsidP="00515189">
      <w:pPr>
        <w:pStyle w:val="Heading3"/>
        <w:spacing w:line="360" w:lineRule="auto"/>
        <w:rPr>
          <w:lang w:val="en-US"/>
        </w:rPr>
      </w:pPr>
      <w:r>
        <w:rPr>
          <w:lang w:val="en-US"/>
        </w:rPr>
        <w:t xml:space="preserve">2.1.5 </w:t>
      </w:r>
      <w:r w:rsidRPr="00515189">
        <w:rPr>
          <w:lang w:val="en-US"/>
        </w:rPr>
        <w:t>Đánh giá kết quả</w:t>
      </w:r>
    </w:p>
    <w:p w:rsidR="00A5505D" w:rsidRPr="00071876" w:rsidRDefault="00A5505D" w:rsidP="00A5505D">
      <w:pPr>
        <w:pStyle w:val="BodyText"/>
        <w:numPr>
          <w:ilvl w:val="0"/>
          <w:numId w:val="64"/>
        </w:numPr>
        <w:spacing w:line="360" w:lineRule="auto"/>
        <w:ind w:right="186"/>
        <w:jc w:val="both"/>
      </w:pPr>
      <w:r w:rsidRPr="00A5505D">
        <w:t>Sử dụng các chỉ số đánh giá như độ chính xác, độ phủ, F1-score, ROUGE</w:t>
      </w:r>
      <w:r w:rsidR="00CA7E36">
        <w:rPr>
          <w:lang w:val="en-US"/>
        </w:rPr>
        <w:t xml:space="preserve">, </w:t>
      </w:r>
      <w:r w:rsidRPr="00A5505D">
        <w:t>để đánh giá hiệu quả của mô hình.</w:t>
      </w:r>
    </w:p>
    <w:p w:rsidR="00071876" w:rsidRDefault="00141467" w:rsidP="00141467">
      <w:pPr>
        <w:pStyle w:val="Heading2"/>
        <w:spacing w:line="360" w:lineRule="auto"/>
        <w:ind w:left="0" w:firstLine="261"/>
        <w:rPr>
          <w:lang w:val="en-US"/>
        </w:rPr>
      </w:pPr>
      <w:r>
        <w:rPr>
          <w:lang w:val="en-US"/>
        </w:rPr>
        <w:t xml:space="preserve">2.2 </w:t>
      </w:r>
      <w:r w:rsidR="00071876">
        <w:rPr>
          <w:lang w:val="en-US"/>
        </w:rPr>
        <w:t>Thuật toán và độ đo</w:t>
      </w:r>
    </w:p>
    <w:p w:rsidR="002E311F" w:rsidRPr="00141467" w:rsidRDefault="002E311F" w:rsidP="002E311F">
      <w:pPr>
        <w:pStyle w:val="Heading3"/>
        <w:spacing w:line="360" w:lineRule="auto"/>
        <w:rPr>
          <w:lang w:val="en-US"/>
        </w:rPr>
      </w:pPr>
      <w:r>
        <w:rPr>
          <w:lang w:val="en-US"/>
        </w:rPr>
        <w:t xml:space="preserve">2.2.1 </w:t>
      </w:r>
      <w:r w:rsidR="00CF1F2A" w:rsidRPr="00CF1F2A">
        <w:rPr>
          <w:lang w:val="en-US"/>
        </w:rPr>
        <w:t>FastText thay vì Word2Vec</w:t>
      </w:r>
    </w:p>
    <w:p w:rsidR="003E62A2" w:rsidRDefault="00CF6298" w:rsidP="003E62A2">
      <w:pPr>
        <w:pStyle w:val="BodyText"/>
        <w:keepNext/>
        <w:spacing w:line="360" w:lineRule="auto"/>
        <w:ind w:left="305" w:right="186"/>
        <w:jc w:val="both"/>
      </w:pPr>
      <w:r w:rsidRPr="008D6B8B">
        <w:rPr>
          <w:noProof/>
        </w:rPr>
        <w:drawing>
          <wp:inline distT="0" distB="0" distL="0" distR="0">
            <wp:extent cx="5295014" cy="2583671"/>
            <wp:effectExtent l="0" t="0" r="1270" b="7620"/>
            <wp:docPr id="847107413" name="Picture 1" descr="FastText vs. Word2vec: A Quick Comparison - Kavita Ganesan, P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Text vs. Word2vec: A Quick Comparison - Kavita Ganesan, Ph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2255" cy="2601842"/>
                    </a:xfrm>
                    <a:prstGeom prst="rect">
                      <a:avLst/>
                    </a:prstGeom>
                    <a:noFill/>
                    <a:ln>
                      <a:noFill/>
                    </a:ln>
                  </pic:spPr>
                </pic:pic>
              </a:graphicData>
            </a:graphic>
          </wp:inline>
        </w:drawing>
      </w:r>
    </w:p>
    <w:p w:rsidR="00B5628D" w:rsidRDefault="003E62A2" w:rsidP="003E62A2">
      <w:pPr>
        <w:pStyle w:val="Caption"/>
        <w:spacing w:line="360" w:lineRule="auto"/>
        <w:jc w:val="center"/>
        <w:rPr>
          <w:b/>
          <w:bCs/>
          <w:i w:val="0"/>
          <w:iCs w:val="0"/>
          <w:color w:val="auto"/>
          <w:sz w:val="24"/>
          <w:szCs w:val="24"/>
          <w:lang w:val="en-US"/>
        </w:rPr>
      </w:pPr>
      <w:bookmarkStart w:id="76" w:name="_Toc174221224"/>
      <w:r w:rsidRPr="003E62A2">
        <w:rPr>
          <w:b/>
          <w:bCs/>
          <w:i w:val="0"/>
          <w:iCs w:val="0"/>
          <w:color w:val="auto"/>
          <w:sz w:val="24"/>
          <w:szCs w:val="24"/>
        </w:rPr>
        <w:t xml:space="preserve">Hình 3. </w:t>
      </w:r>
      <w:r w:rsidRPr="003E62A2">
        <w:rPr>
          <w:b/>
          <w:bCs/>
          <w:i w:val="0"/>
          <w:iCs w:val="0"/>
          <w:color w:val="auto"/>
          <w:sz w:val="24"/>
          <w:szCs w:val="24"/>
        </w:rPr>
        <w:fldChar w:fldCharType="begin"/>
      </w:r>
      <w:r w:rsidRPr="003E62A2">
        <w:rPr>
          <w:b/>
          <w:bCs/>
          <w:i w:val="0"/>
          <w:iCs w:val="0"/>
          <w:color w:val="auto"/>
          <w:sz w:val="24"/>
          <w:szCs w:val="24"/>
        </w:rPr>
        <w:instrText xml:space="preserve"> SEQ Hình_3. \* ARABIC </w:instrText>
      </w:r>
      <w:r w:rsidRPr="003E62A2">
        <w:rPr>
          <w:b/>
          <w:bCs/>
          <w:i w:val="0"/>
          <w:iCs w:val="0"/>
          <w:color w:val="auto"/>
          <w:sz w:val="24"/>
          <w:szCs w:val="24"/>
        </w:rPr>
        <w:fldChar w:fldCharType="separate"/>
      </w:r>
      <w:r w:rsidRPr="003E62A2">
        <w:rPr>
          <w:b/>
          <w:bCs/>
          <w:i w:val="0"/>
          <w:iCs w:val="0"/>
          <w:color w:val="auto"/>
          <w:sz w:val="24"/>
          <w:szCs w:val="24"/>
        </w:rPr>
        <w:t>1</w:t>
      </w:r>
      <w:r w:rsidRPr="003E62A2">
        <w:rPr>
          <w:b/>
          <w:bCs/>
          <w:i w:val="0"/>
          <w:iCs w:val="0"/>
          <w:color w:val="auto"/>
          <w:sz w:val="24"/>
          <w:szCs w:val="24"/>
        </w:rPr>
        <w:fldChar w:fldCharType="end"/>
      </w:r>
      <w:r w:rsidRPr="003E62A2">
        <w:rPr>
          <w:b/>
          <w:bCs/>
          <w:i w:val="0"/>
          <w:iCs w:val="0"/>
          <w:color w:val="auto"/>
          <w:sz w:val="24"/>
          <w:szCs w:val="24"/>
        </w:rPr>
        <w:t>: FastText &amp; Word2Vec</w:t>
      </w:r>
      <w:bookmarkEnd w:id="76"/>
    </w:p>
    <w:p w:rsidR="00560867" w:rsidRPr="00560867" w:rsidRDefault="00560867" w:rsidP="00560867">
      <w:pPr>
        <w:pStyle w:val="Caption"/>
        <w:spacing w:line="360" w:lineRule="auto"/>
        <w:jc w:val="center"/>
        <w:rPr>
          <w:color w:val="auto"/>
          <w:sz w:val="24"/>
          <w:szCs w:val="24"/>
          <w:lang w:val="en-US"/>
        </w:rPr>
      </w:pPr>
      <w:r w:rsidRPr="00766CB6">
        <w:rPr>
          <w:color w:val="auto"/>
          <w:sz w:val="24"/>
          <w:szCs w:val="24"/>
        </w:rPr>
        <w:t>(Nguồn:</w:t>
      </w:r>
      <w:r w:rsidRPr="000D6BFC">
        <w:t xml:space="preserve"> </w:t>
      </w:r>
      <w:r w:rsidR="00D34995" w:rsidRPr="00D34995">
        <w:rPr>
          <w:color w:val="auto"/>
          <w:sz w:val="24"/>
          <w:szCs w:val="24"/>
        </w:rPr>
        <w:t>FastText vs. Word2vec: A Quick Comparison</w:t>
      </w:r>
      <w:r w:rsidR="00D34995">
        <w:rPr>
          <w:color w:val="auto"/>
          <w:sz w:val="24"/>
          <w:szCs w:val="24"/>
          <w:lang w:val="en-US"/>
        </w:rPr>
        <w:t xml:space="preserve"> </w:t>
      </w:r>
      <w:r>
        <w:rPr>
          <w:color w:val="auto"/>
          <w:sz w:val="24"/>
          <w:szCs w:val="24"/>
          <w:lang w:val="en-US"/>
        </w:rPr>
        <w:t>- Internet</w:t>
      </w:r>
      <w:r w:rsidRPr="00766CB6">
        <w:rPr>
          <w:color w:val="auto"/>
          <w:sz w:val="24"/>
          <w:szCs w:val="24"/>
        </w:rPr>
        <w:t>)</w:t>
      </w:r>
    </w:p>
    <w:p w:rsidR="00FD72D6" w:rsidRPr="008D6B8B" w:rsidRDefault="00950895" w:rsidP="008D6B8B">
      <w:pPr>
        <w:pStyle w:val="BodyText"/>
        <w:spacing w:line="360" w:lineRule="auto"/>
        <w:ind w:left="305" w:right="186" w:firstLine="415"/>
        <w:jc w:val="both"/>
        <w:rPr>
          <w:b/>
          <w:bCs/>
          <w:lang w:val="en-US"/>
        </w:rPr>
      </w:pPr>
      <w:r w:rsidRPr="008D6B8B">
        <w:rPr>
          <w:b/>
          <w:bCs/>
          <w:lang w:val="en-US"/>
        </w:rPr>
        <w:t>Word2Vec</w:t>
      </w:r>
    </w:p>
    <w:p w:rsidR="006E5159" w:rsidRPr="008D6B8B" w:rsidRDefault="006E5159" w:rsidP="008D6B8B">
      <w:pPr>
        <w:pStyle w:val="BodyText"/>
        <w:numPr>
          <w:ilvl w:val="0"/>
          <w:numId w:val="10"/>
        </w:numPr>
        <w:spacing w:line="360" w:lineRule="auto"/>
        <w:ind w:right="186"/>
        <w:jc w:val="both"/>
        <w:rPr>
          <w:b/>
          <w:bCs/>
          <w:lang w:val="en-US"/>
        </w:rPr>
      </w:pPr>
      <w:r w:rsidRPr="008D6B8B">
        <w:rPr>
          <w:b/>
          <w:bCs/>
          <w:lang w:val="en-US"/>
        </w:rPr>
        <w:t>Ưu điểm:</w:t>
      </w:r>
    </w:p>
    <w:p w:rsidR="00460834" w:rsidRPr="008D6B8B" w:rsidRDefault="00460834" w:rsidP="008D6B8B">
      <w:pPr>
        <w:pStyle w:val="BodyText"/>
        <w:spacing w:line="360" w:lineRule="auto"/>
        <w:ind w:left="1080" w:right="186" w:firstLine="415"/>
        <w:jc w:val="both"/>
        <w:rPr>
          <w:lang w:val="en-US"/>
        </w:rPr>
      </w:pPr>
      <w:r w:rsidRPr="008D6B8B">
        <w:rPr>
          <w:lang w:val="en-US"/>
        </w:rPr>
        <w:t>Hiệu suất cao: Word2Vec có thể xử lý các tập dữ liệu lớn nhanh chóng và hiệu quả.</w:t>
      </w:r>
    </w:p>
    <w:p w:rsidR="006E5159" w:rsidRPr="008D6B8B" w:rsidRDefault="00460834" w:rsidP="008D6B8B">
      <w:pPr>
        <w:pStyle w:val="BodyText"/>
        <w:spacing w:line="360" w:lineRule="auto"/>
        <w:ind w:left="1080" w:right="186" w:firstLine="415"/>
        <w:jc w:val="both"/>
        <w:rPr>
          <w:lang w:val="en-US"/>
        </w:rPr>
      </w:pPr>
      <w:r w:rsidRPr="008D6B8B">
        <w:rPr>
          <w:lang w:val="en-US"/>
        </w:rPr>
        <w:t>Biểu diễn ngữ nghĩa mạnh mẽ: Dễ dàng nắm bắt các mối quan hệ ngữ nghĩa giữa các từ thông dụng</w:t>
      </w:r>
      <w:r w:rsidR="006E5159" w:rsidRPr="008D6B8B">
        <w:rPr>
          <w:lang w:val="en-US"/>
        </w:rPr>
        <w:t>.</w:t>
      </w:r>
    </w:p>
    <w:p w:rsidR="007E02C9" w:rsidRPr="008D6B8B" w:rsidRDefault="007E02C9" w:rsidP="008D6B8B">
      <w:pPr>
        <w:pStyle w:val="BodyText"/>
        <w:numPr>
          <w:ilvl w:val="0"/>
          <w:numId w:val="10"/>
        </w:numPr>
        <w:spacing w:line="360" w:lineRule="auto"/>
        <w:ind w:right="186"/>
        <w:jc w:val="both"/>
        <w:rPr>
          <w:b/>
          <w:bCs/>
          <w:lang w:val="en-US"/>
        </w:rPr>
      </w:pPr>
      <w:r w:rsidRPr="008D6B8B">
        <w:rPr>
          <w:b/>
          <w:bCs/>
          <w:lang w:val="en-US"/>
        </w:rPr>
        <w:t>Nhược điểm:</w:t>
      </w:r>
    </w:p>
    <w:p w:rsidR="00A661EC" w:rsidRPr="008D6B8B" w:rsidRDefault="00A661EC" w:rsidP="008D6B8B">
      <w:pPr>
        <w:pStyle w:val="BodyText"/>
        <w:spacing w:line="360" w:lineRule="auto"/>
        <w:ind w:left="1080" w:right="186" w:firstLine="415"/>
        <w:jc w:val="both"/>
        <w:rPr>
          <w:lang w:val="en-US"/>
        </w:rPr>
      </w:pPr>
      <w:r w:rsidRPr="008D6B8B">
        <w:rPr>
          <w:lang w:val="en-US"/>
        </w:rPr>
        <w:t>Không xử lý tốt các từ hiếm và từ mới: Do không xem xét các thành phần con của từ, Word2Vec gặp khó khăn với các từ ít gặp hoặc từ mới.</w:t>
      </w:r>
    </w:p>
    <w:p w:rsidR="00A661EC" w:rsidRPr="008D6B8B" w:rsidRDefault="00A661EC" w:rsidP="008D6B8B">
      <w:pPr>
        <w:pStyle w:val="BodyText"/>
        <w:spacing w:line="360" w:lineRule="auto"/>
        <w:ind w:left="1080" w:right="186" w:firstLine="415"/>
        <w:jc w:val="both"/>
        <w:rPr>
          <w:lang w:val="en-US"/>
        </w:rPr>
      </w:pPr>
      <w:r w:rsidRPr="008D6B8B">
        <w:rPr>
          <w:lang w:val="en-US"/>
        </w:rPr>
        <w:lastRenderedPageBreak/>
        <w:t>Hạn chế trong ngôn ngữ có cấu trúc phức tạp: Tiếng Việt có nhiều từ ghép và từ có dấu, khiến cho việc biểu diễn từ ngữ trở nên phức tạp.</w:t>
      </w:r>
    </w:p>
    <w:p w:rsidR="005E7B98" w:rsidRPr="008D6B8B" w:rsidRDefault="005E7B98" w:rsidP="008D6B8B">
      <w:pPr>
        <w:pStyle w:val="BodyText"/>
        <w:spacing w:line="360" w:lineRule="auto"/>
        <w:ind w:left="720" w:right="186"/>
        <w:jc w:val="both"/>
        <w:rPr>
          <w:b/>
          <w:bCs/>
          <w:lang w:val="en-US"/>
        </w:rPr>
      </w:pPr>
      <w:r w:rsidRPr="008D6B8B">
        <w:rPr>
          <w:b/>
          <w:bCs/>
          <w:lang w:val="en-US"/>
        </w:rPr>
        <w:t>FastText</w:t>
      </w:r>
    </w:p>
    <w:p w:rsidR="00E113CD" w:rsidRPr="008D6B8B" w:rsidRDefault="00E113CD" w:rsidP="008D6B8B">
      <w:pPr>
        <w:pStyle w:val="BodyText"/>
        <w:numPr>
          <w:ilvl w:val="0"/>
          <w:numId w:val="10"/>
        </w:numPr>
        <w:spacing w:line="360" w:lineRule="auto"/>
        <w:ind w:right="186"/>
        <w:jc w:val="both"/>
        <w:rPr>
          <w:b/>
          <w:bCs/>
          <w:lang w:val="en-US"/>
        </w:rPr>
      </w:pPr>
      <w:r w:rsidRPr="008D6B8B">
        <w:rPr>
          <w:b/>
          <w:bCs/>
          <w:lang w:val="en-US"/>
        </w:rPr>
        <w:t>Ưu điểm:</w:t>
      </w:r>
    </w:p>
    <w:p w:rsidR="003E53BD" w:rsidRPr="008D6B8B" w:rsidRDefault="003E53BD" w:rsidP="008D6B8B">
      <w:pPr>
        <w:pStyle w:val="BodyText"/>
        <w:spacing w:line="360" w:lineRule="auto"/>
        <w:ind w:left="1080" w:right="186" w:firstLine="415"/>
        <w:jc w:val="both"/>
        <w:rPr>
          <w:lang w:val="en-US"/>
        </w:rPr>
      </w:pPr>
      <w:r w:rsidRPr="008D6B8B">
        <w:rPr>
          <w:lang w:val="en-US"/>
        </w:rPr>
        <w:t>Xử lý tốt các từ hiếm và từ mới: Nhờ vào việc sử dụng các subword (n-grams), fastText có thể nắm bắt được các từ ngữ mới và hiếm gặp.</w:t>
      </w:r>
    </w:p>
    <w:p w:rsidR="003E53BD" w:rsidRPr="008D6B8B" w:rsidRDefault="003E53BD" w:rsidP="008D6B8B">
      <w:pPr>
        <w:pStyle w:val="BodyText"/>
        <w:spacing w:line="360" w:lineRule="auto"/>
        <w:ind w:left="1080" w:right="186" w:firstLine="415"/>
        <w:jc w:val="both"/>
        <w:rPr>
          <w:lang w:val="en-US"/>
        </w:rPr>
      </w:pPr>
      <w:r w:rsidRPr="008D6B8B">
        <w:rPr>
          <w:lang w:val="en-US"/>
        </w:rPr>
        <w:t>Hiệu quả trong ngôn ngữ phức tạp: Có thể phân tích và biểu diễn tốt các từ ngữ có dấu và từ ghép trong tiếng Việt.</w:t>
      </w:r>
    </w:p>
    <w:p w:rsidR="00E113CD" w:rsidRPr="008D6B8B" w:rsidRDefault="003E53BD" w:rsidP="008D6B8B">
      <w:pPr>
        <w:pStyle w:val="BodyText"/>
        <w:spacing w:line="360" w:lineRule="auto"/>
        <w:ind w:left="1080" w:right="186" w:firstLine="415"/>
        <w:jc w:val="both"/>
        <w:rPr>
          <w:lang w:val="en-US"/>
        </w:rPr>
      </w:pPr>
      <w:r w:rsidRPr="008D6B8B">
        <w:rPr>
          <w:lang w:val="en-US"/>
        </w:rPr>
        <w:t>Biểu diễn ngữ nghĩa chính xác hơn: Các vector từ ngữ trong fastText thường có độ chính xác cao hơn trong nhiều tác vụ xử lý ngôn ngữ tự nhiên</w:t>
      </w:r>
      <w:r w:rsidR="00E113CD" w:rsidRPr="008D6B8B">
        <w:rPr>
          <w:lang w:val="en-US"/>
        </w:rPr>
        <w:t>.</w:t>
      </w:r>
    </w:p>
    <w:p w:rsidR="0042734D" w:rsidRPr="008D6B8B" w:rsidRDefault="0042734D" w:rsidP="008D6B8B">
      <w:pPr>
        <w:pStyle w:val="BodyText"/>
        <w:numPr>
          <w:ilvl w:val="0"/>
          <w:numId w:val="10"/>
        </w:numPr>
        <w:spacing w:line="360" w:lineRule="auto"/>
        <w:ind w:right="186"/>
        <w:jc w:val="both"/>
        <w:rPr>
          <w:b/>
          <w:bCs/>
          <w:lang w:val="en-US"/>
        </w:rPr>
      </w:pPr>
      <w:r w:rsidRPr="008D6B8B">
        <w:rPr>
          <w:b/>
          <w:bCs/>
          <w:lang w:val="en-US"/>
        </w:rPr>
        <w:t>Nhược điểm:</w:t>
      </w:r>
    </w:p>
    <w:p w:rsidR="008521FA" w:rsidRPr="008D6B8B" w:rsidRDefault="008521FA" w:rsidP="008D6B8B">
      <w:pPr>
        <w:pStyle w:val="BodyText"/>
        <w:spacing w:line="360" w:lineRule="auto"/>
        <w:ind w:left="1080" w:right="186" w:firstLine="415"/>
        <w:jc w:val="both"/>
        <w:rPr>
          <w:lang w:val="en-US"/>
        </w:rPr>
      </w:pPr>
      <w:r w:rsidRPr="008D6B8B">
        <w:rPr>
          <w:lang w:val="en-US"/>
        </w:rPr>
        <w:t>Tốc độ huấn luyện chậm hơn: Do phải xử lý các subword, fastText có tốc độ huấn luyện chậm hơn so với Word2Vec.</w:t>
      </w:r>
    </w:p>
    <w:p w:rsidR="008521FA" w:rsidRPr="008D6B8B" w:rsidRDefault="008521FA" w:rsidP="008D6B8B">
      <w:pPr>
        <w:pStyle w:val="BodyText"/>
        <w:spacing w:line="360" w:lineRule="auto"/>
        <w:ind w:left="1080" w:right="186" w:firstLine="415"/>
        <w:jc w:val="both"/>
        <w:rPr>
          <w:lang w:val="en-US"/>
        </w:rPr>
      </w:pPr>
      <w:r w:rsidRPr="008D6B8B">
        <w:rPr>
          <w:lang w:val="en-US"/>
        </w:rPr>
        <w:t>Độ phức tạp tính toán cao hơn: Việc tính toán các vector subword phức tạp hơn, yêu cầu tài nguyên tính toán nhiều hơn.</w:t>
      </w:r>
    </w:p>
    <w:p w:rsidR="005D14B8" w:rsidRDefault="005D14B8" w:rsidP="008D6B8B">
      <w:pPr>
        <w:pStyle w:val="BodyText"/>
        <w:numPr>
          <w:ilvl w:val="0"/>
          <w:numId w:val="11"/>
        </w:numPr>
        <w:spacing w:line="360" w:lineRule="auto"/>
        <w:ind w:right="186"/>
        <w:jc w:val="both"/>
        <w:rPr>
          <w:lang w:val="en-US"/>
        </w:rPr>
      </w:pPr>
      <w:r w:rsidRPr="008D6B8B">
        <w:rPr>
          <w:lang w:val="en-US"/>
        </w:rPr>
        <w:t>Dựa trên các ưu điểm của fastText trong việc xử lý ngôn ngữ tiếng Việt, bao gồm khả năng nắm bắt các từ ngữ hiếm và mới, cũng như xử lý tốt các đặc điểm ngôn ngữ phức tạp như từ ghép và dấu, lựa chọn fastText là hợp lý và tối ưu cho việc biểu diễn từ ngữ trong các tác vụ xử lý ngôn ngữ tự nhiên tiếng Việt.</w:t>
      </w:r>
    </w:p>
    <w:p w:rsidR="004C4F65" w:rsidRDefault="004C4F65" w:rsidP="004C4F65">
      <w:pPr>
        <w:pStyle w:val="Heading3"/>
        <w:spacing w:line="360" w:lineRule="auto"/>
        <w:rPr>
          <w:lang w:val="en-US"/>
        </w:rPr>
      </w:pPr>
      <w:r>
        <w:rPr>
          <w:lang w:val="en-US"/>
        </w:rPr>
        <w:t xml:space="preserve">2.2.2 </w:t>
      </w:r>
      <w:r w:rsidRPr="004C4F65">
        <w:rPr>
          <w:lang w:val="en-US"/>
        </w:rPr>
        <w:t>Kmean Clustering.</w:t>
      </w:r>
    </w:p>
    <w:p w:rsidR="004E4411" w:rsidRDefault="004E4411" w:rsidP="004E4411">
      <w:pPr>
        <w:pStyle w:val="BodyText"/>
        <w:spacing w:line="360" w:lineRule="auto"/>
        <w:ind w:left="305" w:right="186" w:firstLine="415"/>
        <w:jc w:val="both"/>
        <w:rPr>
          <w:lang w:val="en-US"/>
        </w:rPr>
      </w:pPr>
      <w:r w:rsidRPr="004E4411">
        <w:rPr>
          <w:lang w:val="en-US"/>
        </w:rPr>
        <w:t xml:space="preserve">Trong thuật toán k-Means mỗi cụm dữ liệu được đặc trưng bởi một tâm (centroid). tâm là điểm đại diện nhất cho một cụm và có giá trị bằng trung bình của toàn bộ các quan sát nằm trong cụm. Chúng ta sẽ dựa vào khoảng cách từ mỗi quan sát tới các tâm để xác định nhãn cho chúng trùng thuộc về tâm gần nhất. Ban đầu thuật toán sẽ khởi tạo ngẫu nhiên một số lượng xác định trước tâm cụm. Sau đó tiến hành xác định nhãn cho từng điểm dữ liệu và tiếp tục cập nhật lại tâm cụm. Thuật toán sẽ dừng cho tới khi toàn bộ các điểm dữ liệu được </w:t>
      </w:r>
      <w:r w:rsidRPr="004E4411">
        <w:rPr>
          <w:lang w:val="en-US"/>
        </w:rPr>
        <w:lastRenderedPageBreak/>
        <w:t>phân về đúng cụm hoặc số lượt cập nhật tâm chạm ngưỡng.</w:t>
      </w:r>
    </w:p>
    <w:p w:rsidR="00E167B6" w:rsidRPr="008D6B8B" w:rsidRDefault="00E167B6" w:rsidP="00E167B6">
      <w:pPr>
        <w:pStyle w:val="BodyText"/>
        <w:spacing w:line="360" w:lineRule="auto"/>
        <w:ind w:left="305" w:right="186" w:firstLine="415"/>
        <w:jc w:val="both"/>
        <w:rPr>
          <w:lang w:val="en-US"/>
        </w:rPr>
      </w:pPr>
      <w:r w:rsidRPr="008D6B8B">
        <w:rPr>
          <w:lang w:val="en-US"/>
        </w:rPr>
        <w:t>Các bước của thuật toán k-Means được tóm tắt như sau:</w:t>
      </w:r>
    </w:p>
    <w:p w:rsidR="00E167B6" w:rsidRPr="008D6B8B" w:rsidRDefault="00E167B6" w:rsidP="00E167B6">
      <w:pPr>
        <w:pStyle w:val="BodyText"/>
        <w:numPr>
          <w:ilvl w:val="0"/>
          <w:numId w:val="13"/>
        </w:numPr>
        <w:spacing w:line="360" w:lineRule="auto"/>
        <w:ind w:left="1080" w:right="186"/>
        <w:jc w:val="both"/>
        <w:rPr>
          <w:shd w:val="clear" w:color="auto" w:fill="FFFFFF"/>
          <w:lang w:val="en-US"/>
        </w:rPr>
      </w:pPr>
      <w:r w:rsidRPr="008D6B8B">
        <w:rPr>
          <w:shd w:val="clear" w:color="auto" w:fill="FFFFFF"/>
        </w:rPr>
        <w:t>Khởi tạo ngẫu nhiên </w:t>
      </w:r>
      <w:r w:rsidRPr="008D6B8B">
        <w:rPr>
          <w:rStyle w:val="math"/>
          <w:rFonts w:ascii="Cambria Math" w:hAnsi="Cambria Math" w:cs="Cambria Math"/>
          <w:shd w:val="clear" w:color="auto" w:fill="FFFFFF"/>
        </w:rPr>
        <w:t>𝑘</w:t>
      </w:r>
      <w:r w:rsidRPr="008D6B8B">
        <w:rPr>
          <w:shd w:val="clear" w:color="auto" w:fill="FFFFFF"/>
        </w:rPr>
        <w:t> tâm cụm </w:t>
      </w:r>
      <w:r w:rsidRPr="008D6B8B">
        <w:rPr>
          <w:rStyle w:val="math"/>
          <w:rFonts w:ascii="Cambria Math" w:hAnsi="Cambria Math" w:cs="Cambria Math"/>
          <w:shd w:val="clear" w:color="auto" w:fill="FFFFFF"/>
        </w:rPr>
        <w:t>𝜇</w:t>
      </w:r>
      <w:r w:rsidRPr="008D6B8B">
        <w:rPr>
          <w:rStyle w:val="math"/>
          <w:shd w:val="clear" w:color="auto" w:fill="FFFFFF"/>
        </w:rPr>
        <w:t>1,</w:t>
      </w:r>
      <w:r w:rsidRPr="008D6B8B">
        <w:rPr>
          <w:rStyle w:val="math"/>
          <w:rFonts w:ascii="Cambria Math" w:hAnsi="Cambria Math" w:cs="Cambria Math"/>
          <w:shd w:val="clear" w:color="auto" w:fill="FFFFFF"/>
        </w:rPr>
        <w:t>𝜇</w:t>
      </w:r>
      <w:r w:rsidRPr="008D6B8B">
        <w:rPr>
          <w:rStyle w:val="math"/>
          <w:shd w:val="clear" w:color="auto" w:fill="FFFFFF"/>
        </w:rPr>
        <w:t>2,…,</w:t>
      </w:r>
      <w:r w:rsidRPr="008D6B8B">
        <w:rPr>
          <w:rStyle w:val="math"/>
          <w:rFonts w:ascii="Cambria Math" w:hAnsi="Cambria Math" w:cs="Cambria Math"/>
          <w:shd w:val="clear" w:color="auto" w:fill="FFFFFF"/>
        </w:rPr>
        <w:t>𝜇𝑘</w:t>
      </w:r>
      <w:r w:rsidRPr="008D6B8B">
        <w:rPr>
          <w:shd w:val="clear" w:color="auto" w:fill="FFFFFF"/>
        </w:rPr>
        <w:t>.</w:t>
      </w:r>
    </w:p>
    <w:p w:rsidR="00E167B6" w:rsidRDefault="00E167B6" w:rsidP="00E167B6">
      <w:pPr>
        <w:pStyle w:val="BodyText"/>
        <w:numPr>
          <w:ilvl w:val="0"/>
          <w:numId w:val="13"/>
        </w:numPr>
        <w:spacing w:line="360" w:lineRule="auto"/>
        <w:ind w:left="1080" w:right="186"/>
        <w:jc w:val="both"/>
        <w:rPr>
          <w:lang w:val="en-US"/>
        </w:rPr>
      </w:pPr>
      <w:r w:rsidRPr="008D6B8B">
        <w:rPr>
          <w:lang w:val="en-US"/>
        </w:rPr>
        <w:t>Lặp lại quá trình cập nhật tâm cụm cho tới khi dừng:</w:t>
      </w:r>
    </w:p>
    <w:p w:rsidR="006259F8" w:rsidRDefault="006259F8" w:rsidP="006259F8">
      <w:pPr>
        <w:pStyle w:val="BodyText"/>
        <w:numPr>
          <w:ilvl w:val="1"/>
          <w:numId w:val="13"/>
        </w:numPr>
        <w:spacing w:line="360" w:lineRule="auto"/>
        <w:ind w:right="186"/>
        <w:jc w:val="both"/>
        <w:rPr>
          <w:shd w:val="clear" w:color="auto" w:fill="FFFFFF"/>
          <w:lang w:val="en-US"/>
        </w:rPr>
      </w:pPr>
      <w:r w:rsidRPr="008D6B8B">
        <w:rPr>
          <w:shd w:val="clear" w:color="auto" w:fill="FFFFFF"/>
        </w:rPr>
        <w:t>Xác định nhãn cho từng điểm dữ liệu </w:t>
      </w:r>
      <w:r w:rsidRPr="008D6B8B">
        <w:rPr>
          <w:rStyle w:val="math"/>
          <w:rFonts w:ascii="Cambria Math" w:hAnsi="Cambria Math" w:cs="Cambria Math"/>
          <w:shd w:val="clear" w:color="auto" w:fill="FFFFFF"/>
        </w:rPr>
        <w:t>𝑐𝑖</w:t>
      </w:r>
      <w:r w:rsidRPr="008D6B8B">
        <w:rPr>
          <w:shd w:val="clear" w:color="auto" w:fill="FFFFFF"/>
        </w:rPr>
        <w:t> dựa vào khoảng cách tới từng tâm cụm:</w:t>
      </w:r>
    </w:p>
    <w:p w:rsidR="006259F8" w:rsidRPr="008D6B8B" w:rsidRDefault="00000000" w:rsidP="006259F8">
      <w:pPr>
        <w:pStyle w:val="BodyText"/>
        <w:spacing w:line="360" w:lineRule="auto"/>
        <w:ind w:left="360" w:right="186"/>
        <w:jc w:val="both"/>
        <w:rPr>
          <w:shd w:val="clear" w:color="auto" w:fill="FFFFFF"/>
          <w:lang w:val="en-US"/>
        </w:rPr>
      </w:pPr>
      <m:oMathPara>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 xml:space="preserve">= arg </m:t>
          </m:r>
          <m:f>
            <m:fPr>
              <m:type m:val="noBar"/>
              <m:ctrlPr>
                <w:rPr>
                  <w:rFonts w:ascii="Cambria Math" w:hAnsi="Cambria Math"/>
                  <w:b/>
                  <w:bCs/>
                  <w:i/>
                  <w:lang w:val="en-US"/>
                </w:rPr>
              </m:ctrlPr>
            </m:fPr>
            <m:num>
              <m:r>
                <m:rPr>
                  <m:sty m:val="bi"/>
                </m:rPr>
                <w:rPr>
                  <w:rFonts w:ascii="Cambria Math" w:hAnsi="Cambria Math"/>
                  <w:lang w:val="en-US"/>
                </w:rPr>
                <m:t>min</m:t>
              </m:r>
            </m:num>
            <m:den>
              <m:r>
                <m:rPr>
                  <m:sty m:val="bi"/>
                </m:rPr>
                <w:rPr>
                  <w:rFonts w:ascii="Cambria Math" w:hAnsi="Cambria Math"/>
                  <w:lang w:val="en-US"/>
                </w:rPr>
                <m:t>j</m:t>
              </m:r>
            </m:den>
          </m:f>
          <m:d>
            <m:dPr>
              <m:begChr m:val="‖"/>
              <m:endChr m:val="‖"/>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μ</m:t>
                  </m:r>
                </m:e>
                <m:sub>
                  <m:r>
                    <m:rPr>
                      <m:sty m:val="bi"/>
                    </m:rPr>
                    <w:rPr>
                      <w:rFonts w:ascii="Cambria Math" w:hAnsi="Cambria Math"/>
                      <w:lang w:val="en-US"/>
                    </w:rPr>
                    <m:t>j</m:t>
                  </m:r>
                </m:sub>
              </m:sSub>
            </m:e>
          </m:d>
          <m:f>
            <m:fPr>
              <m:type m:val="noBa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2</m:t>
              </m:r>
            </m:den>
          </m:f>
        </m:oMath>
      </m:oMathPara>
    </w:p>
    <w:p w:rsidR="006259F8" w:rsidRPr="0074664C" w:rsidRDefault="006259F8" w:rsidP="006259F8">
      <w:pPr>
        <w:pStyle w:val="Caption"/>
        <w:spacing w:line="360" w:lineRule="auto"/>
        <w:jc w:val="center"/>
        <w:rPr>
          <w:color w:val="auto"/>
          <w:sz w:val="24"/>
          <w:szCs w:val="24"/>
          <w:lang w:val="en-US"/>
        </w:rPr>
      </w:pPr>
      <w:r w:rsidRPr="009337EC">
        <w:rPr>
          <w:color w:val="auto"/>
          <w:sz w:val="24"/>
          <w:szCs w:val="24"/>
          <w:lang w:val="en-US"/>
        </w:rPr>
        <w:t xml:space="preserve">(Nguồn: Deep AI KhanhBlog </w:t>
      </w:r>
      <w:r>
        <w:rPr>
          <w:color w:val="auto"/>
          <w:sz w:val="24"/>
          <w:szCs w:val="24"/>
          <w:lang w:val="en-US"/>
        </w:rPr>
        <w:t>- Internet</w:t>
      </w:r>
      <w:r w:rsidRPr="009337EC">
        <w:rPr>
          <w:color w:val="auto"/>
          <w:sz w:val="24"/>
          <w:szCs w:val="24"/>
          <w:lang w:val="en-US"/>
        </w:rPr>
        <w:t>)</w:t>
      </w:r>
    </w:p>
    <w:p w:rsidR="006259F8" w:rsidRPr="00463138" w:rsidRDefault="006259F8" w:rsidP="006259F8">
      <w:pPr>
        <w:pStyle w:val="BodyText"/>
        <w:numPr>
          <w:ilvl w:val="1"/>
          <w:numId w:val="13"/>
        </w:numPr>
        <w:spacing w:line="360" w:lineRule="auto"/>
        <w:ind w:right="186"/>
        <w:jc w:val="both"/>
        <w:rPr>
          <w:shd w:val="clear" w:color="auto" w:fill="FFFFFF"/>
        </w:rPr>
      </w:pPr>
      <w:r w:rsidRPr="008D6B8B">
        <w:rPr>
          <w:shd w:val="clear" w:color="auto" w:fill="FFFFFF"/>
        </w:rPr>
        <w:t>Tính toán lại tâm cho từng cụm theo trung bình của toàn bộ các điểm dữ liệu trong một cụm:</w:t>
      </w:r>
    </w:p>
    <w:p w:rsidR="006259F8" w:rsidRPr="008D6B8B" w:rsidRDefault="00000000" w:rsidP="006259F8">
      <w:pPr>
        <w:pStyle w:val="BodyText"/>
        <w:spacing w:line="360" w:lineRule="auto"/>
        <w:ind w:left="360" w:right="186" w:firstLine="720"/>
        <w:jc w:val="both"/>
        <w:rPr>
          <w:shd w:val="clear" w:color="auto" w:fill="FFFFFF"/>
        </w:rPr>
      </w:pPr>
      <m:oMathPara>
        <m:oMath>
          <m:sSub>
            <m:sSubPr>
              <m:ctrlPr>
                <w:rPr>
                  <w:rFonts w:ascii="Cambria Math" w:hAnsi="Cambria Math"/>
                  <w:b/>
                  <w:bCs/>
                  <w:i/>
                  <w:lang w:val="en-US"/>
                </w:rPr>
              </m:ctrlPr>
            </m:sSubPr>
            <m:e>
              <m:r>
                <m:rPr>
                  <m:sty m:val="bi"/>
                </m:rPr>
                <w:rPr>
                  <w:rFonts w:ascii="Cambria Math" w:hAnsi="Cambria Math"/>
                  <w:lang w:val="en-US"/>
                </w:rPr>
                <m:t>μ</m:t>
              </m:r>
            </m:e>
            <m:sub>
              <m:r>
                <m:rPr>
                  <m:sty m:val="bi"/>
                </m:rPr>
                <w:rPr>
                  <w:rFonts w:ascii="Cambria Math" w:hAnsi="Cambria Math"/>
                  <w:lang w:val="en-US"/>
                </w:rPr>
                <m:t>j</m:t>
              </m:r>
            </m:sub>
          </m:sSub>
          <m:r>
            <m:rPr>
              <m:sty m:val="bi"/>
            </m:rPr>
            <w:rPr>
              <w:rFonts w:ascii="Cambria Math" w:hAnsi="Cambria Math"/>
              <w:lang w:val="en-US"/>
            </w:rPr>
            <m:t xml:space="preserve"> := </m:t>
          </m:r>
          <m:f>
            <m:fPr>
              <m:ctrlPr>
                <w:rPr>
                  <w:rFonts w:ascii="Cambria Math" w:hAnsi="Cambria Math"/>
                  <w:b/>
                  <w:bCs/>
                  <w:i/>
                  <w:lang w:val="en-US"/>
                </w:rPr>
              </m:ctrlPr>
            </m:fPr>
            <m:num>
              <m:nary>
                <m:naryPr>
                  <m:chr m:val="∑"/>
                  <m:limLoc m:val="undOvr"/>
                  <m:ctrlPr>
                    <w:rPr>
                      <w:rFonts w:ascii="Cambria Math" w:hAnsi="Cambria Math"/>
                      <w:b/>
                      <w:bCs/>
                      <w:i/>
                      <w:lang w:val="en-US"/>
                    </w:rPr>
                  </m:ctrlPr>
                </m:naryPr>
                <m:sub>
                  <m:r>
                    <m:rPr>
                      <m:sty m:val="bi"/>
                    </m:rPr>
                    <w:rPr>
                      <w:rFonts w:ascii="Cambria Math" w:hAnsi="Cambria Math"/>
                      <w:lang w:val="en-US"/>
                    </w:rPr>
                    <m:t>i=1</m:t>
                  </m:r>
                </m:sub>
                <m:sup>
                  <m:r>
                    <m:rPr>
                      <m:sty m:val="bi"/>
                    </m:rPr>
                    <w:rPr>
                      <w:rFonts w:ascii="Cambria Math" w:hAnsi="Cambria Math"/>
                      <w:lang w:val="en-US"/>
                    </w:rPr>
                    <m:t>n</m:t>
                  </m:r>
                </m:sup>
                <m:e>
                  <m:r>
                    <m:rPr>
                      <m:sty m:val="bi"/>
                    </m:rPr>
                    <w:rPr>
                      <w:rFonts w:ascii="Cambria Math" w:hAnsi="Cambria Math"/>
                      <w:lang w:val="en-US"/>
                    </w:rPr>
                    <m:t>1(</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=j)</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i</m:t>
                      </m:r>
                    </m:sub>
                  </m:sSub>
                </m:e>
              </m:nary>
            </m:num>
            <m:den>
              <m:nary>
                <m:naryPr>
                  <m:chr m:val="∑"/>
                  <m:limLoc m:val="undOvr"/>
                  <m:ctrlPr>
                    <w:rPr>
                      <w:rFonts w:ascii="Cambria Math" w:hAnsi="Cambria Math"/>
                      <w:b/>
                      <w:bCs/>
                      <w:i/>
                      <w:lang w:val="en-US"/>
                    </w:rPr>
                  </m:ctrlPr>
                </m:naryPr>
                <m:sub>
                  <m:r>
                    <m:rPr>
                      <m:sty m:val="bi"/>
                    </m:rPr>
                    <w:rPr>
                      <w:rFonts w:ascii="Cambria Math" w:hAnsi="Cambria Math"/>
                      <w:lang w:val="en-US"/>
                    </w:rPr>
                    <m:t>i=1</m:t>
                  </m:r>
                </m:sub>
                <m:sup>
                  <m:r>
                    <m:rPr>
                      <m:sty m:val="bi"/>
                    </m:rPr>
                    <w:rPr>
                      <w:rFonts w:ascii="Cambria Math" w:hAnsi="Cambria Math"/>
                      <w:lang w:val="en-US"/>
                    </w:rPr>
                    <m:t>n</m:t>
                  </m:r>
                </m:sup>
                <m:e>
                  <m:r>
                    <m:rPr>
                      <m:sty m:val="bi"/>
                    </m:rPr>
                    <w:rPr>
                      <w:rFonts w:ascii="Cambria Math" w:hAnsi="Cambria Math"/>
                      <w:lang w:val="en-US"/>
                    </w:rPr>
                    <m:t>1(</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=j)</m:t>
                  </m:r>
                </m:e>
              </m:nary>
            </m:den>
          </m:f>
        </m:oMath>
      </m:oMathPara>
    </w:p>
    <w:p w:rsidR="006259F8" w:rsidRDefault="006259F8" w:rsidP="00F814EA">
      <w:pPr>
        <w:pStyle w:val="Caption"/>
        <w:spacing w:line="360" w:lineRule="auto"/>
        <w:jc w:val="center"/>
        <w:rPr>
          <w:color w:val="auto"/>
          <w:sz w:val="24"/>
          <w:szCs w:val="24"/>
          <w:lang w:val="en-US"/>
        </w:rPr>
      </w:pPr>
      <w:r w:rsidRPr="009337EC">
        <w:rPr>
          <w:color w:val="auto"/>
          <w:sz w:val="24"/>
          <w:szCs w:val="24"/>
          <w:lang w:val="en-US"/>
        </w:rPr>
        <w:t xml:space="preserve">(Nguồn: Deep AI KhanhBlog </w:t>
      </w:r>
      <w:r>
        <w:rPr>
          <w:color w:val="auto"/>
          <w:sz w:val="24"/>
          <w:szCs w:val="24"/>
          <w:lang w:val="en-US"/>
        </w:rPr>
        <w:t>- Internet</w:t>
      </w:r>
      <w:r w:rsidRPr="009337EC">
        <w:rPr>
          <w:color w:val="auto"/>
          <w:sz w:val="24"/>
          <w:szCs w:val="24"/>
          <w:lang w:val="en-US"/>
        </w:rPr>
        <w:t>)</w:t>
      </w:r>
    </w:p>
    <w:p w:rsidR="00A576D9" w:rsidRPr="008D6B8B" w:rsidRDefault="00A576D9" w:rsidP="00A576D9">
      <w:pPr>
        <w:pStyle w:val="BodyText"/>
        <w:spacing w:line="360" w:lineRule="auto"/>
        <w:ind w:left="305" w:right="186" w:firstLine="415"/>
        <w:jc w:val="both"/>
        <w:rPr>
          <w:b/>
          <w:bCs/>
          <w:lang w:val="en-US"/>
        </w:rPr>
      </w:pPr>
      <w:r w:rsidRPr="008D6B8B">
        <w:rPr>
          <w:b/>
          <w:bCs/>
          <w:lang w:val="en-US"/>
        </w:rPr>
        <w:t>So sánh với các phương pháp khác:</w:t>
      </w:r>
    </w:p>
    <w:p w:rsidR="00A576D9" w:rsidRPr="008D6B8B" w:rsidRDefault="00A576D9" w:rsidP="00A576D9">
      <w:pPr>
        <w:pStyle w:val="BodyText"/>
        <w:spacing w:line="360" w:lineRule="auto"/>
        <w:ind w:left="305" w:right="186" w:firstLine="415"/>
        <w:jc w:val="both"/>
        <w:rPr>
          <w:lang w:val="en-US"/>
        </w:rPr>
      </w:pPr>
      <w:r w:rsidRPr="00A576D9">
        <w:rPr>
          <w:lang w:val="en-US"/>
        </w:rPr>
        <w:t>Latent Semantic Analysis (LSA):</w:t>
      </w:r>
      <w:r w:rsidRPr="008D6B8B">
        <w:rPr>
          <w:lang w:val="en-US"/>
        </w:rPr>
        <w:t xml:space="preserve"> Phương pháp này phân tích các mối quan hệ giữa các từ trong văn bản và có thể tạo ra tóm tắt chất lượng cao. Tuy nhiên, LSA có thể phức tạp hơn và đòi hỏi nhiều tài nguyên tính toán hơn so với K-means.</w:t>
      </w:r>
    </w:p>
    <w:p w:rsidR="00A576D9" w:rsidRPr="008D6B8B" w:rsidRDefault="00A576D9" w:rsidP="00A576D9">
      <w:pPr>
        <w:pStyle w:val="BodyText"/>
        <w:spacing w:line="360" w:lineRule="auto"/>
        <w:ind w:left="305" w:right="186" w:firstLine="415"/>
        <w:jc w:val="both"/>
        <w:rPr>
          <w:lang w:val="en-US"/>
        </w:rPr>
      </w:pPr>
      <w:r w:rsidRPr="00A576D9">
        <w:rPr>
          <w:lang w:val="en-US"/>
        </w:rPr>
        <w:t>LexRank và TextRank:</w:t>
      </w:r>
      <w:r w:rsidRPr="008D6B8B">
        <w:rPr>
          <w:lang w:val="en-US"/>
        </w:rPr>
        <w:t xml:space="preserve"> Đây là các phương pháp dựa trên đồ thị để tóm tắt văn bản, rất hiệu quả và không cần phải xác định số cụm trước. Tuy nhiên, các phương pháp này có thể trở nên phức tạp và khó triển khai hơn so với K-means.</w:t>
      </w:r>
    </w:p>
    <w:p w:rsidR="00A576D9" w:rsidRPr="008D6B8B" w:rsidRDefault="00A576D9" w:rsidP="00A576D9">
      <w:pPr>
        <w:pStyle w:val="BodyText"/>
        <w:spacing w:line="360" w:lineRule="auto"/>
        <w:ind w:left="305" w:right="186" w:firstLine="415"/>
        <w:jc w:val="both"/>
        <w:rPr>
          <w:lang w:val="en-US"/>
        </w:rPr>
      </w:pPr>
      <w:r w:rsidRPr="00A576D9">
        <w:rPr>
          <w:lang w:val="en-US"/>
        </w:rPr>
        <w:t>Deep Learning:</w:t>
      </w:r>
      <w:r w:rsidRPr="008D6B8B">
        <w:rPr>
          <w:lang w:val="en-US"/>
        </w:rPr>
        <w:t xml:space="preserve"> Các mô hình tóm tắt văn bản dựa trên deep learning như BERTSUM hoặc T5 có thể tạo ra tóm tắt chất lượng rất cao nhưng đòi hỏi nhiều tài nguyên tính toán và dữ liệu đào tạo lớn. K-means là một giải pháp đơn giản và nhẹ nhàng hơn trong nhiều trường hợp.</w:t>
      </w:r>
    </w:p>
    <w:p w:rsidR="00A576D9" w:rsidRDefault="00A576D9" w:rsidP="00467CD9">
      <w:pPr>
        <w:pStyle w:val="BodyText"/>
        <w:numPr>
          <w:ilvl w:val="0"/>
          <w:numId w:val="11"/>
        </w:numPr>
        <w:spacing w:line="360" w:lineRule="auto"/>
        <w:ind w:right="186"/>
        <w:jc w:val="both"/>
        <w:rPr>
          <w:lang w:val="en-US"/>
        </w:rPr>
      </w:pPr>
      <w:r w:rsidRPr="00A576D9">
        <w:rPr>
          <w:lang w:val="en-US"/>
        </w:rPr>
        <w:t xml:space="preserve">Sử dụng K-means trong tóm tắt văn bản tiếng Việt là một lựa chọn hợp lý vì một phương pháp phân cụm đơn giản, hiệu quả và có thể mở rộng. Nó </w:t>
      </w:r>
      <w:r w:rsidRPr="00A576D9">
        <w:rPr>
          <w:lang w:val="en-US"/>
        </w:rPr>
        <w:lastRenderedPageBreak/>
        <w:t>đảm bảo bản tóm tắt bao quát được nhiều khía cạnh khác nhau của văn bản gốc và có thể được điều chỉnh linh hoạt cho nhiều loại văn bản khác nhau.</w:t>
      </w:r>
    </w:p>
    <w:p w:rsidR="00525B86" w:rsidRDefault="00525B86" w:rsidP="00525B86">
      <w:pPr>
        <w:pStyle w:val="Heading3"/>
        <w:spacing w:line="360" w:lineRule="auto"/>
        <w:rPr>
          <w:lang w:val="en-US"/>
        </w:rPr>
      </w:pPr>
      <w:r>
        <w:rPr>
          <w:lang w:val="en-US"/>
        </w:rPr>
        <w:t xml:space="preserve">2.2.3 </w:t>
      </w:r>
      <w:r w:rsidR="00596361" w:rsidRPr="00596361">
        <w:t>Distance Measurement</w:t>
      </w:r>
      <w:r w:rsidRPr="004C4F65">
        <w:rPr>
          <w:lang w:val="en-US"/>
        </w:rPr>
        <w:t>.</w:t>
      </w:r>
    </w:p>
    <w:p w:rsidR="00525B86" w:rsidRDefault="00107971" w:rsidP="00107971">
      <w:pPr>
        <w:pStyle w:val="BodyText"/>
        <w:spacing w:line="360" w:lineRule="auto"/>
        <w:ind w:left="305" w:right="186" w:firstLine="415"/>
        <w:jc w:val="both"/>
        <w:rPr>
          <w:lang w:val="en-US"/>
        </w:rPr>
      </w:pPr>
      <w:r>
        <w:rPr>
          <w:lang w:val="en-US"/>
        </w:rPr>
        <w:t>K</w:t>
      </w:r>
      <w:r w:rsidRPr="00107971">
        <w:rPr>
          <w:lang w:val="en-US"/>
        </w:rPr>
        <w:t xml:space="preserve">ỹ thuật: </w:t>
      </w:r>
      <w:r w:rsidRPr="002E51E9">
        <w:rPr>
          <w:b/>
          <w:bCs/>
          <w:i/>
          <w:iCs/>
          <w:lang w:val="en-US"/>
        </w:rPr>
        <w:t>pairwise_distances_argmin_min</w:t>
      </w:r>
      <w:r w:rsidRPr="00107971">
        <w:rPr>
          <w:lang w:val="en-US"/>
        </w:rPr>
        <w:t xml:space="preserve"> để đo khoảng cách giữa các vector câu và tâm cụm.</w:t>
      </w:r>
    </w:p>
    <w:p w:rsidR="00A30B3E" w:rsidRDefault="00A30B3E" w:rsidP="00107971">
      <w:pPr>
        <w:pStyle w:val="BodyText"/>
        <w:spacing w:line="360" w:lineRule="auto"/>
        <w:ind w:left="305" w:right="186" w:firstLine="415"/>
        <w:jc w:val="both"/>
        <w:rPr>
          <w:lang w:val="en-US"/>
        </w:rPr>
      </w:pPr>
      <w:r w:rsidRPr="00A30B3E">
        <w:t>KMeans sử dụng khoảng cách Euclidean để đo khoảng cách giữa các điểm và các tâm cụm:</w:t>
      </w:r>
    </w:p>
    <w:p w:rsidR="00A30B3E" w:rsidRPr="000530C3" w:rsidRDefault="005E2964" w:rsidP="00107971">
      <w:pPr>
        <w:pStyle w:val="BodyText"/>
        <w:spacing w:line="360" w:lineRule="auto"/>
        <w:ind w:left="305" w:right="186" w:firstLine="415"/>
        <w:jc w:val="both"/>
        <w:rPr>
          <w:b/>
          <w:bCs/>
          <w:lang w:val="en-US"/>
        </w:rPr>
      </w:pPr>
      <m:oMathPara>
        <m:oMath>
          <m:r>
            <m:rPr>
              <m:sty m:val="bi"/>
            </m:rPr>
            <w:rPr>
              <w:rFonts w:ascii="Cambria Math" w:hAnsi="Cambria Math"/>
              <w:lang w:val="en-US"/>
            </w:rPr>
            <m:t>Dist</m:t>
          </m:r>
          <m:d>
            <m:dPr>
              <m:ctrlPr>
                <w:rPr>
                  <w:rFonts w:ascii="Cambria Math" w:hAnsi="Cambria Math"/>
                  <w:b/>
                  <w:bCs/>
                  <w:i/>
                  <w:lang w:val="en-US"/>
                </w:rPr>
              </m:ctrlPr>
            </m:dPr>
            <m:e>
              <m:r>
                <m:rPr>
                  <m:sty m:val="bi"/>
                </m:rPr>
                <w:rPr>
                  <w:rFonts w:ascii="Cambria Math" w:hAnsi="Cambria Math"/>
                  <w:lang w:val="en-US"/>
                </w:rPr>
                <m:t>x,y</m:t>
              </m:r>
            </m:e>
          </m:d>
          <m:r>
            <m:rPr>
              <m:sty m:val="bi"/>
            </m:rPr>
            <w:rPr>
              <w:rFonts w:ascii="Cambria Math" w:hAnsi="Cambria Math"/>
              <w:lang w:val="en-US"/>
            </w:rPr>
            <m:t xml:space="preserve">= </m:t>
          </m:r>
          <m:rad>
            <m:radPr>
              <m:degHide m:val="1"/>
              <m:ctrlPr>
                <w:rPr>
                  <w:rFonts w:ascii="Cambria Math" w:hAnsi="Cambria Math"/>
                  <w:b/>
                  <w:i/>
                  <w:lang w:val="en-US"/>
                </w:rPr>
              </m:ctrlPr>
            </m:radPr>
            <m:deg/>
            <m:e>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p>
                    <m:sSupPr>
                      <m:ctrlPr>
                        <w:rPr>
                          <w:rFonts w:ascii="Cambria Math" w:hAnsi="Cambria Math"/>
                          <w:b/>
                          <w:i/>
                          <w:lang w:val="en-US"/>
                        </w:rPr>
                      </m:ctrlPr>
                    </m:sSupPr>
                    <m:e>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i</m:t>
                          </m:r>
                        </m:sub>
                      </m:sSub>
                      <m:r>
                        <m:rPr>
                          <m:sty m:val="bi"/>
                        </m:rPr>
                        <w:rPr>
                          <w:rFonts w:ascii="Cambria Math" w:hAnsi="Cambria Math"/>
                          <w:lang w:val="en-US"/>
                        </w:rPr>
                        <m:t>)</m:t>
                      </m:r>
                    </m:e>
                    <m:sup>
                      <m:r>
                        <m:rPr>
                          <m:sty m:val="bi"/>
                        </m:rPr>
                        <w:rPr>
                          <w:rFonts w:ascii="Cambria Math" w:hAnsi="Cambria Math"/>
                          <w:lang w:val="en-US"/>
                        </w:rPr>
                        <m:t>2</m:t>
                      </m:r>
                    </m:sup>
                  </m:sSup>
                </m:e>
              </m:nary>
            </m:e>
          </m:rad>
        </m:oMath>
      </m:oMathPara>
    </w:p>
    <w:p w:rsidR="000530C3" w:rsidRPr="000530C3" w:rsidRDefault="000530C3" w:rsidP="000530C3">
      <w:pPr>
        <w:pStyle w:val="Caption"/>
        <w:spacing w:line="360" w:lineRule="auto"/>
        <w:jc w:val="center"/>
        <w:rPr>
          <w:color w:val="auto"/>
          <w:sz w:val="24"/>
          <w:szCs w:val="24"/>
          <w:lang w:val="en-US"/>
        </w:rPr>
      </w:pPr>
      <w:r w:rsidRPr="009337EC">
        <w:rPr>
          <w:color w:val="auto"/>
          <w:sz w:val="24"/>
          <w:szCs w:val="24"/>
          <w:lang w:val="en-US"/>
        </w:rPr>
        <w:t xml:space="preserve">(Nguồn: Deep AI KhanhBlog </w:t>
      </w:r>
      <w:r>
        <w:rPr>
          <w:color w:val="auto"/>
          <w:sz w:val="24"/>
          <w:szCs w:val="24"/>
          <w:lang w:val="en-US"/>
        </w:rPr>
        <w:t>- Internet</w:t>
      </w:r>
      <w:r w:rsidRPr="009337EC">
        <w:rPr>
          <w:color w:val="auto"/>
          <w:sz w:val="24"/>
          <w:szCs w:val="24"/>
          <w:lang w:val="en-US"/>
        </w:rPr>
        <w:t>)</w:t>
      </w:r>
    </w:p>
    <w:p w:rsidR="00FD72D6" w:rsidRPr="004D6AD8" w:rsidRDefault="004D6AD8" w:rsidP="004D6AD8">
      <w:pPr>
        <w:pStyle w:val="Heading3"/>
        <w:spacing w:line="360" w:lineRule="auto"/>
        <w:rPr>
          <w:lang w:val="en-US"/>
        </w:rPr>
      </w:pPr>
      <w:bookmarkStart w:id="77" w:name="_Toc173690369"/>
      <w:bookmarkStart w:id="78" w:name="_Toc174221016"/>
      <w:r>
        <w:rPr>
          <w:lang w:val="en-US"/>
        </w:rPr>
        <w:t>2.2.</w:t>
      </w:r>
      <w:r w:rsidR="00525B86">
        <w:rPr>
          <w:lang w:val="en-US"/>
        </w:rPr>
        <w:t>4</w:t>
      </w:r>
      <w:r>
        <w:rPr>
          <w:lang w:val="en-US"/>
        </w:rPr>
        <w:t xml:space="preserve"> </w:t>
      </w:r>
      <w:r w:rsidR="004E2B55" w:rsidRPr="004D6AD8">
        <w:rPr>
          <w:lang w:val="en-US"/>
        </w:rPr>
        <w:t>Term Frequency-Inverse Document Frequency.</w:t>
      </w:r>
      <w:bookmarkEnd w:id="77"/>
      <w:bookmarkEnd w:id="78"/>
    </w:p>
    <w:p w:rsidR="00DE6BE1" w:rsidRPr="008D6B8B" w:rsidRDefault="003F74DD" w:rsidP="008D6B8B">
      <w:pPr>
        <w:pStyle w:val="BodyText"/>
        <w:spacing w:line="360" w:lineRule="auto"/>
        <w:ind w:left="305" w:right="186" w:firstLine="415"/>
        <w:jc w:val="both"/>
        <w:rPr>
          <w:lang w:val="en-US"/>
        </w:rPr>
      </w:pPr>
      <w:r w:rsidRPr="008D6B8B">
        <w:rPr>
          <w:lang w:val="en-US"/>
        </w:rPr>
        <w:t xml:space="preserve">Term Frequency-Inverse Document Frequency (TF-IDF) là một phương pháp phổ biến để biểu diễn các từ ngữ dưới dạng vector trong tài liệu văn bản. </w:t>
      </w:r>
      <w:r w:rsidR="00812243" w:rsidRPr="008D6B8B">
        <w:rPr>
          <w:lang w:val="en-US"/>
        </w:rPr>
        <w:t>Phương pháp này</w:t>
      </w:r>
      <w:r w:rsidRPr="008D6B8B">
        <w:rPr>
          <w:lang w:val="en-US"/>
        </w:rPr>
        <w:t xml:space="preserve"> kết hợp hai yếu tố chính: tần suất xuất hiện của một từ trong một tài liệu (Term Frequency - TF) và tầm quan trọng của từ đó trên toàn bộ tập hợp các tài liệu (Inverse Document Frequency - IDF). Khi sử dụng TF-IDF để tạo vector cho câu, ta có thể xác định tầm quan trọng của từng từ trong câu đó dựa trên tần suất xuất hiện và mức độ hiếm gặp của từ trong toàn bộ tập dữ liệu.</w:t>
      </w:r>
    </w:p>
    <w:p w:rsidR="00DA52C9" w:rsidRDefault="009C11F4" w:rsidP="008D6B8B">
      <w:pPr>
        <w:pStyle w:val="BodyText"/>
        <w:numPr>
          <w:ilvl w:val="0"/>
          <w:numId w:val="12"/>
        </w:numPr>
        <w:spacing w:line="360" w:lineRule="auto"/>
        <w:ind w:right="186"/>
        <w:jc w:val="both"/>
        <w:rPr>
          <w:lang w:val="en-US"/>
        </w:rPr>
      </w:pPr>
      <w:r w:rsidRPr="008D6B8B">
        <w:rPr>
          <w:b/>
          <w:bCs/>
          <w:lang w:val="en-US"/>
        </w:rPr>
        <w:t>Term Frequency (TF):</w:t>
      </w:r>
      <w:r w:rsidRPr="008D6B8B">
        <w:rPr>
          <w:lang w:val="en-US"/>
        </w:rPr>
        <w:t xml:space="preserve"> Đo lường tần suất xuất hiện của một từ trong một tài liệu.</w:t>
      </w:r>
    </w:p>
    <w:p w:rsidR="00912F30" w:rsidRPr="00592D03" w:rsidRDefault="00592D03" w:rsidP="00592D03">
      <w:pPr>
        <w:pStyle w:val="BodyText"/>
        <w:spacing w:line="360" w:lineRule="auto"/>
        <w:ind w:left="1440" w:right="186" w:firstLine="720"/>
        <w:jc w:val="both"/>
        <w:rPr>
          <w:b/>
          <w:bCs/>
          <w:lang w:val="en-US"/>
        </w:rPr>
      </w:pPr>
      <m:oMathPara>
        <m:oMath>
          <m:r>
            <m:rPr>
              <m:sty m:val="bi"/>
            </m:rPr>
            <w:rPr>
              <w:rFonts w:ascii="Cambria Math" w:hAnsi="Cambria Math"/>
              <w:lang w:val="en-US"/>
            </w:rPr>
            <m:t>TF</m:t>
          </m:r>
          <m:d>
            <m:dPr>
              <m:ctrlPr>
                <w:rPr>
                  <w:rFonts w:ascii="Cambria Math" w:hAnsi="Cambria Math"/>
                  <w:b/>
                  <w:bCs/>
                  <w:i/>
                  <w:lang w:val="en-US"/>
                </w:rPr>
              </m:ctrlPr>
            </m:dPr>
            <m:e>
              <m:r>
                <m:rPr>
                  <m:sty m:val="bi"/>
                </m:rPr>
                <w:rPr>
                  <w:rFonts w:ascii="Cambria Math" w:hAnsi="Cambria Math"/>
                  <w:lang w:val="en-US"/>
                </w:rPr>
                <m:t>t,d</m:t>
              </m:r>
            </m:e>
          </m:d>
          <m:r>
            <m:rPr>
              <m:sty m:val="bi"/>
            </m:rPr>
            <w:rPr>
              <w:rFonts w:ascii="Cambria Math" w:hAnsi="Cambria Math"/>
              <w:lang w:val="en-US"/>
            </w:rPr>
            <m:t xml:space="preserve">= </m:t>
          </m:r>
          <m:f>
            <m:fPr>
              <m:ctrlPr>
                <w:rPr>
                  <w:rFonts w:ascii="Cambria Math" w:hAnsi="Cambria Math"/>
                  <w:b/>
                  <w:bCs/>
                  <w:i/>
                  <w:lang w:val="en-US"/>
                </w:rPr>
              </m:ctrlPr>
            </m:fPr>
            <m:num>
              <m:r>
                <m:rPr>
                  <m:sty m:val="bi"/>
                </m:rPr>
                <w:rPr>
                  <w:rFonts w:ascii="Cambria Math" w:hAnsi="Cambria Math"/>
                  <w:lang w:val="en-US"/>
                </w:rPr>
                <m:t>số lần từ t xuất hiện trong tài liệu d</m:t>
              </m:r>
            </m:num>
            <m:den>
              <m:r>
                <m:rPr>
                  <m:sty m:val="bi"/>
                </m:rPr>
                <w:rPr>
                  <w:rFonts w:ascii="Cambria Math" w:hAnsi="Cambria Math"/>
                  <w:lang w:val="en-US"/>
                </w:rPr>
                <m:t>tổng số từ trong tài liệu d</m:t>
              </m:r>
            </m:den>
          </m:f>
        </m:oMath>
      </m:oMathPara>
    </w:p>
    <w:p w:rsidR="007A2494" w:rsidRPr="00912F30" w:rsidRDefault="00912F30" w:rsidP="00592D03">
      <w:pPr>
        <w:pStyle w:val="Caption"/>
        <w:spacing w:line="360" w:lineRule="auto"/>
        <w:ind w:left="360" w:firstLine="720"/>
        <w:jc w:val="center"/>
        <w:rPr>
          <w:color w:val="auto"/>
          <w:sz w:val="24"/>
          <w:szCs w:val="24"/>
          <w:lang w:val="en-US"/>
        </w:rPr>
      </w:pPr>
      <w:r w:rsidRPr="00766CB6">
        <w:rPr>
          <w:color w:val="auto"/>
          <w:sz w:val="24"/>
          <w:szCs w:val="24"/>
        </w:rPr>
        <w:t>(Nguồn:</w:t>
      </w:r>
      <w:r w:rsidRPr="000D6BFC">
        <w:t xml:space="preserve"> </w:t>
      </w:r>
      <w:r w:rsidR="00C57A84" w:rsidRPr="00C57A84">
        <w:rPr>
          <w:color w:val="auto"/>
          <w:sz w:val="24"/>
          <w:szCs w:val="24"/>
        </w:rPr>
        <w:t>TF-IDF ( term frequency – inverse document frequency)</w:t>
      </w:r>
      <w:r>
        <w:rPr>
          <w:color w:val="auto"/>
          <w:sz w:val="24"/>
          <w:szCs w:val="24"/>
          <w:lang w:val="en-US"/>
        </w:rPr>
        <w:t xml:space="preserve">- </w:t>
      </w:r>
      <w:r w:rsidR="00C57A84">
        <w:rPr>
          <w:color w:val="auto"/>
          <w:sz w:val="24"/>
          <w:szCs w:val="24"/>
          <w:lang w:val="en-US"/>
        </w:rPr>
        <w:t xml:space="preserve">Viblo - </w:t>
      </w:r>
      <w:r>
        <w:rPr>
          <w:color w:val="auto"/>
          <w:sz w:val="24"/>
          <w:szCs w:val="24"/>
          <w:lang w:val="en-US"/>
        </w:rPr>
        <w:t>Internet</w:t>
      </w:r>
      <w:r w:rsidRPr="00766CB6">
        <w:rPr>
          <w:color w:val="auto"/>
          <w:sz w:val="24"/>
          <w:szCs w:val="24"/>
        </w:rPr>
        <w:t>)</w:t>
      </w:r>
    </w:p>
    <w:p w:rsidR="00B76AFC" w:rsidRPr="00592D03" w:rsidRDefault="002E519F" w:rsidP="008D6B8B">
      <w:pPr>
        <w:pStyle w:val="BodyText"/>
        <w:numPr>
          <w:ilvl w:val="0"/>
          <w:numId w:val="12"/>
        </w:numPr>
        <w:spacing w:line="360" w:lineRule="auto"/>
        <w:ind w:right="186"/>
        <w:jc w:val="both"/>
        <w:rPr>
          <w:b/>
          <w:bCs/>
          <w:lang w:val="en-US"/>
        </w:rPr>
      </w:pPr>
      <w:r w:rsidRPr="008D6B8B">
        <w:rPr>
          <w:b/>
          <w:bCs/>
          <w:lang w:val="en-US"/>
        </w:rPr>
        <w:t xml:space="preserve">Inverse Document Frequency (IDF): </w:t>
      </w:r>
      <w:r w:rsidRPr="008D6B8B">
        <w:rPr>
          <w:lang w:val="en-US"/>
        </w:rPr>
        <w:t>Đo lường tầm quan trọng của một từ trên toàn bộ tập hợp các tài liệu.</w:t>
      </w:r>
    </w:p>
    <w:p w:rsidR="00592D03" w:rsidRPr="00592D03" w:rsidRDefault="00592D03" w:rsidP="00592D03">
      <w:pPr>
        <w:pStyle w:val="BodyText"/>
        <w:spacing w:line="360" w:lineRule="auto"/>
        <w:ind w:left="1080" w:right="186"/>
        <w:jc w:val="both"/>
        <w:rPr>
          <w:b/>
          <w:bCs/>
          <w:lang w:val="en-US"/>
        </w:rPr>
      </w:pPr>
      <m:oMathPara>
        <m:oMath>
          <m:r>
            <m:rPr>
              <m:sty m:val="bi"/>
            </m:rPr>
            <w:rPr>
              <w:rFonts w:ascii="Cambria Math" w:hAnsi="Cambria Math"/>
              <w:lang w:val="en-US"/>
            </w:rPr>
            <w:lastRenderedPageBreak/>
            <m:t>IDF</m:t>
          </m:r>
          <m:d>
            <m:dPr>
              <m:ctrlPr>
                <w:rPr>
                  <w:rFonts w:ascii="Cambria Math" w:hAnsi="Cambria Math"/>
                  <w:b/>
                  <w:bCs/>
                  <w:i/>
                  <w:lang w:val="en-US"/>
                </w:rPr>
              </m:ctrlPr>
            </m:dPr>
            <m:e>
              <m:r>
                <m:rPr>
                  <m:sty m:val="bi"/>
                </m:rPr>
                <w:rPr>
                  <w:rFonts w:ascii="Cambria Math" w:hAnsi="Cambria Math"/>
                  <w:lang w:val="en-US"/>
                </w:rPr>
                <m:t>t,D</m:t>
              </m:r>
            </m:e>
          </m:d>
          <m:r>
            <m:rPr>
              <m:sty m:val="bi"/>
            </m:rPr>
            <w:rPr>
              <w:rFonts w:ascii="Cambria Math" w:hAnsi="Cambria Math"/>
              <w:lang w:val="en-US"/>
            </w:rPr>
            <m:t xml:space="preserve">= </m:t>
          </m:r>
          <m:f>
            <m:fPr>
              <m:ctrlPr>
                <w:rPr>
                  <w:rFonts w:ascii="Cambria Math" w:hAnsi="Cambria Math"/>
                  <w:b/>
                  <w:bCs/>
                  <w:i/>
                  <w:lang w:val="en-US"/>
                </w:rPr>
              </m:ctrlPr>
            </m:fPr>
            <m:num>
              <m:r>
                <m:rPr>
                  <m:sty m:val="bi"/>
                </m:rPr>
                <w:rPr>
                  <w:rFonts w:ascii="Cambria Math" w:hAnsi="Cambria Math"/>
                  <w:lang w:val="en-US"/>
                </w:rPr>
                <m:t>tổng số tài liệu trong tập hợp D</m:t>
              </m:r>
            </m:num>
            <m:den>
              <m:r>
                <m:rPr>
                  <m:sty m:val="bi"/>
                </m:rPr>
                <w:rPr>
                  <w:rFonts w:ascii="Cambria Math" w:hAnsi="Cambria Math"/>
                  <w:lang w:val="en-US"/>
                </w:rPr>
                <m:t>số tài liệu chưa từ t</m:t>
              </m:r>
            </m:den>
          </m:f>
        </m:oMath>
      </m:oMathPara>
    </w:p>
    <w:p w:rsidR="007A2494" w:rsidRPr="00592D03" w:rsidRDefault="00592D03" w:rsidP="00592D03">
      <w:pPr>
        <w:pStyle w:val="Caption"/>
        <w:spacing w:line="360" w:lineRule="auto"/>
        <w:ind w:left="360" w:firstLine="720"/>
        <w:jc w:val="center"/>
        <w:rPr>
          <w:color w:val="auto"/>
          <w:sz w:val="24"/>
          <w:szCs w:val="24"/>
          <w:lang w:val="en-US"/>
        </w:rPr>
      </w:pPr>
      <w:r w:rsidRPr="00766CB6">
        <w:rPr>
          <w:color w:val="auto"/>
          <w:sz w:val="24"/>
          <w:szCs w:val="24"/>
        </w:rPr>
        <w:t>(Nguồn:</w:t>
      </w:r>
      <w:r w:rsidRPr="000D6BFC">
        <w:t xml:space="preserve"> </w:t>
      </w:r>
      <w:r w:rsidRPr="00C57A84">
        <w:rPr>
          <w:color w:val="auto"/>
          <w:sz w:val="24"/>
          <w:szCs w:val="24"/>
        </w:rPr>
        <w:t>TF-IDF ( term frequency – inverse document frequency)</w:t>
      </w:r>
      <w:r>
        <w:rPr>
          <w:color w:val="auto"/>
          <w:sz w:val="24"/>
          <w:szCs w:val="24"/>
          <w:lang w:val="en-US"/>
        </w:rPr>
        <w:t>- Viblo - Internet</w:t>
      </w:r>
      <w:r w:rsidRPr="00766CB6">
        <w:rPr>
          <w:color w:val="auto"/>
          <w:sz w:val="24"/>
          <w:szCs w:val="24"/>
        </w:rPr>
        <w:t>)</w:t>
      </w:r>
    </w:p>
    <w:p w:rsidR="00767C3B" w:rsidRPr="00F65C97" w:rsidRDefault="007418FE" w:rsidP="008D6B8B">
      <w:pPr>
        <w:pStyle w:val="BodyText"/>
        <w:numPr>
          <w:ilvl w:val="0"/>
          <w:numId w:val="12"/>
        </w:numPr>
        <w:spacing w:line="360" w:lineRule="auto"/>
        <w:ind w:right="186"/>
        <w:jc w:val="both"/>
        <w:rPr>
          <w:b/>
          <w:bCs/>
          <w:lang w:val="en-US"/>
        </w:rPr>
      </w:pPr>
      <w:r w:rsidRPr="008D6B8B">
        <w:rPr>
          <w:b/>
          <w:bCs/>
          <w:lang w:val="en-US"/>
        </w:rPr>
        <w:t xml:space="preserve">TF-IDF: </w:t>
      </w:r>
      <w:r w:rsidRPr="008D6B8B">
        <w:rPr>
          <w:lang w:val="en-US"/>
        </w:rPr>
        <w:t>Kết hợp TF và IDF để đo lường tầm quan trọng của một từ trong một tài liệu cụ thể.</w:t>
      </w:r>
    </w:p>
    <w:p w:rsidR="00F65C97" w:rsidRPr="00F65C97" w:rsidRDefault="00F65C97" w:rsidP="00F65C97">
      <w:pPr>
        <w:pStyle w:val="BodyText"/>
        <w:spacing w:line="360" w:lineRule="auto"/>
        <w:ind w:left="1080" w:right="186"/>
        <w:jc w:val="both"/>
        <w:rPr>
          <w:b/>
          <w:bCs/>
          <w:lang w:val="en-US"/>
        </w:rPr>
      </w:pPr>
      <m:oMathPara>
        <m:oMath>
          <m:r>
            <m:rPr>
              <m:sty m:val="bi"/>
            </m:rPr>
            <w:rPr>
              <w:rFonts w:ascii="Cambria Math" w:hAnsi="Cambria Math"/>
              <w:lang w:val="en-US"/>
            </w:rPr>
            <m:t>TF-IDF</m:t>
          </m:r>
          <m:d>
            <m:dPr>
              <m:ctrlPr>
                <w:rPr>
                  <w:rFonts w:ascii="Cambria Math" w:hAnsi="Cambria Math"/>
                  <w:b/>
                  <w:bCs/>
                  <w:i/>
                  <w:lang w:val="en-US"/>
                </w:rPr>
              </m:ctrlPr>
            </m:dPr>
            <m:e>
              <m:r>
                <m:rPr>
                  <m:sty m:val="bi"/>
                </m:rPr>
                <w:rPr>
                  <w:rFonts w:ascii="Cambria Math" w:hAnsi="Cambria Math"/>
                  <w:lang w:val="en-US"/>
                </w:rPr>
                <m:t>t,d,D</m:t>
              </m:r>
            </m:e>
          </m:d>
          <m:r>
            <m:rPr>
              <m:sty m:val="bi"/>
            </m:rPr>
            <w:rPr>
              <w:rFonts w:ascii="Cambria Math" w:hAnsi="Cambria Math"/>
              <w:lang w:val="en-US"/>
            </w:rPr>
            <m:t>= TF</m:t>
          </m:r>
          <m:d>
            <m:dPr>
              <m:ctrlPr>
                <w:rPr>
                  <w:rFonts w:ascii="Cambria Math" w:hAnsi="Cambria Math"/>
                  <w:b/>
                  <w:bCs/>
                  <w:i/>
                  <w:lang w:val="en-US"/>
                </w:rPr>
              </m:ctrlPr>
            </m:dPr>
            <m:e>
              <m:r>
                <m:rPr>
                  <m:sty m:val="bi"/>
                </m:rPr>
                <w:rPr>
                  <w:rFonts w:ascii="Cambria Math" w:hAnsi="Cambria Math"/>
                  <w:lang w:val="en-US"/>
                </w:rPr>
                <m:t>t,d</m:t>
              </m:r>
            </m:e>
          </m:d>
          <m:r>
            <m:rPr>
              <m:sty m:val="bi"/>
            </m:rPr>
            <w:rPr>
              <w:rFonts w:ascii="Cambria Math" w:hAnsi="Cambria Math"/>
              <w:lang w:val="en-US"/>
            </w:rPr>
            <m:t>*IDF(t,D)</m:t>
          </m:r>
        </m:oMath>
      </m:oMathPara>
    </w:p>
    <w:p w:rsidR="00F65C97" w:rsidRPr="00F65C97" w:rsidRDefault="00F65C97" w:rsidP="00F65C97">
      <w:pPr>
        <w:pStyle w:val="Caption"/>
        <w:spacing w:line="360" w:lineRule="auto"/>
        <w:ind w:left="360" w:firstLine="720"/>
        <w:jc w:val="center"/>
        <w:rPr>
          <w:color w:val="auto"/>
          <w:sz w:val="24"/>
          <w:szCs w:val="24"/>
          <w:lang w:val="en-US"/>
        </w:rPr>
      </w:pPr>
      <w:r w:rsidRPr="00766CB6">
        <w:rPr>
          <w:color w:val="auto"/>
          <w:sz w:val="24"/>
          <w:szCs w:val="24"/>
        </w:rPr>
        <w:t>(Nguồn:</w:t>
      </w:r>
      <w:r w:rsidRPr="000D6BFC">
        <w:t xml:space="preserve"> </w:t>
      </w:r>
      <w:r w:rsidRPr="00C57A84">
        <w:rPr>
          <w:color w:val="auto"/>
          <w:sz w:val="24"/>
          <w:szCs w:val="24"/>
        </w:rPr>
        <w:t>TF-IDF ( term frequency – inverse document frequency)</w:t>
      </w:r>
      <w:r>
        <w:rPr>
          <w:color w:val="auto"/>
          <w:sz w:val="24"/>
          <w:szCs w:val="24"/>
          <w:lang w:val="en-US"/>
        </w:rPr>
        <w:t>- Viblo - Internet</w:t>
      </w:r>
      <w:r w:rsidRPr="00766CB6">
        <w:rPr>
          <w:color w:val="auto"/>
          <w:sz w:val="24"/>
          <w:szCs w:val="24"/>
        </w:rPr>
        <w:t>)</w:t>
      </w:r>
    </w:p>
    <w:p w:rsidR="006F63CE" w:rsidRPr="008D6B8B" w:rsidRDefault="006F63CE" w:rsidP="008D6B8B">
      <w:pPr>
        <w:pStyle w:val="BodyText"/>
        <w:numPr>
          <w:ilvl w:val="0"/>
          <w:numId w:val="11"/>
        </w:numPr>
        <w:spacing w:line="360" w:lineRule="auto"/>
        <w:ind w:right="186"/>
        <w:jc w:val="both"/>
        <w:rPr>
          <w:lang w:val="en-US"/>
        </w:rPr>
      </w:pPr>
      <w:r w:rsidRPr="008D6B8B">
        <w:rPr>
          <w:lang w:val="en-US"/>
        </w:rPr>
        <w:t>TF-IDF là một phương pháp mạnh mẽ để biểu diễn từ ngữ trong văn bản, cho phép xác định tầm quan trọng của từ ngữ dựa trên tần suất xuất hiện và mức độ hiếm gặp trong toàn bộ tập dữ liệu. Sử dụng TF-IDF để tạo vector cho câu giúp nắm bắt được thông tin ngữ nghĩa và tầm quan trọng của từ ngữ, hữu ích trong nhiều tác vụ xử lý ngôn ngữ tự nhiên như phân loại văn bản, tìm kiếm thông tin và phân cụm văn bản.</w:t>
      </w:r>
    </w:p>
    <w:p w:rsidR="00DA52C9" w:rsidRPr="008102B8" w:rsidRDefault="008102B8" w:rsidP="008102B8">
      <w:pPr>
        <w:pStyle w:val="Heading3"/>
        <w:spacing w:line="360" w:lineRule="auto"/>
        <w:rPr>
          <w:lang w:val="en-US"/>
        </w:rPr>
      </w:pPr>
      <w:bookmarkStart w:id="79" w:name="_Toc173690371"/>
      <w:bookmarkStart w:id="80" w:name="_Toc174221018"/>
      <w:r>
        <w:rPr>
          <w:lang w:val="en-US"/>
        </w:rPr>
        <w:t>2.2.</w:t>
      </w:r>
      <w:r w:rsidR="00C16794">
        <w:rPr>
          <w:lang w:val="en-US"/>
        </w:rPr>
        <w:t>5</w:t>
      </w:r>
      <w:r>
        <w:rPr>
          <w:lang w:val="en-US"/>
        </w:rPr>
        <w:t xml:space="preserve"> </w:t>
      </w:r>
      <w:r w:rsidR="0097017E" w:rsidRPr="008102B8">
        <w:rPr>
          <w:lang w:val="en-US"/>
        </w:rPr>
        <w:t>ROUGE Score.</w:t>
      </w:r>
      <w:bookmarkEnd w:id="79"/>
      <w:bookmarkEnd w:id="80"/>
    </w:p>
    <w:p w:rsidR="00741CAA" w:rsidRPr="008D6B8B" w:rsidRDefault="007B127C" w:rsidP="008D6B8B">
      <w:pPr>
        <w:pStyle w:val="BodyText"/>
        <w:spacing w:line="360" w:lineRule="auto"/>
        <w:ind w:left="305" w:right="186" w:firstLine="415"/>
        <w:jc w:val="both"/>
        <w:rPr>
          <w:lang w:val="en-US"/>
        </w:rPr>
      </w:pPr>
      <w:r w:rsidRPr="008D6B8B">
        <w:rPr>
          <w:lang w:val="en-US"/>
        </w:rPr>
        <w:t>ROUGE (Recall-Oriented Understudy for Gisting Evaluation) là một bộ các thước đo phổ biến để đánh giá chất lượng của hệ thống tóm tắt văn bản tự động. ROUGE đo lường sự trùng khớp giữa bản tóm tắt do máy tạo ra và bản tóm tắt tham chiếu do con người viết. ROUGE bao gồm các biến thể như ROUGE-N, ROUGE-L, và ROUGE-S. Dưới đây là cách tính toán và sử dụng các biến thể này:</w:t>
      </w:r>
    </w:p>
    <w:p w:rsidR="00741CAA" w:rsidRDefault="00741CAA" w:rsidP="008D6B8B">
      <w:pPr>
        <w:pStyle w:val="BodyText"/>
        <w:spacing w:line="360" w:lineRule="auto"/>
        <w:ind w:left="305" w:right="186" w:firstLine="415"/>
        <w:rPr>
          <w:b/>
          <w:bCs/>
          <w:lang w:val="en-US"/>
        </w:rPr>
      </w:pPr>
      <w:r w:rsidRPr="008D6B8B">
        <w:rPr>
          <w:b/>
          <w:bCs/>
          <w:lang w:val="en-US"/>
        </w:rPr>
        <w:t>ROUGE-N:</w:t>
      </w:r>
    </w:p>
    <w:p w:rsidR="00976743" w:rsidRPr="00976743" w:rsidRDefault="00976743" w:rsidP="008D6B8B">
      <w:pPr>
        <w:pStyle w:val="BodyText"/>
        <w:spacing w:line="360" w:lineRule="auto"/>
        <w:ind w:left="305" w:right="186" w:firstLine="415"/>
        <w:rPr>
          <w:b/>
          <w:bCs/>
          <w:lang w:val="en-US"/>
        </w:rPr>
      </w:pPr>
      <m:oMathPara>
        <m:oMath>
          <m:r>
            <m:rPr>
              <m:sty m:val="bi"/>
            </m:rPr>
            <w:rPr>
              <w:rFonts w:ascii="Cambria Math" w:hAnsi="Cambria Math"/>
              <w:lang w:val="en-US"/>
            </w:rPr>
            <m:t xml:space="preserve">RECALL= </m:t>
          </m:r>
          <m:f>
            <m:fPr>
              <m:ctrlPr>
                <w:rPr>
                  <w:rFonts w:ascii="Cambria Math" w:hAnsi="Cambria Math"/>
                  <w:b/>
                  <w:bCs/>
                  <w:i/>
                  <w:lang w:val="en-US"/>
                </w:rPr>
              </m:ctrlPr>
            </m:fPr>
            <m:num>
              <m:r>
                <m:rPr>
                  <m:sty m:val="bi"/>
                </m:rPr>
                <w:rPr>
                  <w:rFonts w:ascii="Cambria Math" w:hAnsi="Cambria Math"/>
                  <w:lang w:val="en-US"/>
                </w:rPr>
                <m:t>Overlapping number of n-grams</m:t>
              </m:r>
            </m:num>
            <m:den>
              <m:r>
                <m:rPr>
                  <m:sty m:val="bi"/>
                </m:rPr>
                <w:rPr>
                  <w:rFonts w:ascii="Cambria Math" w:hAnsi="Cambria Math"/>
                  <w:lang w:val="en-US"/>
                </w:rPr>
                <m:t>Number of n-grams in the reference</m:t>
              </m:r>
            </m:den>
          </m:f>
        </m:oMath>
      </m:oMathPara>
    </w:p>
    <w:p w:rsidR="00976743" w:rsidRPr="00976743" w:rsidRDefault="00976743" w:rsidP="008D6B8B">
      <w:pPr>
        <w:pStyle w:val="BodyText"/>
        <w:spacing w:line="360" w:lineRule="auto"/>
        <w:ind w:left="305" w:right="186" w:firstLine="415"/>
        <w:rPr>
          <w:b/>
          <w:bCs/>
          <w:lang w:val="en-US"/>
        </w:rPr>
      </w:pPr>
    </w:p>
    <w:p w:rsidR="00976743" w:rsidRPr="005C2D2D" w:rsidRDefault="005359B9" w:rsidP="008D6B8B">
      <w:pPr>
        <w:pStyle w:val="BodyText"/>
        <w:spacing w:line="360" w:lineRule="auto"/>
        <w:ind w:left="305" w:right="186" w:firstLine="415"/>
        <w:rPr>
          <w:b/>
          <w:bCs/>
          <w:lang w:val="en-US"/>
        </w:rPr>
      </w:pPr>
      <m:oMathPara>
        <m:oMath>
          <m:r>
            <m:rPr>
              <m:sty m:val="bi"/>
            </m:rPr>
            <w:rPr>
              <w:rFonts w:ascii="Cambria Math" w:hAnsi="Cambria Math"/>
              <w:lang w:val="en-US"/>
            </w:rPr>
            <m:t xml:space="preserve">PRECISION= </m:t>
          </m:r>
          <m:f>
            <m:fPr>
              <m:ctrlPr>
                <w:rPr>
                  <w:rFonts w:ascii="Cambria Math" w:hAnsi="Cambria Math"/>
                  <w:b/>
                  <w:bCs/>
                  <w:i/>
                  <w:lang w:val="en-US"/>
                </w:rPr>
              </m:ctrlPr>
            </m:fPr>
            <m:num>
              <m:r>
                <m:rPr>
                  <m:sty m:val="bi"/>
                </m:rPr>
                <w:rPr>
                  <w:rFonts w:ascii="Cambria Math" w:hAnsi="Cambria Math"/>
                  <w:lang w:val="en-US"/>
                </w:rPr>
                <m:t>Overlapping number of n-grams</m:t>
              </m:r>
            </m:num>
            <m:den>
              <m:r>
                <m:rPr>
                  <m:sty m:val="bi"/>
                </m:rPr>
                <w:rPr>
                  <w:rFonts w:ascii="Cambria Math" w:hAnsi="Cambria Math"/>
                  <w:lang w:val="en-US"/>
                </w:rPr>
                <m:t>Number of n-grams in the candidates</m:t>
              </m:r>
            </m:den>
          </m:f>
        </m:oMath>
      </m:oMathPara>
    </w:p>
    <w:p w:rsidR="005C2D2D" w:rsidRDefault="005C2D2D" w:rsidP="008D6B8B">
      <w:pPr>
        <w:pStyle w:val="BodyText"/>
        <w:spacing w:line="360" w:lineRule="auto"/>
        <w:ind w:left="305" w:right="186" w:firstLine="415"/>
        <w:rPr>
          <w:b/>
          <w:bCs/>
          <w:lang w:val="en-US"/>
        </w:rPr>
      </w:pPr>
    </w:p>
    <w:p w:rsidR="00E04068" w:rsidRPr="00753DCC" w:rsidRDefault="005C2D2D" w:rsidP="006A1AAB">
      <w:pPr>
        <w:pStyle w:val="BodyText"/>
        <w:spacing w:line="360" w:lineRule="auto"/>
        <w:ind w:left="305" w:right="186" w:firstLine="415"/>
        <w:rPr>
          <w:b/>
          <w:bCs/>
          <w:lang w:val="en-US"/>
        </w:rPr>
      </w:pPr>
      <m:oMathPara>
        <m:oMath>
          <m:r>
            <m:rPr>
              <m:sty m:val="bi"/>
            </m:rPr>
            <w:rPr>
              <w:rFonts w:ascii="Cambria Math" w:hAnsi="Cambria Math"/>
              <w:lang w:val="en-US"/>
            </w:rPr>
            <w:lastRenderedPageBreak/>
            <m:t>F</m:t>
          </m:r>
          <m:r>
            <m:rPr>
              <m:sty m:val="bi"/>
            </m:rPr>
            <w:rPr>
              <w:rFonts w:ascii="Cambria Math" w:hAnsi="Cambria Math"/>
              <w:lang w:val="en-US"/>
            </w:rPr>
            <m:t xml:space="preserve">1= </m:t>
          </m:r>
          <m:f>
            <m:fPr>
              <m:ctrlPr>
                <w:rPr>
                  <w:rFonts w:ascii="Cambria Math" w:hAnsi="Cambria Math"/>
                  <w:b/>
                  <w:bCs/>
                  <w:i/>
                  <w:lang w:val="en-US"/>
                </w:rPr>
              </m:ctrlPr>
            </m:fPr>
            <m:num>
              <m:r>
                <m:rPr>
                  <m:sty m:val="bi"/>
                </m:rPr>
                <w:rPr>
                  <w:rFonts w:ascii="Cambria Math" w:hAnsi="Cambria Math"/>
                  <w:lang w:val="en-US"/>
                </w:rPr>
                <m:t>2 *PRECISION *RECALL</m:t>
              </m:r>
            </m:num>
            <m:den>
              <m:r>
                <m:rPr>
                  <m:sty m:val="bi"/>
                </m:rPr>
                <w:rPr>
                  <w:rFonts w:ascii="Cambria Math" w:hAnsi="Cambria Math"/>
                  <w:lang w:val="en-US"/>
                </w:rPr>
                <m:t>(PRECISION+RECALL)</m:t>
              </m:r>
            </m:den>
          </m:f>
        </m:oMath>
      </m:oMathPara>
    </w:p>
    <w:p w:rsidR="00753DCC" w:rsidRPr="00753DCC" w:rsidRDefault="00753DCC" w:rsidP="00753DCC">
      <w:pPr>
        <w:pStyle w:val="Caption"/>
        <w:spacing w:line="360" w:lineRule="auto"/>
        <w:jc w:val="center"/>
        <w:rPr>
          <w:color w:val="auto"/>
          <w:sz w:val="24"/>
          <w:szCs w:val="24"/>
          <w:lang w:val="en-US"/>
        </w:rPr>
      </w:pPr>
      <w:r w:rsidRPr="009337EC">
        <w:rPr>
          <w:color w:val="auto"/>
          <w:sz w:val="24"/>
          <w:szCs w:val="24"/>
          <w:lang w:val="en-US"/>
        </w:rPr>
        <w:t xml:space="preserve">(Nguồn: </w:t>
      </w:r>
      <w:r w:rsidRPr="00753DCC">
        <w:rPr>
          <w:color w:val="auto"/>
          <w:sz w:val="24"/>
          <w:szCs w:val="24"/>
          <w:lang w:val="en-US"/>
        </w:rPr>
        <w:t>2 phút để hiểu cách tính ROUGE metric</w:t>
      </w:r>
      <w:r>
        <w:rPr>
          <w:color w:val="auto"/>
          <w:sz w:val="24"/>
          <w:szCs w:val="24"/>
          <w:lang w:val="en-US"/>
        </w:rPr>
        <w:t xml:space="preserve"> – Viblo - Internet</w:t>
      </w:r>
      <w:r w:rsidRPr="009337EC">
        <w:rPr>
          <w:color w:val="auto"/>
          <w:sz w:val="24"/>
          <w:szCs w:val="24"/>
          <w:lang w:val="en-US"/>
        </w:rPr>
        <w:t>)</w:t>
      </w:r>
    </w:p>
    <w:p w:rsidR="002124A3" w:rsidRPr="008D6B8B" w:rsidRDefault="00741CAA" w:rsidP="00CE1782">
      <w:pPr>
        <w:pStyle w:val="BodyText"/>
        <w:spacing w:line="360" w:lineRule="auto"/>
        <w:ind w:left="305" w:right="186" w:firstLine="415"/>
        <w:jc w:val="both"/>
        <w:rPr>
          <w:lang w:val="en-US"/>
        </w:rPr>
      </w:pPr>
      <w:r w:rsidRPr="008D6B8B">
        <w:rPr>
          <w:b/>
          <w:bCs/>
          <w:lang w:val="en-US"/>
        </w:rPr>
        <w:t>ROUGE-1:</w:t>
      </w:r>
      <w:r w:rsidRPr="008D6B8B">
        <w:rPr>
          <w:lang w:val="en-US"/>
        </w:rPr>
        <w:t xml:space="preserve"> Đo lường sự trùng khớp của các unigram (từ đơn lẻ) giữa bản tóm tắt máy và bản tóm tắt tham chiếu.</w:t>
      </w:r>
    </w:p>
    <w:p w:rsidR="006E45BD" w:rsidRPr="008D6B8B" w:rsidRDefault="002B0BC2" w:rsidP="008D6B8B">
      <w:pPr>
        <w:pStyle w:val="BodyText"/>
        <w:spacing w:line="360" w:lineRule="auto"/>
        <w:ind w:left="305" w:right="186" w:firstLine="415"/>
        <w:jc w:val="both"/>
        <w:rPr>
          <w:lang w:val="en-US"/>
        </w:rPr>
      </w:pPr>
      <w:r w:rsidRPr="008D6B8B">
        <w:rPr>
          <w:b/>
          <w:bCs/>
          <w:lang w:val="en-US"/>
        </w:rPr>
        <w:t>ROUGE-2</w:t>
      </w:r>
      <w:r w:rsidRPr="008D6B8B">
        <w:rPr>
          <w:lang w:val="en-US"/>
        </w:rPr>
        <w:t>: Đo lường sự trùng khớp của các bigram (cặp từ liên tiếp) giữa bản tóm tắt máy và bản tóm tắt tham chiếu.</w:t>
      </w:r>
    </w:p>
    <w:p w:rsidR="006E45BD" w:rsidRPr="008D6B8B" w:rsidRDefault="006E45BD" w:rsidP="008D6B8B">
      <w:pPr>
        <w:pStyle w:val="BodyText"/>
        <w:numPr>
          <w:ilvl w:val="0"/>
          <w:numId w:val="11"/>
        </w:numPr>
        <w:spacing w:line="360" w:lineRule="auto"/>
        <w:ind w:right="186"/>
        <w:jc w:val="both"/>
        <w:rPr>
          <w:lang w:val="en-US"/>
        </w:rPr>
      </w:pPr>
      <w:r w:rsidRPr="008D6B8B">
        <w:rPr>
          <w:lang w:val="en-US"/>
        </w:rPr>
        <w:t>Việc sử dụng các thước đo ROUGE trong đánh giá model tóm tắt văn bản có những ưu điểm sau:</w:t>
      </w:r>
    </w:p>
    <w:p w:rsidR="006E45BD" w:rsidRPr="008D6B8B" w:rsidRDefault="006E45BD" w:rsidP="008D6B8B">
      <w:pPr>
        <w:pStyle w:val="BodyText"/>
        <w:numPr>
          <w:ilvl w:val="0"/>
          <w:numId w:val="15"/>
        </w:numPr>
        <w:spacing w:line="360" w:lineRule="auto"/>
        <w:ind w:right="186"/>
        <w:jc w:val="both"/>
        <w:rPr>
          <w:lang w:val="en-US"/>
        </w:rPr>
      </w:pPr>
      <w:r w:rsidRPr="008D6B8B">
        <w:rPr>
          <w:lang w:val="en-US"/>
        </w:rPr>
        <w:t>Khả năng đánh giá tự động: ROUGE cho phép đánh giá chất lượng của các hệ thống tóm tắt một cách tự động và nhanh chóng, giảm bớt sự phụ thuộc vào đánh giá thủ công.</w:t>
      </w:r>
    </w:p>
    <w:p w:rsidR="006E45BD" w:rsidRPr="008D6B8B" w:rsidRDefault="006E45BD" w:rsidP="008D6B8B">
      <w:pPr>
        <w:pStyle w:val="BodyText"/>
        <w:numPr>
          <w:ilvl w:val="0"/>
          <w:numId w:val="15"/>
        </w:numPr>
        <w:spacing w:line="360" w:lineRule="auto"/>
        <w:ind w:right="186"/>
        <w:jc w:val="both"/>
        <w:rPr>
          <w:lang w:val="en-US"/>
        </w:rPr>
      </w:pPr>
      <w:r w:rsidRPr="008D6B8B">
        <w:rPr>
          <w:lang w:val="en-US"/>
        </w:rPr>
        <w:t>Tính khách quan: Các thước đo ROUGE dựa trên sự trùng khớp của các n-gram hoặc chuỗi con chung, mang lại sự khách quan trong đánh giá.</w:t>
      </w:r>
    </w:p>
    <w:p w:rsidR="006E45BD" w:rsidRPr="008D6B8B" w:rsidRDefault="006E45BD" w:rsidP="008D6B8B">
      <w:pPr>
        <w:pStyle w:val="BodyText"/>
        <w:numPr>
          <w:ilvl w:val="0"/>
          <w:numId w:val="15"/>
        </w:numPr>
        <w:spacing w:line="360" w:lineRule="auto"/>
        <w:ind w:right="186"/>
        <w:jc w:val="both"/>
        <w:rPr>
          <w:lang w:val="en-US"/>
        </w:rPr>
      </w:pPr>
      <w:r w:rsidRPr="008D6B8B">
        <w:rPr>
          <w:lang w:val="en-US"/>
        </w:rPr>
        <w:t>Khả năng so sánh: ROUGE cho phép so sánh hiệu suất giữa các hệ thống tóm tắt khác nhau một cách dễ dàng.</w:t>
      </w:r>
    </w:p>
    <w:p w:rsidR="00664F07" w:rsidRDefault="006E45BD" w:rsidP="008D6B8B">
      <w:pPr>
        <w:pStyle w:val="BodyText"/>
        <w:numPr>
          <w:ilvl w:val="0"/>
          <w:numId w:val="15"/>
        </w:numPr>
        <w:spacing w:line="360" w:lineRule="auto"/>
        <w:ind w:right="186"/>
        <w:jc w:val="both"/>
        <w:rPr>
          <w:lang w:val="en-US"/>
        </w:rPr>
      </w:pPr>
      <w:r w:rsidRPr="008D6B8B">
        <w:rPr>
          <w:lang w:val="en-US"/>
        </w:rPr>
        <w:t>Độc lập ngôn ngữ: ROUGE có thể được áp dụng cho nhiều ngôn ngữ khác nhau, bao gồm cả tiếng Việt.</w:t>
      </w:r>
    </w:p>
    <w:p w:rsidR="00664F07" w:rsidRDefault="00664F07" w:rsidP="00664F07">
      <w:pPr>
        <w:pStyle w:val="Heading2"/>
        <w:spacing w:line="360" w:lineRule="auto"/>
        <w:ind w:left="0" w:firstLine="261"/>
        <w:rPr>
          <w:lang w:val="en-US"/>
        </w:rPr>
      </w:pPr>
      <w:r>
        <w:rPr>
          <w:lang w:val="en-US"/>
        </w:rPr>
        <w:t>2.</w:t>
      </w:r>
      <w:r w:rsidR="00614F94">
        <w:rPr>
          <w:lang w:val="en-US"/>
        </w:rPr>
        <w:t>3</w:t>
      </w:r>
      <w:r>
        <w:rPr>
          <w:lang w:val="en-US"/>
        </w:rPr>
        <w:t xml:space="preserve"> </w:t>
      </w:r>
      <w:r w:rsidR="00614F94">
        <w:rPr>
          <w:lang w:val="en-US"/>
        </w:rPr>
        <w:t>Giải pháp đề xuất tóm tắt văn bản</w:t>
      </w:r>
    </w:p>
    <w:p w:rsidR="006E761F" w:rsidRDefault="006E761F" w:rsidP="006E761F">
      <w:pPr>
        <w:rPr>
          <w:lang w:val="en-US"/>
        </w:rPr>
      </w:pPr>
    </w:p>
    <w:p w:rsidR="00275EEB" w:rsidRDefault="006E761F" w:rsidP="00275EEB">
      <w:pPr>
        <w:pStyle w:val="BodyText"/>
        <w:spacing w:line="360" w:lineRule="auto"/>
        <w:ind w:left="305" w:right="186" w:firstLine="415"/>
        <w:jc w:val="both"/>
        <w:rPr>
          <w:lang w:val="en-US"/>
        </w:rPr>
      </w:pPr>
      <w:r w:rsidRPr="006E761F">
        <w:rPr>
          <w:noProof/>
          <w:lang w:val="en-US"/>
        </w:rPr>
        <w:drawing>
          <wp:inline distT="0" distB="0" distL="0" distR="0" wp14:anchorId="041A7074" wp14:editId="4ECEF42F">
            <wp:extent cx="4993611" cy="2278296"/>
            <wp:effectExtent l="0" t="0" r="0" b="8255"/>
            <wp:docPr id="164914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41696" name=""/>
                    <pic:cNvPicPr/>
                  </pic:nvPicPr>
                  <pic:blipFill>
                    <a:blip r:embed="rId11"/>
                    <a:stretch>
                      <a:fillRect/>
                    </a:stretch>
                  </pic:blipFill>
                  <pic:spPr>
                    <a:xfrm>
                      <a:off x="0" y="0"/>
                      <a:ext cx="5013382" cy="2287316"/>
                    </a:xfrm>
                    <a:prstGeom prst="rect">
                      <a:avLst/>
                    </a:prstGeom>
                  </pic:spPr>
                </pic:pic>
              </a:graphicData>
            </a:graphic>
          </wp:inline>
        </w:drawing>
      </w:r>
    </w:p>
    <w:p w:rsidR="00364D37" w:rsidRDefault="00023697" w:rsidP="00364D37">
      <w:pPr>
        <w:pStyle w:val="BodyText"/>
        <w:numPr>
          <w:ilvl w:val="0"/>
          <w:numId w:val="65"/>
        </w:numPr>
        <w:spacing w:line="360" w:lineRule="auto"/>
        <w:ind w:right="186"/>
        <w:jc w:val="both"/>
        <w:rPr>
          <w:lang w:val="en-US"/>
        </w:rPr>
      </w:pPr>
      <w:bookmarkStart w:id="81" w:name="_Toc173690372"/>
      <w:bookmarkStart w:id="82" w:name="_Toc174221019"/>
      <w:r>
        <w:rPr>
          <w:lang w:val="en-US"/>
        </w:rPr>
        <w:t>S</w:t>
      </w:r>
      <w:r w:rsidRPr="00023697">
        <w:t xml:space="preserve">ử dụng các kỹ thuật xử lý ngôn ngữ tự nhiên (NLP) để biểu diễn các câu </w:t>
      </w:r>
      <w:r w:rsidRPr="00023697">
        <w:lastRenderedPageBreak/>
        <w:t>dưới dạng vector, sau đó phân cụm các câu để chọn ra những câu quan trọng nhất để tạo bản tóm tắt. Sự kết hợp giữa TF-IDF và FastText giúp giữ lại cả tần suất và ngữ nghĩa của các từ trong quá trình tóm tắt.</w:t>
      </w:r>
    </w:p>
    <w:p w:rsidR="004A0B49" w:rsidRDefault="00203640" w:rsidP="005E4F4E">
      <w:pPr>
        <w:pStyle w:val="BodyText"/>
        <w:numPr>
          <w:ilvl w:val="0"/>
          <w:numId w:val="65"/>
        </w:numPr>
        <w:spacing w:line="360" w:lineRule="auto"/>
        <w:ind w:right="186"/>
        <w:jc w:val="both"/>
        <w:rPr>
          <w:lang w:val="en-US"/>
        </w:rPr>
      </w:pPr>
      <w:r w:rsidRPr="00AD4F25">
        <w:rPr>
          <w:b/>
          <w:bCs/>
          <w:lang w:val="en-US"/>
        </w:rPr>
        <w:t>Sử dụng KMeans Clustering</w:t>
      </w:r>
      <w:r w:rsidRPr="008E413D">
        <w:rPr>
          <w:lang w:val="en-US"/>
        </w:rPr>
        <w:t xml:space="preserve">: Sau khi chuyển đổi các câu thành vector, </w:t>
      </w:r>
      <w:r w:rsidR="0099240F">
        <w:rPr>
          <w:lang w:val="en-US"/>
        </w:rPr>
        <w:t>thực hiện</w:t>
      </w:r>
      <w:r w:rsidRPr="008E413D">
        <w:rPr>
          <w:lang w:val="en-US"/>
        </w:rPr>
        <w:t xml:space="preserve"> phân cụm các câu bằng KMeans để chọn các câu đại diện cho bản tóm tắt.</w:t>
      </w:r>
    </w:p>
    <w:p w:rsidR="00A441F6" w:rsidRDefault="005A5CA5" w:rsidP="005A5CA5">
      <w:pPr>
        <w:pStyle w:val="BodyText"/>
        <w:numPr>
          <w:ilvl w:val="0"/>
          <w:numId w:val="11"/>
        </w:numPr>
        <w:spacing w:line="360" w:lineRule="auto"/>
        <w:ind w:right="186"/>
        <w:jc w:val="both"/>
        <w:rPr>
          <w:lang w:val="en-US"/>
        </w:rPr>
      </w:pPr>
      <w:r w:rsidRPr="005A5CA5">
        <w:rPr>
          <w:lang w:val="en-US"/>
        </w:rPr>
        <w:t>KMeans giúp phân nhóm các câu tương tự lại với nhau và chọn câu đại diện từ mỗi nhóm. Điều này có thể tạo ra tóm tắt cô đọng và chính xác hơn so với các phương pháp chỉ chọn câu đơn lẻ.</w:t>
      </w:r>
    </w:p>
    <w:p w:rsidR="00285C55" w:rsidRDefault="00203640" w:rsidP="007730E3">
      <w:pPr>
        <w:pStyle w:val="BodyText"/>
        <w:numPr>
          <w:ilvl w:val="0"/>
          <w:numId w:val="65"/>
        </w:numPr>
        <w:spacing w:line="360" w:lineRule="auto"/>
        <w:ind w:right="186"/>
        <w:jc w:val="both"/>
        <w:rPr>
          <w:lang w:val="en-US"/>
        </w:rPr>
      </w:pPr>
      <w:r w:rsidRPr="007730E3">
        <w:rPr>
          <w:b/>
          <w:bCs/>
          <w:lang w:val="en-US"/>
        </w:rPr>
        <w:t>Kết hợp TF-IDF và FastText</w:t>
      </w:r>
      <w:r w:rsidRPr="007730E3">
        <w:rPr>
          <w:lang w:val="en-US"/>
        </w:rPr>
        <w:t>:</w:t>
      </w:r>
      <w:r w:rsidR="007730E3">
        <w:rPr>
          <w:lang w:val="en-US"/>
        </w:rPr>
        <w:t xml:space="preserve"> Trong việc tính </w:t>
      </w:r>
      <w:r w:rsidR="007730E3" w:rsidRPr="007730E3">
        <w:t>vector trung bình có trọng số cho toàn bộ câu</w:t>
      </w:r>
      <w:r w:rsidR="007730E3">
        <w:rPr>
          <w:lang w:val="en-US"/>
        </w:rPr>
        <w:t xml:space="preserve">. </w:t>
      </w:r>
    </w:p>
    <w:p w:rsidR="00F92DC8" w:rsidRPr="00F92DC8" w:rsidRDefault="00F92DC8" w:rsidP="00F92DC8">
      <w:pPr>
        <w:pStyle w:val="BodyText"/>
        <w:numPr>
          <w:ilvl w:val="0"/>
          <w:numId w:val="68"/>
        </w:numPr>
        <w:spacing w:line="360" w:lineRule="auto"/>
        <w:ind w:right="186"/>
        <w:jc w:val="both"/>
      </w:pPr>
      <w:r w:rsidRPr="00F92DC8">
        <w:t xml:space="preserve">Với mỗi từ trong câu, nhân vector FastText của từ đó với trọng số TF-IDF của nó. </w:t>
      </w:r>
    </w:p>
    <w:p w:rsidR="00285C55" w:rsidRPr="00285C55" w:rsidRDefault="00285C55" w:rsidP="00285C55">
      <w:pPr>
        <w:pStyle w:val="BodyText"/>
        <w:numPr>
          <w:ilvl w:val="0"/>
          <w:numId w:val="68"/>
        </w:numPr>
        <w:spacing w:line="360" w:lineRule="auto"/>
        <w:ind w:right="186"/>
        <w:jc w:val="both"/>
      </w:pPr>
      <w:r w:rsidRPr="00285C55">
        <w:t>Tổng hợp các vector từ đã nhân với TF-IDF bằng cách cộng chúng lại.</w:t>
      </w:r>
    </w:p>
    <w:p w:rsidR="00285C55" w:rsidRPr="00285C55" w:rsidRDefault="00285C55" w:rsidP="00285C55">
      <w:pPr>
        <w:pStyle w:val="BodyText"/>
        <w:numPr>
          <w:ilvl w:val="0"/>
          <w:numId w:val="68"/>
        </w:numPr>
        <w:spacing w:line="360" w:lineRule="auto"/>
        <w:ind w:right="186"/>
        <w:jc w:val="both"/>
      </w:pPr>
      <w:r w:rsidRPr="00285C55">
        <w:t>Cuối cùng, chia tổng vector này cho tổng trọng số TF-IDF của các từ trong câu để tạo ra vector trung bình có trọng số cho cả câu.</w:t>
      </w:r>
    </w:p>
    <w:p w:rsidR="007730E3" w:rsidRDefault="007730E3" w:rsidP="00587D50">
      <w:pPr>
        <w:pStyle w:val="BodyText"/>
        <w:numPr>
          <w:ilvl w:val="0"/>
          <w:numId w:val="11"/>
        </w:numPr>
        <w:spacing w:line="360" w:lineRule="auto"/>
        <w:ind w:right="186"/>
        <w:jc w:val="both"/>
        <w:rPr>
          <w:lang w:val="en-US"/>
        </w:rPr>
      </w:pPr>
      <w:r w:rsidRPr="00587D50">
        <w:rPr>
          <w:lang w:val="en-US"/>
        </w:rPr>
        <w:t>Vector cuối cùng của câu là một vector có trọng số, kết hợp thông tin ngữ nghĩa (từ FastText) và mức độ quan trọng (từ TF-IDF) của các từ trong câu.</w:t>
      </w:r>
    </w:p>
    <w:p w:rsidR="004F7A1C" w:rsidRDefault="00203640" w:rsidP="004F7A1C">
      <w:pPr>
        <w:pStyle w:val="BodyText"/>
        <w:numPr>
          <w:ilvl w:val="0"/>
          <w:numId w:val="11"/>
        </w:numPr>
        <w:spacing w:line="360" w:lineRule="auto"/>
        <w:ind w:right="186"/>
        <w:jc w:val="both"/>
        <w:rPr>
          <w:lang w:val="en-US"/>
        </w:rPr>
      </w:pPr>
      <w:r w:rsidRPr="007730E3">
        <w:rPr>
          <w:lang w:val="en-US"/>
        </w:rPr>
        <w:t xml:space="preserve"> Kết hợp trọng số TF-IDF để điều chỉnh độ quan trọng của từ và mô hình FastText để giữ ngữ nghĩa của từ.</w:t>
      </w:r>
      <w:r w:rsidR="007730E3" w:rsidRPr="007730E3">
        <w:rPr>
          <w:lang w:val="en-US"/>
        </w:rPr>
        <w:t xml:space="preserve"> </w:t>
      </w:r>
      <w:r w:rsidR="00D70189" w:rsidRPr="00D70189">
        <w:t xml:space="preserve">Sử dụng cả TF-IDF và FastText giúp </w:t>
      </w:r>
      <w:r w:rsidR="00D70189" w:rsidRPr="007730E3">
        <w:rPr>
          <w:lang w:val="en-US"/>
        </w:rPr>
        <w:t xml:space="preserve">mô hình </w:t>
      </w:r>
      <w:r w:rsidR="00D70189" w:rsidRPr="00D70189">
        <w:t>không chỉ cân nhắc trọng số của từ mà còn giữ lại ngữ nghĩa từ, tạo ra các vector câu giàu thông tin hơn</w:t>
      </w:r>
    </w:p>
    <w:p w:rsidR="004767AA" w:rsidRPr="004F7A1C" w:rsidRDefault="004F7A1C" w:rsidP="004F7A1C">
      <w:pPr>
        <w:rPr>
          <w:sz w:val="26"/>
          <w:szCs w:val="26"/>
          <w:lang w:val="en-US"/>
        </w:rPr>
      </w:pPr>
      <w:r>
        <w:rPr>
          <w:lang w:val="en-US"/>
        </w:rPr>
        <w:br w:type="page"/>
      </w:r>
    </w:p>
    <w:p w:rsidR="00EF62AE" w:rsidRPr="001F100D" w:rsidRDefault="00A461FE" w:rsidP="001F100D">
      <w:pPr>
        <w:pStyle w:val="Heading1"/>
        <w:spacing w:before="85" w:line="360" w:lineRule="auto"/>
        <w:ind w:left="0"/>
      </w:pPr>
      <w:r w:rsidRPr="001F100D">
        <w:lastRenderedPageBreak/>
        <w:t xml:space="preserve">CHƯƠNG </w:t>
      </w:r>
      <w:r w:rsidR="00381775">
        <w:rPr>
          <w:lang w:val="en-US"/>
        </w:rPr>
        <w:t>3</w:t>
      </w:r>
      <w:r w:rsidRPr="001F100D">
        <w:t>: TỔNG KẾT VÀ THỰC NGHIỆM CHƯƠNG TRÌNH</w:t>
      </w:r>
      <w:bookmarkEnd w:id="81"/>
      <w:bookmarkEnd w:id="82"/>
    </w:p>
    <w:p w:rsidR="00D44760" w:rsidRDefault="00D44760" w:rsidP="00D44760">
      <w:pPr>
        <w:pStyle w:val="Heading2"/>
        <w:spacing w:line="360" w:lineRule="auto"/>
        <w:ind w:left="0" w:firstLine="261"/>
        <w:rPr>
          <w:lang w:val="en-US"/>
        </w:rPr>
      </w:pPr>
      <w:r>
        <w:rPr>
          <w:lang w:val="en-US"/>
        </w:rPr>
        <w:t xml:space="preserve">3.1 </w:t>
      </w:r>
      <w:r w:rsidRPr="00D44760">
        <w:rPr>
          <w:lang w:val="en-US"/>
        </w:rPr>
        <w:t>Thực nghiệm chương trình.</w:t>
      </w:r>
    </w:p>
    <w:p w:rsidR="005D0FF2" w:rsidRDefault="005D0FF2" w:rsidP="005D0FF2">
      <w:pPr>
        <w:pStyle w:val="Heading3"/>
        <w:spacing w:line="360" w:lineRule="auto"/>
        <w:rPr>
          <w:lang w:val="en-US"/>
        </w:rPr>
      </w:pPr>
      <w:r>
        <w:rPr>
          <w:lang w:val="en-US"/>
        </w:rPr>
        <w:t>3.1.1 Đọc dữ liệu</w:t>
      </w:r>
    </w:p>
    <w:p w:rsidR="00E829F7" w:rsidRDefault="00E829F7" w:rsidP="00E829F7">
      <w:pPr>
        <w:pStyle w:val="BodyText"/>
        <w:numPr>
          <w:ilvl w:val="0"/>
          <w:numId w:val="65"/>
        </w:numPr>
        <w:spacing w:line="360" w:lineRule="auto"/>
        <w:ind w:right="186"/>
        <w:jc w:val="both"/>
        <w:rPr>
          <w:lang w:val="en-US"/>
        </w:rPr>
      </w:pPr>
      <w:r w:rsidRPr="00B804FB">
        <w:t>Tải dữ liệu huấn luyện và kiểm tra từ các tệp CSV</w:t>
      </w:r>
      <w:r>
        <w:rPr>
          <w:lang w:val="en-US"/>
        </w:rPr>
        <w:t xml:space="preserve"> (</w:t>
      </w:r>
      <w:r w:rsidRPr="008D6B8B">
        <w:t>Bộ dữ liệu</w:t>
      </w:r>
      <w:r w:rsidRPr="008D6B8B">
        <w:rPr>
          <w:b/>
          <w:bCs/>
        </w:rPr>
        <w:t>: VNDS: A Vietnamese Dataset for Summarization)</w:t>
      </w:r>
      <w:r w:rsidRPr="00B804FB">
        <w:t xml:space="preserve"> để chuẩn bị cho các bước xử lý tiếp theo.</w:t>
      </w:r>
    </w:p>
    <w:p w:rsidR="00E829F7" w:rsidRDefault="00E829F7" w:rsidP="00E829F7">
      <w:pPr>
        <w:pStyle w:val="Heading3"/>
        <w:spacing w:line="360" w:lineRule="auto"/>
        <w:rPr>
          <w:lang w:val="en-US"/>
        </w:rPr>
      </w:pPr>
      <w:r>
        <w:rPr>
          <w:lang w:val="en-US"/>
        </w:rPr>
        <w:t xml:space="preserve">3.1.2 </w:t>
      </w:r>
      <w:r w:rsidRPr="00584977">
        <w:t>Kiểm tra dữ liệu</w:t>
      </w:r>
    </w:p>
    <w:p w:rsidR="00E829F7" w:rsidRPr="000E1FCF" w:rsidRDefault="00BE5430" w:rsidP="00BE5430">
      <w:pPr>
        <w:pStyle w:val="BodyText"/>
        <w:numPr>
          <w:ilvl w:val="0"/>
          <w:numId w:val="65"/>
        </w:numPr>
        <w:spacing w:line="360" w:lineRule="auto"/>
        <w:ind w:right="186"/>
        <w:jc w:val="both"/>
      </w:pPr>
      <w:r w:rsidRPr="00BB1967">
        <w:t>Kiểm tra</w:t>
      </w:r>
      <w:r w:rsidRPr="009502F2">
        <w:t xml:space="preserve"> kích thước (số dòng và cột) của dữ liệu huấn luyện và kiểm tra để đảm bảo dữ liệu được </w:t>
      </w:r>
      <w:r w:rsidRPr="00BB1967">
        <w:t>tải lên</w:t>
      </w:r>
      <w:r w:rsidRPr="009502F2">
        <w:t xml:space="preserve"> đúng cách.</w:t>
      </w:r>
    </w:p>
    <w:p w:rsidR="000E1FCF" w:rsidRDefault="000E1FCF" w:rsidP="000E1FCF">
      <w:pPr>
        <w:pStyle w:val="Heading3"/>
        <w:spacing w:line="360" w:lineRule="auto"/>
        <w:rPr>
          <w:lang w:val="en-US"/>
        </w:rPr>
      </w:pPr>
      <w:r>
        <w:rPr>
          <w:lang w:val="en-US"/>
        </w:rPr>
        <w:t xml:space="preserve">3.1.3 </w:t>
      </w:r>
      <w:r w:rsidRPr="000F5EB1">
        <w:t>Tạo token từ câu</w:t>
      </w:r>
    </w:p>
    <w:p w:rsidR="00021F40" w:rsidRDefault="00021F40" w:rsidP="00021F40">
      <w:pPr>
        <w:pStyle w:val="BodyText"/>
        <w:numPr>
          <w:ilvl w:val="0"/>
          <w:numId w:val="65"/>
        </w:numPr>
        <w:spacing w:line="360" w:lineRule="auto"/>
        <w:ind w:right="186"/>
        <w:jc w:val="both"/>
        <w:rPr>
          <w:lang w:val="en-US"/>
        </w:rPr>
      </w:pPr>
      <w:r w:rsidRPr="008D0FF1">
        <w:rPr>
          <w:b/>
          <w:bCs/>
        </w:rPr>
        <w:t>Chuẩn hóa văn bản:</w:t>
      </w:r>
      <w:r w:rsidRPr="008D0FF1">
        <w:t xml:space="preserve"> Chuyển văn bản về chữ thường, loại bỏ các ký tự không cần thiết (khoảng trắng thừa, ký tự đặc biệt, dấu câu).</w:t>
      </w:r>
    </w:p>
    <w:p w:rsidR="00021F40" w:rsidRDefault="00021F40" w:rsidP="00021F40">
      <w:pPr>
        <w:pStyle w:val="BodyText"/>
        <w:numPr>
          <w:ilvl w:val="0"/>
          <w:numId w:val="65"/>
        </w:numPr>
        <w:spacing w:line="360" w:lineRule="auto"/>
        <w:ind w:right="186"/>
        <w:jc w:val="both"/>
        <w:rPr>
          <w:lang w:val="en-US"/>
        </w:rPr>
      </w:pPr>
      <w:r w:rsidRPr="007B4D33">
        <w:rPr>
          <w:b/>
          <w:bCs/>
        </w:rPr>
        <w:t>Tách câu:</w:t>
      </w:r>
      <w:r w:rsidRPr="007B4D33">
        <w:t xml:space="preserve"> Sử dụng nltk.sent_tokenize để tách văn bản thành các câu.</w:t>
      </w:r>
    </w:p>
    <w:p w:rsidR="00021F40" w:rsidRDefault="00021F40" w:rsidP="00021F40">
      <w:pPr>
        <w:pStyle w:val="BodyText"/>
        <w:numPr>
          <w:ilvl w:val="0"/>
          <w:numId w:val="65"/>
        </w:numPr>
        <w:spacing w:line="360" w:lineRule="auto"/>
        <w:ind w:right="186"/>
        <w:jc w:val="both"/>
        <w:rPr>
          <w:lang w:val="en-US"/>
        </w:rPr>
      </w:pPr>
      <w:r w:rsidRPr="00153411">
        <w:rPr>
          <w:b/>
          <w:bCs/>
        </w:rPr>
        <w:t>Xử lý từng câu:</w:t>
      </w:r>
      <w:r w:rsidRPr="00153411">
        <w:t xml:space="preserve"> Loại bỏ các ký tự không thuộc từ (sử dụng biểu thức chính quy re.sub) và chuẩn hóa khoảng trắng trong câu.</w:t>
      </w:r>
    </w:p>
    <w:p w:rsidR="000E1FCF" w:rsidRPr="005F013E" w:rsidRDefault="00021F40" w:rsidP="00021F40">
      <w:pPr>
        <w:pStyle w:val="BodyText"/>
        <w:numPr>
          <w:ilvl w:val="0"/>
          <w:numId w:val="11"/>
        </w:numPr>
        <w:spacing w:line="360" w:lineRule="auto"/>
        <w:ind w:right="186"/>
        <w:jc w:val="both"/>
      </w:pPr>
      <w:r w:rsidRPr="00C10E54">
        <w:t>Chuẩn hóa và tách câu từ văn bản gốc để chuẩn bị cho việc chuyển đổi câu thành vector.</w:t>
      </w:r>
    </w:p>
    <w:p w:rsidR="005F013E" w:rsidRDefault="005F013E" w:rsidP="005F013E">
      <w:pPr>
        <w:pStyle w:val="Heading3"/>
        <w:spacing w:line="360" w:lineRule="auto"/>
        <w:rPr>
          <w:lang w:val="en-US"/>
        </w:rPr>
      </w:pPr>
      <w:r>
        <w:rPr>
          <w:lang w:val="en-US"/>
        </w:rPr>
        <w:t xml:space="preserve">3.1.4 </w:t>
      </w:r>
      <w:r w:rsidRPr="00DA4CE6">
        <w:t>Chuyển đổi câu thành vector</w:t>
      </w:r>
    </w:p>
    <w:p w:rsidR="00014211" w:rsidRPr="009B4E3F" w:rsidRDefault="00014211" w:rsidP="00014211">
      <w:pPr>
        <w:pStyle w:val="BodyText"/>
        <w:numPr>
          <w:ilvl w:val="0"/>
          <w:numId w:val="65"/>
        </w:numPr>
        <w:spacing w:line="360" w:lineRule="auto"/>
        <w:ind w:right="186"/>
        <w:jc w:val="both"/>
        <w:rPr>
          <w:b/>
          <w:bCs/>
        </w:rPr>
      </w:pPr>
      <w:r w:rsidRPr="00FF49B9">
        <w:rPr>
          <w:b/>
          <w:bCs/>
        </w:rPr>
        <w:t xml:space="preserve">Tạo TF-IDF vectorizer: </w:t>
      </w:r>
      <w:r w:rsidRPr="00FF49B9">
        <w:t xml:space="preserve">Sử dụng </w:t>
      </w:r>
      <w:r w:rsidRPr="006E2BE2">
        <w:t>TfidfVectorizer</w:t>
      </w:r>
      <w:r w:rsidRPr="00FF49B9">
        <w:t xml:space="preserve"> để tính trọng số TF-IDF cho từng từ trong câu, giúp xác định tầm quan trọng của từ đó trong ngữ cảnh của toàn bộ văn bản.</w:t>
      </w:r>
    </w:p>
    <w:p w:rsidR="00014211" w:rsidRPr="00086E33" w:rsidRDefault="00014211" w:rsidP="00014211">
      <w:pPr>
        <w:pStyle w:val="BodyText"/>
        <w:numPr>
          <w:ilvl w:val="0"/>
          <w:numId w:val="65"/>
        </w:numPr>
        <w:spacing w:line="360" w:lineRule="auto"/>
        <w:ind w:right="186"/>
        <w:jc w:val="both"/>
        <w:rPr>
          <w:b/>
          <w:bCs/>
        </w:rPr>
      </w:pPr>
      <w:r w:rsidRPr="009B4E3F">
        <w:rPr>
          <w:b/>
          <w:bCs/>
        </w:rPr>
        <w:t>Chuyển đổi từ thành vector bằng FastText:</w:t>
      </w:r>
      <w:r>
        <w:rPr>
          <w:b/>
          <w:bCs/>
          <w:lang w:val="en-US"/>
        </w:rPr>
        <w:t xml:space="preserve"> </w:t>
      </w:r>
      <w:r w:rsidRPr="009B4E3F">
        <w:rPr>
          <w:lang w:val="en-US"/>
        </w:rPr>
        <w:t>Mỗi từ sau khi được token hóa sẽ được chuyển thành một vector số học (chuỗi các số) bằng mô hình FastText</w:t>
      </w:r>
      <w:r>
        <w:rPr>
          <w:lang w:val="en-US"/>
        </w:rPr>
        <w:t>.</w:t>
      </w:r>
    </w:p>
    <w:p w:rsidR="00014211" w:rsidRPr="00565B86" w:rsidRDefault="00014211" w:rsidP="00014211">
      <w:pPr>
        <w:pStyle w:val="BodyText"/>
        <w:numPr>
          <w:ilvl w:val="0"/>
          <w:numId w:val="65"/>
        </w:numPr>
        <w:spacing w:line="360" w:lineRule="auto"/>
        <w:ind w:right="186"/>
        <w:jc w:val="both"/>
        <w:rPr>
          <w:b/>
          <w:bCs/>
        </w:rPr>
      </w:pPr>
      <w:r w:rsidRPr="00086E33">
        <w:rPr>
          <w:b/>
          <w:bCs/>
        </w:rPr>
        <w:t>Nhân vector từ với trọng số TF-IDF</w:t>
      </w:r>
      <w:r>
        <w:rPr>
          <w:b/>
          <w:bCs/>
          <w:lang w:val="en-US"/>
        </w:rPr>
        <w:t xml:space="preserve">: </w:t>
      </w:r>
      <w:r w:rsidRPr="00086E33">
        <w:t xml:space="preserve">Mỗi vector từ được nhân với trọng số TF-IDF tương ứng của từ đó. Điều này giúp điều chỉnh độ quan trọng của từ trong câu. Những từ quan trọng hơn sẽ có trọng số TF-IDF cao hơn </w:t>
      </w:r>
      <w:r w:rsidRPr="00086E33">
        <w:lastRenderedPageBreak/>
        <w:t>và sẽ có ảnh hưởng lớn hơn đến vector cuối cùng của câu.</w:t>
      </w:r>
    </w:p>
    <w:p w:rsidR="00014211" w:rsidRPr="002767A7" w:rsidRDefault="00014211" w:rsidP="00014211">
      <w:pPr>
        <w:pStyle w:val="BodyText"/>
        <w:numPr>
          <w:ilvl w:val="0"/>
          <w:numId w:val="65"/>
        </w:numPr>
        <w:spacing w:line="360" w:lineRule="auto"/>
        <w:ind w:right="186"/>
        <w:jc w:val="both"/>
        <w:rPr>
          <w:b/>
          <w:bCs/>
        </w:rPr>
      </w:pPr>
      <w:r w:rsidRPr="00565B86">
        <w:rPr>
          <w:b/>
          <w:bCs/>
        </w:rPr>
        <w:t>Chuẩn hóa vector câu</w:t>
      </w:r>
      <w:r>
        <w:rPr>
          <w:b/>
          <w:bCs/>
          <w:lang w:val="en-US"/>
        </w:rPr>
        <w:t xml:space="preserve">: </w:t>
      </w:r>
      <w:r w:rsidRPr="00565B86">
        <w:t xml:space="preserve">Sau khi tính toán xong, vector của câu được chuẩn hóa bằng cách chia cho tổng trọng số TF-IDF của các từ. Điều này đảm bảo rằng vector cuối cùng </w:t>
      </w:r>
      <w:r w:rsidRPr="00025412">
        <w:t>không quá phụ thuộc vào độ dài của câu, mà tập trung vào ý nghĩa tổng quát của câu.</w:t>
      </w:r>
    </w:p>
    <w:p w:rsidR="005F013E" w:rsidRPr="00355723" w:rsidRDefault="00014211" w:rsidP="00014211">
      <w:pPr>
        <w:pStyle w:val="BodyText"/>
        <w:numPr>
          <w:ilvl w:val="0"/>
          <w:numId w:val="11"/>
        </w:numPr>
        <w:spacing w:line="360" w:lineRule="auto"/>
        <w:ind w:right="186"/>
        <w:jc w:val="both"/>
      </w:pPr>
      <w:r w:rsidRPr="002767A7">
        <w:t>Biểu diễn các câu thành các vector số, trong đó mỗi vector phản ánh ý nghĩa ngữ nghĩa của câu dựa trên mô hình từ điển (FastText) và trọng số TF-IDF.</w:t>
      </w:r>
    </w:p>
    <w:p w:rsidR="00355723" w:rsidRDefault="00355723" w:rsidP="00355723">
      <w:pPr>
        <w:pStyle w:val="Heading3"/>
        <w:spacing w:line="360" w:lineRule="auto"/>
        <w:rPr>
          <w:lang w:val="en-US"/>
        </w:rPr>
      </w:pPr>
      <w:r>
        <w:rPr>
          <w:lang w:val="en-US"/>
        </w:rPr>
        <w:t xml:space="preserve">3.1.5 </w:t>
      </w:r>
      <w:r w:rsidRPr="00F9109C">
        <w:t>Huấn luyện mô hình Kmeans</w:t>
      </w:r>
    </w:p>
    <w:p w:rsidR="00784BAD" w:rsidRPr="00645E9B" w:rsidRDefault="00784BAD" w:rsidP="00784BAD">
      <w:pPr>
        <w:pStyle w:val="BodyText"/>
        <w:numPr>
          <w:ilvl w:val="0"/>
          <w:numId w:val="65"/>
        </w:numPr>
        <w:spacing w:line="360" w:lineRule="auto"/>
        <w:ind w:right="186"/>
        <w:jc w:val="both"/>
        <w:rPr>
          <w:b/>
          <w:bCs/>
        </w:rPr>
      </w:pPr>
      <w:r w:rsidRPr="000C1FBD">
        <w:rPr>
          <w:b/>
          <w:bCs/>
        </w:rPr>
        <w:t xml:space="preserve">Phân cụm các câu: </w:t>
      </w:r>
      <w:r w:rsidRPr="000C1FBD">
        <w:t>Sử dụng KMeans để phân cụm các câu thành 2, 3, hoặc 4 cụm, tùy thuộc vào độ phù hợp của từng số cụm.</w:t>
      </w:r>
    </w:p>
    <w:p w:rsidR="00784BAD" w:rsidRPr="00645E9B" w:rsidRDefault="00784BAD" w:rsidP="00784BAD">
      <w:pPr>
        <w:pStyle w:val="BodyText"/>
        <w:numPr>
          <w:ilvl w:val="0"/>
          <w:numId w:val="65"/>
        </w:numPr>
        <w:spacing w:line="360" w:lineRule="auto"/>
        <w:ind w:right="186"/>
        <w:jc w:val="both"/>
        <w:rPr>
          <w:b/>
          <w:bCs/>
        </w:rPr>
      </w:pPr>
      <w:r w:rsidRPr="00645E9B">
        <w:rPr>
          <w:b/>
          <w:bCs/>
        </w:rPr>
        <w:t xml:space="preserve">Chọn câu tiêu biểu: </w:t>
      </w:r>
      <w:r w:rsidRPr="00645E9B">
        <w:t>Tính trung bình các chỉ số của cụm và chọn câu gần nhất với tâm cụm để làm câu đại diện cho cụm đó.</w:t>
      </w:r>
    </w:p>
    <w:p w:rsidR="00784BAD" w:rsidRPr="00350492" w:rsidRDefault="00784BAD" w:rsidP="00784BAD">
      <w:pPr>
        <w:pStyle w:val="BodyText"/>
        <w:numPr>
          <w:ilvl w:val="0"/>
          <w:numId w:val="65"/>
        </w:numPr>
        <w:spacing w:line="360" w:lineRule="auto"/>
        <w:ind w:right="186"/>
        <w:jc w:val="both"/>
        <w:rPr>
          <w:b/>
          <w:bCs/>
        </w:rPr>
      </w:pPr>
      <w:r w:rsidRPr="00645E9B">
        <w:rPr>
          <w:b/>
          <w:bCs/>
        </w:rPr>
        <w:t xml:space="preserve">Tạo tóm tắt: </w:t>
      </w:r>
      <w:r w:rsidRPr="00645E9B">
        <w:t>Kết hợp các câu đại diện để tạo thành đoạn tóm tắt cho đoạn văn.</w:t>
      </w:r>
    </w:p>
    <w:p w:rsidR="00355723" w:rsidRPr="006820E7" w:rsidRDefault="00784BAD" w:rsidP="00784BAD">
      <w:pPr>
        <w:pStyle w:val="BodyText"/>
        <w:numPr>
          <w:ilvl w:val="0"/>
          <w:numId w:val="11"/>
        </w:numPr>
        <w:spacing w:line="360" w:lineRule="auto"/>
        <w:ind w:right="186"/>
        <w:jc w:val="both"/>
      </w:pPr>
      <w:r w:rsidRPr="00350492">
        <w:t>Phân cụm các câu trong đoạn văn thành các nhóm tương tự để tóm tắt đoạn văn.</w:t>
      </w:r>
    </w:p>
    <w:p w:rsidR="007E58CB" w:rsidRDefault="006820E7" w:rsidP="007E58CB">
      <w:pPr>
        <w:pStyle w:val="Heading3"/>
        <w:spacing w:line="360" w:lineRule="auto"/>
        <w:rPr>
          <w:lang w:val="en-US"/>
        </w:rPr>
      </w:pPr>
      <w:r>
        <w:rPr>
          <w:lang w:val="en-US"/>
        </w:rPr>
        <w:t xml:space="preserve">3.1.6 </w:t>
      </w:r>
      <w:r w:rsidR="00D451C0" w:rsidRPr="00D451C0">
        <w:t>Lưu mô hình</w:t>
      </w:r>
    </w:p>
    <w:p w:rsidR="006820E7" w:rsidRPr="006F05C1" w:rsidRDefault="007E58CB" w:rsidP="006F05C1">
      <w:pPr>
        <w:pStyle w:val="BodyText"/>
        <w:numPr>
          <w:ilvl w:val="0"/>
          <w:numId w:val="65"/>
        </w:numPr>
        <w:spacing w:line="360" w:lineRule="auto"/>
        <w:ind w:right="186"/>
        <w:jc w:val="both"/>
        <w:rPr>
          <w:lang w:val="en-US"/>
        </w:rPr>
      </w:pPr>
      <w:r w:rsidRPr="007E58CB">
        <w:t>Lưu mô hình KMeans và các nhãn</w:t>
      </w:r>
    </w:p>
    <w:p w:rsidR="008D3E4A" w:rsidRDefault="00992EFD" w:rsidP="00992EFD">
      <w:pPr>
        <w:pStyle w:val="Heading2"/>
        <w:spacing w:line="360" w:lineRule="auto"/>
        <w:ind w:left="0" w:firstLine="261"/>
        <w:rPr>
          <w:lang w:val="en-US"/>
        </w:rPr>
      </w:pPr>
      <w:r>
        <w:rPr>
          <w:lang w:val="en-US"/>
        </w:rPr>
        <w:t xml:space="preserve">3.2 </w:t>
      </w:r>
      <w:bookmarkStart w:id="83" w:name="_Toc173690379"/>
      <w:bookmarkStart w:id="84" w:name="_Toc174221026"/>
      <w:r w:rsidR="00BE1C0C" w:rsidRPr="00992EFD">
        <w:rPr>
          <w:lang w:val="en-US"/>
        </w:rPr>
        <w:t>Kết luận và hướng phát triển.</w:t>
      </w:r>
      <w:bookmarkEnd w:id="83"/>
      <w:bookmarkEnd w:id="84"/>
    </w:p>
    <w:p w:rsidR="00AC49B7" w:rsidRPr="00AC49B7" w:rsidRDefault="00AC49B7" w:rsidP="00AC49B7">
      <w:pPr>
        <w:pStyle w:val="BodyText"/>
        <w:numPr>
          <w:ilvl w:val="0"/>
          <w:numId w:val="65"/>
        </w:numPr>
        <w:spacing w:line="360" w:lineRule="auto"/>
        <w:ind w:right="186"/>
        <w:jc w:val="both"/>
        <w:rPr>
          <w:lang w:val="en-US"/>
        </w:rPr>
      </w:pPr>
      <w:r>
        <w:rPr>
          <w:lang w:val="en-US"/>
        </w:rPr>
        <w:t>Kết quả đánh giá mô hình:</w:t>
      </w:r>
    </w:p>
    <w:p w:rsidR="008D3E4A" w:rsidRPr="008D3E4A" w:rsidRDefault="008D3E4A" w:rsidP="008D3E4A"/>
    <w:tbl>
      <w:tblPr>
        <w:tblStyle w:val="TableGrid"/>
        <w:tblW w:w="0" w:type="auto"/>
        <w:tblInd w:w="534" w:type="dxa"/>
        <w:tblLook w:val="04A0" w:firstRow="1" w:lastRow="0" w:firstColumn="1" w:lastColumn="0" w:noHBand="0" w:noVBand="1"/>
      </w:tblPr>
      <w:tblGrid>
        <w:gridCol w:w="2545"/>
        <w:gridCol w:w="3110"/>
        <w:gridCol w:w="2814"/>
      </w:tblGrid>
      <w:tr w:rsidR="0015545F" w:rsidRPr="008D6B8B" w:rsidTr="007E1869">
        <w:tc>
          <w:tcPr>
            <w:tcW w:w="2664" w:type="dxa"/>
          </w:tcPr>
          <w:p w:rsidR="0015545F" w:rsidRPr="008D6B8B" w:rsidRDefault="0015545F" w:rsidP="008D6B8B">
            <w:pPr>
              <w:pStyle w:val="BodyText"/>
              <w:spacing w:line="360" w:lineRule="auto"/>
              <w:ind w:right="186"/>
              <w:jc w:val="both"/>
              <w:rPr>
                <w:lang w:val="en-US"/>
              </w:rPr>
            </w:pPr>
          </w:p>
        </w:tc>
        <w:tc>
          <w:tcPr>
            <w:tcW w:w="3154" w:type="dxa"/>
          </w:tcPr>
          <w:p w:rsidR="0015545F" w:rsidRPr="008D6B8B" w:rsidRDefault="0015545F" w:rsidP="008D6B8B">
            <w:pPr>
              <w:pStyle w:val="BodyText"/>
              <w:spacing w:line="360" w:lineRule="auto"/>
              <w:ind w:right="186"/>
              <w:jc w:val="both"/>
              <w:rPr>
                <w:lang w:val="en-US"/>
              </w:rPr>
            </w:pPr>
            <w:r w:rsidRPr="008D6B8B">
              <w:rPr>
                <w:lang w:val="en-US"/>
              </w:rPr>
              <w:t>Data train</w:t>
            </w:r>
          </w:p>
        </w:tc>
        <w:tc>
          <w:tcPr>
            <w:tcW w:w="2828" w:type="dxa"/>
          </w:tcPr>
          <w:p w:rsidR="0015545F" w:rsidRPr="008D6B8B" w:rsidRDefault="0015545F" w:rsidP="008D6B8B">
            <w:pPr>
              <w:pStyle w:val="BodyText"/>
              <w:spacing w:line="360" w:lineRule="auto"/>
              <w:ind w:right="186"/>
              <w:jc w:val="both"/>
              <w:rPr>
                <w:lang w:val="en-US"/>
              </w:rPr>
            </w:pPr>
            <w:r w:rsidRPr="008D6B8B">
              <w:rPr>
                <w:lang w:val="en-US"/>
              </w:rPr>
              <w:t>Data test</w:t>
            </w:r>
          </w:p>
        </w:tc>
      </w:tr>
      <w:tr w:rsidR="0015545F" w:rsidRPr="008D6B8B" w:rsidTr="007E1869">
        <w:tc>
          <w:tcPr>
            <w:tcW w:w="2664" w:type="dxa"/>
          </w:tcPr>
          <w:p w:rsidR="0015545F" w:rsidRPr="008D6B8B" w:rsidRDefault="0015545F" w:rsidP="008D6B8B">
            <w:pPr>
              <w:pStyle w:val="BodyText"/>
              <w:spacing w:line="360" w:lineRule="auto"/>
              <w:ind w:right="186"/>
              <w:jc w:val="both"/>
              <w:rPr>
                <w:lang w:val="en-US"/>
              </w:rPr>
            </w:pPr>
            <w:r w:rsidRPr="008D6B8B">
              <w:rPr>
                <w:lang w:val="en-US"/>
              </w:rPr>
              <w:t>precision score</w:t>
            </w:r>
          </w:p>
          <w:p w:rsidR="0015545F" w:rsidRPr="008D6B8B" w:rsidRDefault="0015545F" w:rsidP="008D6B8B">
            <w:pPr>
              <w:pStyle w:val="BodyText"/>
              <w:spacing w:line="360" w:lineRule="auto"/>
              <w:ind w:right="186"/>
              <w:jc w:val="both"/>
              <w:rPr>
                <w:lang w:val="en-US"/>
              </w:rPr>
            </w:pPr>
          </w:p>
        </w:tc>
        <w:tc>
          <w:tcPr>
            <w:tcW w:w="3154"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F81B9A" w:rsidRPr="008D6B8B">
              <w:t>32.03590517623662</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F81B9A" w:rsidRPr="008D6B8B">
              <w:t>16.295291882382653</w:t>
            </w:r>
          </w:p>
          <w:p w:rsidR="0015545F" w:rsidRPr="008D6B8B" w:rsidRDefault="0015545F" w:rsidP="008D6B8B">
            <w:pPr>
              <w:pStyle w:val="BodyText"/>
              <w:spacing w:line="360" w:lineRule="auto"/>
              <w:ind w:right="186"/>
              <w:jc w:val="both"/>
              <w:rPr>
                <w:lang w:val="en-US"/>
              </w:rPr>
            </w:pPr>
            <w:r w:rsidRPr="008D6B8B">
              <w:rPr>
                <w:lang w:val="en-US"/>
              </w:rPr>
              <w:t xml:space="preserve">Rouge_L: </w:t>
            </w:r>
            <w:r w:rsidR="00F81B9A" w:rsidRPr="008D6B8B">
              <w:t>18.07967891795754</w:t>
            </w:r>
          </w:p>
        </w:tc>
        <w:tc>
          <w:tcPr>
            <w:tcW w:w="2828"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30.196701317606077</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16.777715767421411</w:t>
            </w:r>
          </w:p>
          <w:p w:rsidR="0015545F" w:rsidRPr="008D6B8B" w:rsidRDefault="0015545F" w:rsidP="008D6B8B">
            <w:pPr>
              <w:pStyle w:val="BodyText"/>
              <w:spacing w:line="360" w:lineRule="auto"/>
              <w:ind w:right="186"/>
              <w:jc w:val="both"/>
              <w:rPr>
                <w:lang w:val="en-US"/>
              </w:rPr>
            </w:pPr>
            <w:r w:rsidRPr="008D6B8B">
              <w:rPr>
                <w:lang w:val="en-US"/>
              </w:rPr>
              <w:t xml:space="preserve">Rouge_L: </w:t>
            </w:r>
            <w:r w:rsidR="00487EB2" w:rsidRPr="008D6B8B">
              <w:t>17.255594820293226</w:t>
            </w:r>
          </w:p>
        </w:tc>
      </w:tr>
      <w:tr w:rsidR="0015545F" w:rsidRPr="008D6B8B" w:rsidTr="007E1869">
        <w:tc>
          <w:tcPr>
            <w:tcW w:w="2664" w:type="dxa"/>
          </w:tcPr>
          <w:p w:rsidR="0015545F" w:rsidRPr="008D6B8B" w:rsidRDefault="0015545F" w:rsidP="008D6B8B">
            <w:pPr>
              <w:pStyle w:val="BodyText"/>
              <w:spacing w:line="360" w:lineRule="auto"/>
              <w:ind w:right="186"/>
              <w:jc w:val="both"/>
              <w:rPr>
                <w:lang w:val="en-US"/>
              </w:rPr>
            </w:pPr>
            <w:r w:rsidRPr="008D6B8B">
              <w:rPr>
                <w:lang w:val="en-US"/>
              </w:rPr>
              <w:lastRenderedPageBreak/>
              <w:t>recall score</w:t>
            </w:r>
          </w:p>
        </w:tc>
        <w:tc>
          <w:tcPr>
            <w:tcW w:w="3154"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67.75772334994721</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24.323272066192915</w:t>
            </w:r>
          </w:p>
          <w:p w:rsidR="0015545F" w:rsidRPr="008D6B8B" w:rsidRDefault="0015545F" w:rsidP="008D6B8B">
            <w:pPr>
              <w:pStyle w:val="BodyText"/>
              <w:spacing w:line="360" w:lineRule="auto"/>
              <w:ind w:right="186"/>
              <w:jc w:val="both"/>
              <w:rPr>
                <w:lang w:val="en-US"/>
              </w:rPr>
            </w:pPr>
            <w:r w:rsidRPr="008D6B8B">
              <w:rPr>
                <w:lang w:val="en-US"/>
              </w:rPr>
              <w:t xml:space="preserve">Rouge_L: </w:t>
            </w:r>
            <w:r w:rsidR="00487EB2" w:rsidRPr="008D6B8B">
              <w:t>39.690100330098154</w:t>
            </w:r>
          </w:p>
        </w:tc>
        <w:tc>
          <w:tcPr>
            <w:tcW w:w="2828"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73.82706603196205</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28.058460515808502</w:t>
            </w:r>
          </w:p>
          <w:p w:rsidR="0015545F" w:rsidRPr="008D6B8B" w:rsidRDefault="0015545F" w:rsidP="008D6B8B">
            <w:pPr>
              <w:pStyle w:val="BodyText"/>
              <w:spacing w:line="360" w:lineRule="auto"/>
              <w:ind w:right="186"/>
              <w:jc w:val="both"/>
              <w:rPr>
                <w:lang w:val="en-US"/>
              </w:rPr>
            </w:pPr>
            <w:r w:rsidRPr="008D6B8B">
              <w:rPr>
                <w:lang w:val="en-US"/>
              </w:rPr>
              <w:t xml:space="preserve">Rouge_L: </w:t>
            </w:r>
            <w:r w:rsidR="00487EB2" w:rsidRPr="008D6B8B">
              <w:t>44.04807771533466</w:t>
            </w:r>
          </w:p>
        </w:tc>
      </w:tr>
      <w:tr w:rsidR="0015545F" w:rsidRPr="008D6B8B" w:rsidTr="007E1869">
        <w:tc>
          <w:tcPr>
            <w:tcW w:w="2664" w:type="dxa"/>
          </w:tcPr>
          <w:p w:rsidR="0015545F" w:rsidRPr="008D6B8B" w:rsidRDefault="0015545F" w:rsidP="008D6B8B">
            <w:pPr>
              <w:pStyle w:val="BodyText"/>
              <w:spacing w:line="360" w:lineRule="auto"/>
              <w:ind w:right="186"/>
              <w:jc w:val="both"/>
              <w:rPr>
                <w:lang w:val="en-US"/>
              </w:rPr>
            </w:pPr>
            <w:r w:rsidRPr="008D6B8B">
              <w:rPr>
                <w:lang w:val="en-US"/>
              </w:rPr>
              <w:t>fmeasure score</w:t>
            </w:r>
          </w:p>
        </w:tc>
        <w:tc>
          <w:tcPr>
            <w:tcW w:w="3154"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41.41591770123297</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18.346944529568876</w:t>
            </w:r>
          </w:p>
          <w:p w:rsidR="0015545F" w:rsidRPr="008D6B8B" w:rsidRDefault="0015545F" w:rsidP="008D6B8B">
            <w:pPr>
              <w:pStyle w:val="BodyText"/>
              <w:spacing w:line="360" w:lineRule="auto"/>
              <w:ind w:right="186"/>
              <w:jc w:val="both"/>
              <w:rPr>
                <w:lang w:val="en-US"/>
              </w:rPr>
            </w:pPr>
            <w:r w:rsidRPr="008D6B8B">
              <w:rPr>
                <w:lang w:val="en-US"/>
              </w:rPr>
              <w:t xml:space="preserve">Rouge_L: </w:t>
            </w:r>
            <w:r w:rsidR="00487EB2" w:rsidRPr="008D6B8B">
              <w:t>23.626354486977633</w:t>
            </w:r>
          </w:p>
        </w:tc>
        <w:tc>
          <w:tcPr>
            <w:tcW w:w="2828" w:type="dxa"/>
          </w:tcPr>
          <w:p w:rsidR="0015545F" w:rsidRPr="008D6B8B" w:rsidRDefault="0015545F" w:rsidP="008D6B8B">
            <w:pPr>
              <w:pStyle w:val="BodyText"/>
              <w:spacing w:line="360" w:lineRule="auto"/>
              <w:ind w:right="186"/>
              <w:jc w:val="both"/>
              <w:rPr>
                <w:lang w:val="en-US"/>
              </w:rPr>
            </w:pPr>
            <w:r w:rsidRPr="008D6B8B">
              <w:rPr>
                <w:lang w:val="en-US"/>
              </w:rPr>
              <w:t xml:space="preserve">Rouge_1: </w:t>
            </w:r>
            <w:r w:rsidR="00487EB2" w:rsidRPr="008D6B8B">
              <w:t>41.4590548102516</w:t>
            </w:r>
          </w:p>
          <w:p w:rsidR="0015545F" w:rsidRPr="008D6B8B" w:rsidRDefault="0015545F" w:rsidP="008D6B8B">
            <w:pPr>
              <w:pStyle w:val="BodyText"/>
              <w:spacing w:line="360" w:lineRule="auto"/>
              <w:ind w:right="186"/>
              <w:jc w:val="both"/>
              <w:rPr>
                <w:lang w:val="en-US"/>
              </w:rPr>
            </w:pPr>
            <w:r w:rsidRPr="008D6B8B">
              <w:rPr>
                <w:lang w:val="en-US"/>
              </w:rPr>
              <w:t xml:space="preserve">Rouge_2: </w:t>
            </w:r>
            <w:r w:rsidR="00487EB2" w:rsidRPr="008D6B8B">
              <w:t>19.447386526571371</w:t>
            </w:r>
          </w:p>
          <w:p w:rsidR="0015545F" w:rsidRPr="008D6B8B" w:rsidRDefault="0015545F" w:rsidP="002D7B2F">
            <w:pPr>
              <w:pStyle w:val="BodyText"/>
              <w:keepNext/>
              <w:spacing w:line="360" w:lineRule="auto"/>
              <w:ind w:right="186"/>
              <w:jc w:val="both"/>
              <w:rPr>
                <w:lang w:val="en-US"/>
              </w:rPr>
            </w:pPr>
            <w:r w:rsidRPr="008D6B8B">
              <w:rPr>
                <w:lang w:val="en-US"/>
              </w:rPr>
              <w:t xml:space="preserve">Rouge_L: </w:t>
            </w:r>
            <w:r w:rsidR="00487EB2" w:rsidRPr="008D6B8B">
              <w:t>23.93356175157701</w:t>
            </w:r>
          </w:p>
        </w:tc>
      </w:tr>
    </w:tbl>
    <w:p w:rsidR="002D7B2F" w:rsidRPr="002D7B2F" w:rsidRDefault="002D7B2F" w:rsidP="00BD0DCE">
      <w:pPr>
        <w:pStyle w:val="Caption"/>
        <w:spacing w:line="360" w:lineRule="auto"/>
        <w:jc w:val="center"/>
        <w:rPr>
          <w:b/>
          <w:bCs/>
          <w:i w:val="0"/>
          <w:iCs w:val="0"/>
          <w:color w:val="auto"/>
          <w:sz w:val="24"/>
          <w:szCs w:val="24"/>
        </w:rPr>
      </w:pPr>
      <w:bookmarkStart w:id="85" w:name="_Toc174221123"/>
      <w:bookmarkStart w:id="86" w:name="_Toc173691401"/>
      <w:r w:rsidRPr="002D7B2F">
        <w:rPr>
          <w:b/>
          <w:bCs/>
          <w:i w:val="0"/>
          <w:iCs w:val="0"/>
          <w:color w:val="auto"/>
          <w:sz w:val="24"/>
          <w:szCs w:val="24"/>
        </w:rPr>
        <w:t xml:space="preserve">Bảng 4. </w:t>
      </w:r>
      <w:r w:rsidRPr="002D7B2F">
        <w:rPr>
          <w:b/>
          <w:bCs/>
          <w:i w:val="0"/>
          <w:iCs w:val="0"/>
          <w:color w:val="auto"/>
          <w:sz w:val="24"/>
          <w:szCs w:val="24"/>
        </w:rPr>
        <w:fldChar w:fldCharType="begin"/>
      </w:r>
      <w:r w:rsidRPr="002D7B2F">
        <w:rPr>
          <w:b/>
          <w:bCs/>
          <w:i w:val="0"/>
          <w:iCs w:val="0"/>
          <w:color w:val="auto"/>
          <w:sz w:val="24"/>
          <w:szCs w:val="24"/>
        </w:rPr>
        <w:instrText xml:space="preserve"> SEQ Bảng_4. \* ARABIC </w:instrText>
      </w:r>
      <w:r w:rsidRPr="002D7B2F">
        <w:rPr>
          <w:b/>
          <w:bCs/>
          <w:i w:val="0"/>
          <w:iCs w:val="0"/>
          <w:color w:val="auto"/>
          <w:sz w:val="24"/>
          <w:szCs w:val="24"/>
        </w:rPr>
        <w:fldChar w:fldCharType="separate"/>
      </w:r>
      <w:r w:rsidRPr="002D7B2F">
        <w:rPr>
          <w:b/>
          <w:bCs/>
          <w:i w:val="0"/>
          <w:iCs w:val="0"/>
          <w:color w:val="auto"/>
          <w:sz w:val="24"/>
          <w:szCs w:val="24"/>
        </w:rPr>
        <w:t>1</w:t>
      </w:r>
      <w:r w:rsidRPr="002D7B2F">
        <w:rPr>
          <w:b/>
          <w:bCs/>
          <w:i w:val="0"/>
          <w:iCs w:val="0"/>
          <w:color w:val="auto"/>
          <w:sz w:val="24"/>
          <w:szCs w:val="24"/>
        </w:rPr>
        <w:fldChar w:fldCharType="end"/>
      </w:r>
      <w:r w:rsidRPr="002D7B2F">
        <w:rPr>
          <w:b/>
          <w:bCs/>
          <w:i w:val="0"/>
          <w:iCs w:val="0"/>
          <w:color w:val="auto"/>
          <w:sz w:val="24"/>
          <w:szCs w:val="24"/>
        </w:rPr>
        <w:t>: Kết quả Rouge-Score sau khi train model</w:t>
      </w:r>
      <w:bookmarkEnd w:id="85"/>
    </w:p>
    <w:bookmarkEnd w:id="86"/>
    <w:p w:rsidR="00F93B27" w:rsidRPr="008D6B8B" w:rsidRDefault="00F93B27" w:rsidP="008D6B8B">
      <w:pPr>
        <w:pStyle w:val="BodyText"/>
        <w:numPr>
          <w:ilvl w:val="0"/>
          <w:numId w:val="26"/>
        </w:numPr>
        <w:spacing w:line="360" w:lineRule="auto"/>
        <w:ind w:right="186"/>
        <w:jc w:val="both"/>
        <w:rPr>
          <w:rStyle w:val="Strong"/>
        </w:rPr>
      </w:pPr>
      <w:r w:rsidRPr="008D6B8B">
        <w:rPr>
          <w:rStyle w:val="Strong"/>
        </w:rPr>
        <w:t>Điểm ROUGE-1</w:t>
      </w:r>
    </w:p>
    <w:p w:rsidR="005B59EE" w:rsidRPr="008D6B8B" w:rsidRDefault="005B59EE" w:rsidP="008D6B8B">
      <w:pPr>
        <w:pStyle w:val="BodyText"/>
        <w:spacing w:line="360" w:lineRule="auto"/>
        <w:ind w:left="305" w:right="186" w:firstLine="415"/>
        <w:jc w:val="both"/>
        <w:rPr>
          <w:rStyle w:val="Strong"/>
          <w:b w:val="0"/>
          <w:bCs w:val="0"/>
        </w:rPr>
      </w:pPr>
      <w:r w:rsidRPr="008D6B8B">
        <w:rPr>
          <w:rStyle w:val="Strong"/>
          <w:b w:val="0"/>
          <w:bCs w:val="0"/>
        </w:rPr>
        <w:t>Điểm ROUGE-1 đo lường sự tương đồng về từ vựng giữa tóm tắt của mô hình và tóm tắt tham chiếu.</w:t>
      </w:r>
    </w:p>
    <w:p w:rsidR="005B59EE" w:rsidRPr="008D6B8B" w:rsidRDefault="005B59EE" w:rsidP="008D6B8B">
      <w:pPr>
        <w:pStyle w:val="BodyText"/>
        <w:spacing w:line="360" w:lineRule="auto"/>
        <w:ind w:left="305" w:right="186" w:firstLine="415"/>
        <w:jc w:val="both"/>
        <w:rPr>
          <w:rStyle w:val="Strong"/>
          <w:b w:val="0"/>
          <w:bCs w:val="0"/>
        </w:rPr>
      </w:pPr>
      <w:r w:rsidRPr="008D6B8B">
        <w:rPr>
          <w:rStyle w:val="Strong"/>
          <w:b w:val="0"/>
          <w:bCs w:val="0"/>
        </w:rPr>
        <w:t>Precision của mô hình rất gần nhau giữa dữ liệu huấn luyện và kiểm tra, cho thấy mô hình có khả năng duy trì độ chính xác tốt trên cả hai tập dữ liệu.</w:t>
      </w:r>
    </w:p>
    <w:p w:rsidR="005B59EE" w:rsidRPr="008D6B8B" w:rsidRDefault="005B59EE" w:rsidP="008D6B8B">
      <w:pPr>
        <w:pStyle w:val="BodyText"/>
        <w:spacing w:line="360" w:lineRule="auto"/>
        <w:ind w:left="305" w:right="186" w:firstLine="415"/>
        <w:jc w:val="both"/>
        <w:rPr>
          <w:rStyle w:val="Strong"/>
          <w:b w:val="0"/>
          <w:bCs w:val="0"/>
          <w:lang w:val="en-US"/>
        </w:rPr>
      </w:pPr>
      <w:r w:rsidRPr="008D6B8B">
        <w:rPr>
          <w:rStyle w:val="Strong"/>
          <w:b w:val="0"/>
          <w:bCs w:val="0"/>
        </w:rPr>
        <w:t xml:space="preserve">Recall của mô hình cũng tương tự giữa hai tập dữ liệu, cho thấy mô hình có khả năng </w:t>
      </w:r>
      <w:r w:rsidR="00EB617F" w:rsidRPr="008D6B8B">
        <w:rPr>
          <w:rStyle w:val="Strong"/>
          <w:b w:val="0"/>
          <w:bCs w:val="0"/>
          <w:lang w:val="en-US"/>
        </w:rPr>
        <w:t>bao phủ</w:t>
      </w:r>
      <w:r w:rsidRPr="008D6B8B">
        <w:rPr>
          <w:rStyle w:val="Strong"/>
          <w:b w:val="0"/>
          <w:bCs w:val="0"/>
        </w:rPr>
        <w:t xml:space="preserve"> các thông tin quan trọng tốt cả trên dữ liệu huấn luyện và kiểm tra</w:t>
      </w:r>
      <w:r w:rsidR="00EB617F" w:rsidRPr="008D6B8B">
        <w:rPr>
          <w:rStyle w:val="Strong"/>
          <w:b w:val="0"/>
          <w:bCs w:val="0"/>
          <w:lang w:val="en-US"/>
        </w:rPr>
        <w:t xml:space="preserve">, </w:t>
      </w:r>
      <w:r w:rsidR="00EB617F" w:rsidRPr="008D6B8B">
        <w:t xml:space="preserve">nghĩa là </w:t>
      </w:r>
      <w:r w:rsidR="007B5A48" w:rsidRPr="008D6B8B">
        <w:rPr>
          <w:lang w:val="en-US"/>
        </w:rPr>
        <w:t>mô hình</w:t>
      </w:r>
      <w:r w:rsidR="00EB617F" w:rsidRPr="008D6B8B">
        <w:t xml:space="preserve"> không bỏ sót nhiều nội dung quan trọng.</w:t>
      </w:r>
    </w:p>
    <w:p w:rsidR="005B59EE" w:rsidRPr="008D6B8B" w:rsidRDefault="005B59EE" w:rsidP="008D6B8B">
      <w:pPr>
        <w:pStyle w:val="BodyText"/>
        <w:spacing w:line="360" w:lineRule="auto"/>
        <w:ind w:left="305" w:right="186" w:firstLine="415"/>
        <w:jc w:val="both"/>
        <w:rPr>
          <w:rStyle w:val="Strong"/>
          <w:b w:val="0"/>
          <w:bCs w:val="0"/>
          <w:lang w:val="en-US"/>
        </w:rPr>
      </w:pPr>
      <w:r w:rsidRPr="008D6B8B">
        <w:rPr>
          <w:rStyle w:val="Strong"/>
          <w:b w:val="0"/>
          <w:bCs w:val="0"/>
        </w:rPr>
        <w:t>F-measure cũng gần nhau giữa hai tập dữ liệu, cho thấy sự cân bằng tốt giữa độ chính xác và độ hồi tưởng.</w:t>
      </w:r>
    </w:p>
    <w:p w:rsidR="00E34447" w:rsidRPr="008D6B8B" w:rsidRDefault="00E34447" w:rsidP="008D6B8B">
      <w:pPr>
        <w:pStyle w:val="BodyText"/>
        <w:numPr>
          <w:ilvl w:val="0"/>
          <w:numId w:val="26"/>
        </w:numPr>
        <w:spacing w:line="360" w:lineRule="auto"/>
        <w:ind w:right="186"/>
        <w:jc w:val="both"/>
        <w:rPr>
          <w:rStyle w:val="Strong"/>
        </w:rPr>
      </w:pPr>
      <w:r w:rsidRPr="008D6B8B">
        <w:rPr>
          <w:rStyle w:val="Strong"/>
        </w:rPr>
        <w:t>Điểm ROUGE-2</w:t>
      </w:r>
    </w:p>
    <w:p w:rsidR="00B004B9" w:rsidRPr="008D6B8B" w:rsidRDefault="00B004B9" w:rsidP="008D6B8B">
      <w:pPr>
        <w:pStyle w:val="BodyText"/>
        <w:spacing w:line="360" w:lineRule="auto"/>
        <w:ind w:left="305" w:right="186" w:firstLine="415"/>
        <w:jc w:val="both"/>
        <w:rPr>
          <w:rStyle w:val="Strong"/>
          <w:b w:val="0"/>
          <w:bCs w:val="0"/>
        </w:rPr>
      </w:pPr>
      <w:r w:rsidRPr="008D6B8B">
        <w:rPr>
          <w:rStyle w:val="Strong"/>
          <w:b w:val="0"/>
          <w:bCs w:val="0"/>
        </w:rPr>
        <w:t>Điểm ROUGE-2 đo lường sự tương đồng về các cụm từ hai từ giữa tóm tắt của mô hình và tóm tắt tham chiếu.</w:t>
      </w:r>
    </w:p>
    <w:p w:rsidR="00B004B9" w:rsidRPr="008D6B8B" w:rsidRDefault="00B004B9" w:rsidP="008D6B8B">
      <w:pPr>
        <w:pStyle w:val="BodyText"/>
        <w:spacing w:line="360" w:lineRule="auto"/>
        <w:ind w:left="305" w:right="186" w:firstLine="415"/>
        <w:jc w:val="both"/>
        <w:rPr>
          <w:rStyle w:val="Strong"/>
          <w:b w:val="0"/>
          <w:bCs w:val="0"/>
        </w:rPr>
      </w:pPr>
      <w:r w:rsidRPr="008D6B8B">
        <w:rPr>
          <w:rStyle w:val="Strong"/>
          <w:b w:val="0"/>
          <w:bCs w:val="0"/>
        </w:rPr>
        <w:t>Precision, Recall, và F-measure cho ROUGE-2 đều tương đối thấp, cho thấy mô hình có thể chưa tốt lắm trong việc nắm bắt các cụm từ hai từ.</w:t>
      </w:r>
    </w:p>
    <w:p w:rsidR="00B004B9" w:rsidRPr="008D6B8B" w:rsidRDefault="00B004B9" w:rsidP="008D6B8B">
      <w:pPr>
        <w:pStyle w:val="BodyText"/>
        <w:spacing w:line="360" w:lineRule="auto"/>
        <w:ind w:left="305" w:right="186" w:firstLine="415"/>
        <w:jc w:val="both"/>
        <w:rPr>
          <w:rStyle w:val="Strong"/>
          <w:b w:val="0"/>
          <w:bCs w:val="0"/>
          <w:lang w:val="en-US"/>
        </w:rPr>
      </w:pPr>
      <w:r w:rsidRPr="008D6B8B">
        <w:rPr>
          <w:rStyle w:val="Strong"/>
          <w:b w:val="0"/>
          <w:bCs w:val="0"/>
        </w:rPr>
        <w:t xml:space="preserve">Sự khác biệt giữa huấn luyện và kiểm tra là rất nhỏ, cho thấy mô hình có </w:t>
      </w:r>
      <w:r w:rsidRPr="008D6B8B">
        <w:rPr>
          <w:rStyle w:val="Strong"/>
          <w:b w:val="0"/>
          <w:bCs w:val="0"/>
        </w:rPr>
        <w:lastRenderedPageBreak/>
        <w:t>khả năng tổng quát tương đối tốt trên các tập dữ liệu.</w:t>
      </w:r>
    </w:p>
    <w:p w:rsidR="002B1176" w:rsidRPr="008D6B8B" w:rsidRDefault="002B1176" w:rsidP="008D6B8B">
      <w:pPr>
        <w:pStyle w:val="BodyText"/>
        <w:numPr>
          <w:ilvl w:val="0"/>
          <w:numId w:val="26"/>
        </w:numPr>
        <w:spacing w:line="360" w:lineRule="auto"/>
        <w:ind w:right="186"/>
        <w:jc w:val="both"/>
        <w:rPr>
          <w:rStyle w:val="Strong"/>
        </w:rPr>
      </w:pPr>
      <w:r w:rsidRPr="008D6B8B">
        <w:rPr>
          <w:rStyle w:val="Strong"/>
        </w:rPr>
        <w:t>Điểm ROUGE-L</w:t>
      </w:r>
    </w:p>
    <w:p w:rsidR="00310EE1" w:rsidRPr="008D6B8B" w:rsidRDefault="00310EE1" w:rsidP="008D6B8B">
      <w:pPr>
        <w:pStyle w:val="BodyText"/>
        <w:spacing w:line="360" w:lineRule="auto"/>
        <w:ind w:left="305" w:right="186" w:firstLine="415"/>
        <w:jc w:val="both"/>
        <w:rPr>
          <w:rStyle w:val="Strong"/>
          <w:b w:val="0"/>
          <w:bCs w:val="0"/>
        </w:rPr>
      </w:pPr>
      <w:r w:rsidRPr="008D6B8B">
        <w:rPr>
          <w:rStyle w:val="Strong"/>
          <w:b w:val="0"/>
          <w:bCs w:val="0"/>
        </w:rPr>
        <w:t>Điểm ROUGE-L đo lường sự tương đồng về chuỗi từ dài nhất giữa tóm tắt của mô hình và tóm tắt tham chiếu.</w:t>
      </w:r>
    </w:p>
    <w:p w:rsidR="00310EE1" w:rsidRPr="008D6B8B" w:rsidRDefault="00310EE1" w:rsidP="008D6B8B">
      <w:pPr>
        <w:pStyle w:val="BodyText"/>
        <w:spacing w:line="360" w:lineRule="auto"/>
        <w:ind w:left="305" w:right="186" w:firstLine="415"/>
        <w:jc w:val="both"/>
        <w:rPr>
          <w:rStyle w:val="Strong"/>
          <w:b w:val="0"/>
          <w:bCs w:val="0"/>
        </w:rPr>
      </w:pPr>
      <w:r w:rsidRPr="008D6B8B">
        <w:rPr>
          <w:rStyle w:val="Strong"/>
          <w:b w:val="0"/>
          <w:bCs w:val="0"/>
        </w:rPr>
        <w:t>Precision, Recall, và F-measure cho ROUGE-L cho thấy mô hình có khả năng nắm bắt các chuỗi từ dài khá tốt.</w:t>
      </w:r>
    </w:p>
    <w:p w:rsidR="00310EE1" w:rsidRDefault="00310EE1" w:rsidP="008D6B8B">
      <w:pPr>
        <w:pStyle w:val="BodyText"/>
        <w:spacing w:line="360" w:lineRule="auto"/>
        <w:ind w:left="305" w:right="186" w:firstLine="415"/>
        <w:jc w:val="both"/>
        <w:rPr>
          <w:rStyle w:val="Strong"/>
          <w:b w:val="0"/>
          <w:bCs w:val="0"/>
          <w:lang w:val="en-US"/>
        </w:rPr>
      </w:pPr>
      <w:r w:rsidRPr="008D6B8B">
        <w:rPr>
          <w:rStyle w:val="Strong"/>
          <w:b w:val="0"/>
          <w:bCs w:val="0"/>
        </w:rPr>
        <w:t>Các điểm số rất gần nhau giữa huấn luyện và kiểm tra, cho thấy mô hình có khả năng tổng quát tốt trên các tập dữ liệu.</w:t>
      </w:r>
    </w:p>
    <w:p w:rsidR="00AC49B7" w:rsidRPr="008D6B8B" w:rsidRDefault="00AC49B7" w:rsidP="00AC49B7">
      <w:pPr>
        <w:pStyle w:val="BodyText"/>
        <w:spacing w:line="360" w:lineRule="auto"/>
        <w:ind w:left="305" w:right="186" w:firstLine="415"/>
        <w:jc w:val="both"/>
        <w:rPr>
          <w:lang w:val="en-US"/>
        </w:rPr>
      </w:pPr>
      <w:r w:rsidRPr="008D6B8B">
        <w:rPr>
          <w:lang w:val="en-US"/>
        </w:rPr>
        <w:t xml:space="preserve">So sánh với các phương pháp của các tác giả khác trên cùng tập dữ liệu: </w:t>
      </w:r>
    </w:p>
    <w:p w:rsidR="00AC49B7" w:rsidRDefault="00AC49B7" w:rsidP="00AC49B7">
      <w:pPr>
        <w:pStyle w:val="BodyText"/>
        <w:spacing w:line="360" w:lineRule="auto"/>
        <w:ind w:right="186" w:firstLine="305"/>
        <w:jc w:val="center"/>
        <w:rPr>
          <w:rStyle w:val="Strong"/>
          <w:b w:val="0"/>
          <w:bCs w:val="0"/>
          <w:lang w:val="en-US"/>
        </w:rPr>
      </w:pPr>
      <w:r w:rsidRPr="004E250E">
        <w:rPr>
          <w:noProof/>
        </w:rPr>
        <w:drawing>
          <wp:inline distT="0" distB="0" distL="0" distR="0" wp14:anchorId="6C1CD676" wp14:editId="295C5E89">
            <wp:extent cx="5263783" cy="4455076"/>
            <wp:effectExtent l="0" t="0" r="0" b="3175"/>
            <wp:docPr id="94775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71435" name=""/>
                    <pic:cNvPicPr/>
                  </pic:nvPicPr>
                  <pic:blipFill>
                    <a:blip r:embed="rId17"/>
                    <a:stretch>
                      <a:fillRect/>
                    </a:stretch>
                  </pic:blipFill>
                  <pic:spPr>
                    <a:xfrm>
                      <a:off x="0" y="0"/>
                      <a:ext cx="5272436" cy="4462400"/>
                    </a:xfrm>
                    <a:prstGeom prst="rect">
                      <a:avLst/>
                    </a:prstGeom>
                  </pic:spPr>
                </pic:pic>
              </a:graphicData>
            </a:graphic>
          </wp:inline>
        </w:drawing>
      </w:r>
    </w:p>
    <w:p w:rsidR="001F7047" w:rsidRDefault="001F7047" w:rsidP="00AC49B7">
      <w:pPr>
        <w:pStyle w:val="BodyText"/>
        <w:spacing w:line="360" w:lineRule="auto"/>
        <w:ind w:right="186" w:firstLine="305"/>
        <w:jc w:val="center"/>
        <w:rPr>
          <w:rStyle w:val="Strong"/>
          <w:b w:val="0"/>
          <w:bCs w:val="0"/>
          <w:lang w:val="en-US"/>
        </w:rPr>
      </w:pPr>
    </w:p>
    <w:p w:rsidR="001F7047" w:rsidRPr="001F7047" w:rsidRDefault="001F7047" w:rsidP="001F7047">
      <w:pPr>
        <w:pStyle w:val="BodyText"/>
        <w:numPr>
          <w:ilvl w:val="0"/>
          <w:numId w:val="26"/>
        </w:numPr>
        <w:spacing w:line="360" w:lineRule="auto"/>
        <w:ind w:right="186"/>
        <w:jc w:val="both"/>
        <w:rPr>
          <w:b/>
          <w:bCs/>
        </w:rPr>
      </w:pPr>
      <w:r w:rsidRPr="008D6B8B">
        <w:rPr>
          <w:rStyle w:val="Strong"/>
        </w:rPr>
        <w:tab/>
        <w:t xml:space="preserve">Kết luận: </w:t>
      </w:r>
    </w:p>
    <w:p w:rsidR="00115553" w:rsidRPr="008D6B8B" w:rsidRDefault="00115553" w:rsidP="00070E96">
      <w:pPr>
        <w:pStyle w:val="BodyText"/>
        <w:spacing w:line="360" w:lineRule="auto"/>
        <w:ind w:left="720" w:right="186"/>
        <w:jc w:val="both"/>
        <w:rPr>
          <w:lang w:val="en-US"/>
        </w:rPr>
      </w:pPr>
      <w:r w:rsidRPr="008D6B8B">
        <w:rPr>
          <w:lang w:val="en-US"/>
        </w:rPr>
        <w:t>Phương pháp</w:t>
      </w:r>
      <w:r w:rsidR="00CB1E93">
        <w:rPr>
          <w:lang w:val="en-US"/>
        </w:rPr>
        <w:t xml:space="preserve"> được</w:t>
      </w:r>
      <w:r w:rsidRPr="008D6B8B">
        <w:rPr>
          <w:lang w:val="en-US"/>
        </w:rPr>
        <w:t xml:space="preserve"> </w:t>
      </w:r>
      <w:r>
        <w:rPr>
          <w:lang w:val="en-US"/>
        </w:rPr>
        <w:t xml:space="preserve">đề xuất </w:t>
      </w:r>
      <w:r w:rsidRPr="008D6B8B">
        <w:rPr>
          <w:lang w:val="en-US"/>
        </w:rPr>
        <w:t xml:space="preserve">có điểm </w:t>
      </w:r>
      <w:r w:rsidRPr="008D6B8B">
        <w:rPr>
          <w:b/>
          <w:bCs/>
          <w:lang w:val="en-US"/>
        </w:rPr>
        <w:t>Rouge-1</w:t>
      </w:r>
      <w:r w:rsidRPr="008D6B8B">
        <w:rPr>
          <w:lang w:val="en-US"/>
        </w:rPr>
        <w:t xml:space="preserve"> và </w:t>
      </w:r>
      <w:r w:rsidRPr="008D6B8B">
        <w:rPr>
          <w:b/>
          <w:bCs/>
          <w:lang w:val="en-US"/>
        </w:rPr>
        <w:t>Rouge-L</w:t>
      </w:r>
      <w:r w:rsidRPr="008D6B8B">
        <w:rPr>
          <w:lang w:val="en-US"/>
        </w:rPr>
        <w:t xml:space="preserve"> cao hơn so với các mô hình hiện đại như ViT5 large và BARTpho. Điều này cho thấy mô </w:t>
      </w:r>
      <w:r w:rsidRPr="008D6B8B">
        <w:rPr>
          <w:lang w:val="en-US"/>
        </w:rPr>
        <w:lastRenderedPageBreak/>
        <w:t>hình có khả năng tóm tắt văn bản tiếng Việt tốt.</w:t>
      </w:r>
    </w:p>
    <w:p w:rsidR="00115553" w:rsidRPr="008D6B8B" w:rsidRDefault="00115553" w:rsidP="00115553">
      <w:pPr>
        <w:pStyle w:val="BodyText"/>
        <w:numPr>
          <w:ilvl w:val="0"/>
          <w:numId w:val="28"/>
        </w:numPr>
        <w:spacing w:line="360" w:lineRule="auto"/>
        <w:ind w:right="191"/>
        <w:jc w:val="both"/>
        <w:rPr>
          <w:lang w:val="en-US"/>
        </w:rPr>
      </w:pPr>
      <w:r w:rsidRPr="008D6B8B">
        <w:rPr>
          <w:b/>
          <w:bCs/>
          <w:lang w:val="en-US"/>
        </w:rPr>
        <w:t>Rouge-1</w:t>
      </w:r>
      <w:r w:rsidRPr="008D6B8B">
        <w:rPr>
          <w:lang w:val="en-US"/>
        </w:rPr>
        <w:t xml:space="preserve"> (67.8) cao hơn so với tất cả các mô hình khác, cho thấy mô hình có khả năng nắm bắt thông tin từ văn bản gốc rất tốt.</w:t>
      </w:r>
    </w:p>
    <w:p w:rsidR="00115553" w:rsidRPr="008D6B8B" w:rsidRDefault="00115553" w:rsidP="00115553">
      <w:pPr>
        <w:pStyle w:val="BodyText"/>
        <w:numPr>
          <w:ilvl w:val="0"/>
          <w:numId w:val="28"/>
        </w:numPr>
        <w:spacing w:line="360" w:lineRule="auto"/>
        <w:ind w:right="191"/>
        <w:jc w:val="both"/>
        <w:rPr>
          <w:lang w:val="en-US"/>
        </w:rPr>
      </w:pPr>
      <w:r w:rsidRPr="008D6B8B">
        <w:rPr>
          <w:b/>
          <w:bCs/>
        </w:rPr>
        <w:t>Rouge-2</w:t>
      </w:r>
      <w:r w:rsidRPr="008D6B8B">
        <w:t xml:space="preserve"> (</w:t>
      </w:r>
      <w:r w:rsidRPr="008D6B8B">
        <w:rPr>
          <w:lang w:val="en-US"/>
        </w:rPr>
        <w:t>24.32</w:t>
      </w:r>
      <w:r w:rsidRPr="008D6B8B">
        <w:t xml:space="preserve">) </w:t>
      </w:r>
      <w:r w:rsidRPr="008D6B8B">
        <w:rPr>
          <w:lang w:val="en-US"/>
        </w:rPr>
        <w:t xml:space="preserve">còn thấp, cho thấy mô hình chưa nắm bắt tốt </w:t>
      </w:r>
      <w:r w:rsidRPr="008D6B8B">
        <w:t>mối quan hệ giữa các từ trong câu</w:t>
      </w:r>
      <w:r w:rsidRPr="008D6B8B">
        <w:rPr>
          <w:lang w:val="en-US"/>
        </w:rPr>
        <w:t>.</w:t>
      </w:r>
    </w:p>
    <w:p w:rsidR="00115553" w:rsidRPr="008D6B8B" w:rsidRDefault="00115553" w:rsidP="00115553">
      <w:pPr>
        <w:pStyle w:val="BodyText"/>
        <w:numPr>
          <w:ilvl w:val="0"/>
          <w:numId w:val="28"/>
        </w:numPr>
        <w:spacing w:line="360" w:lineRule="auto"/>
        <w:ind w:right="191"/>
        <w:jc w:val="both"/>
        <w:rPr>
          <w:lang w:val="en-US"/>
        </w:rPr>
      </w:pPr>
      <w:r w:rsidRPr="008D6B8B">
        <w:rPr>
          <w:b/>
          <w:bCs/>
          <w:lang w:val="en-US"/>
        </w:rPr>
        <w:t>Rouge-L</w:t>
      </w:r>
      <w:r w:rsidRPr="008D6B8B">
        <w:rPr>
          <w:lang w:val="en-US"/>
        </w:rPr>
        <w:t xml:space="preserve"> (39.69) </w:t>
      </w:r>
      <w:r w:rsidRPr="008D6B8B">
        <w:t>khá cao, cho thấy mô hình có khả năng giữ được cấu trúc dài hạn và độ mạch lạc của văn bản tốt</w:t>
      </w:r>
      <w:r w:rsidRPr="008D6B8B">
        <w:rPr>
          <w:lang w:val="en-US"/>
        </w:rPr>
        <w:t>.</w:t>
      </w:r>
    </w:p>
    <w:p w:rsidR="00115553" w:rsidRPr="003C07B0" w:rsidRDefault="00115553" w:rsidP="00070E96">
      <w:pPr>
        <w:pStyle w:val="BodyText"/>
        <w:spacing w:line="360" w:lineRule="auto"/>
        <w:ind w:left="720" w:right="191"/>
        <w:jc w:val="both"/>
        <w:rPr>
          <w:rStyle w:val="Strong"/>
          <w:b w:val="0"/>
          <w:bCs w:val="0"/>
          <w:lang w:val="en-US"/>
        </w:rPr>
      </w:pPr>
      <w:r w:rsidRPr="008D6B8B">
        <w:rPr>
          <w:b/>
          <w:bCs/>
        </w:rPr>
        <w:t>Phương pháp</w:t>
      </w:r>
      <w:r w:rsidR="00BC3C54">
        <w:rPr>
          <w:b/>
          <w:bCs/>
          <w:lang w:val="en-US"/>
        </w:rPr>
        <w:t xml:space="preserve"> được</w:t>
      </w:r>
      <w:r w:rsidRPr="008D6B8B">
        <w:rPr>
          <w:b/>
          <w:bCs/>
        </w:rPr>
        <w:t xml:space="preserve"> </w:t>
      </w:r>
      <w:r w:rsidR="004E3446">
        <w:rPr>
          <w:b/>
          <w:bCs/>
          <w:lang w:val="en-US"/>
        </w:rPr>
        <w:t xml:space="preserve">đề xuất </w:t>
      </w:r>
      <w:r w:rsidRPr="008D6B8B">
        <w:t xml:space="preserve">đã cho thấy hiệu suất tốt, vượt trội hơn so với các mô hình hiện đại như ViT5 và BARTpho ở một số chỉ số. Điều này chứng tỏ rằng phương pháp </w:t>
      </w:r>
      <w:r w:rsidR="004E3446">
        <w:rPr>
          <w:lang w:val="en-US"/>
        </w:rPr>
        <w:t xml:space="preserve">được đề xuất </w:t>
      </w:r>
      <w:r w:rsidRPr="008D6B8B">
        <w:t>có tiềm năng lớn trong việc tóm tắt văn bản tiếng Việt.</w:t>
      </w:r>
    </w:p>
    <w:p w:rsidR="00B35E5B" w:rsidRPr="008D6B8B" w:rsidRDefault="00B35E5B" w:rsidP="008D6B8B">
      <w:pPr>
        <w:pStyle w:val="BodyText"/>
        <w:numPr>
          <w:ilvl w:val="0"/>
          <w:numId w:val="26"/>
        </w:numPr>
        <w:spacing w:line="360" w:lineRule="auto"/>
        <w:ind w:right="186"/>
        <w:jc w:val="both"/>
        <w:rPr>
          <w:rStyle w:val="Strong"/>
        </w:rPr>
      </w:pPr>
      <w:r w:rsidRPr="008D6B8B">
        <w:rPr>
          <w:rStyle w:val="Strong"/>
        </w:rPr>
        <w:t>Hướng phát triển:</w:t>
      </w:r>
    </w:p>
    <w:p w:rsidR="006C32CF" w:rsidRPr="00070E96" w:rsidRDefault="00900618" w:rsidP="00070E96">
      <w:pPr>
        <w:pStyle w:val="BodyText"/>
        <w:spacing w:line="360" w:lineRule="auto"/>
        <w:ind w:left="720" w:right="186"/>
        <w:jc w:val="both"/>
      </w:pPr>
      <w:r w:rsidRPr="00070E96">
        <w:t>X</w:t>
      </w:r>
      <w:r w:rsidR="006C32CF" w:rsidRPr="00070E96">
        <w:rPr>
          <w:lang w:val="en-US"/>
        </w:rPr>
        <w:t>em xét các kỹ thuật khác hoặc tinh chỉnh mô hình để cải thiện điểm ROUGE-2 và ROUGE-L, để nắm bắt tốt hơn các cụm từ và chuỗi từ dài hơn.</w:t>
      </w:r>
    </w:p>
    <w:p w:rsidR="00B80C83" w:rsidRPr="00070E96" w:rsidRDefault="00974180" w:rsidP="00070E96">
      <w:pPr>
        <w:pStyle w:val="BodyText"/>
        <w:spacing w:line="360" w:lineRule="auto"/>
        <w:ind w:left="720" w:right="186"/>
        <w:jc w:val="both"/>
      </w:pPr>
      <w:r w:rsidRPr="00070E96">
        <w:t>Cần cải thiện thêm các kỹ thuật xử lý ngôn ngữ và mô hình học máy để nâng cao điểm số ROUGE-2. Nghiên cứu và thử nghiệm các phương pháp biểu diễn văn bản và phân cụm khác để cải thiện chất lượng tóm tắt. Sử dụng thêm các nguồn dữ liệu khác nhau để đánh giá khả năng áp dụng của mô hình trên nhiều lĩnh vực khác nhau.</w:t>
      </w:r>
    </w:p>
    <w:p w:rsidR="00974180" w:rsidRPr="00B802E4" w:rsidRDefault="00B80C83" w:rsidP="00B802E4">
      <w:pPr>
        <w:pStyle w:val="BodyText"/>
        <w:numPr>
          <w:ilvl w:val="0"/>
          <w:numId w:val="26"/>
        </w:numPr>
        <w:spacing w:line="360" w:lineRule="auto"/>
        <w:ind w:right="186"/>
        <w:jc w:val="both"/>
        <w:rPr>
          <w:rStyle w:val="Strong"/>
        </w:rPr>
      </w:pPr>
      <w:r w:rsidRPr="00B802E4">
        <w:rPr>
          <w:rStyle w:val="Strong"/>
        </w:rPr>
        <w:t xml:space="preserve">Một vài kết quả khi sử dụng </w:t>
      </w:r>
      <w:r w:rsidR="005058C8" w:rsidRPr="00B802E4">
        <w:rPr>
          <w:rStyle w:val="Strong"/>
        </w:rPr>
        <w:t>mô hình</w:t>
      </w:r>
      <w:r w:rsidRPr="00B802E4">
        <w:rPr>
          <w:rStyle w:val="Strong"/>
        </w:rPr>
        <w:t xml:space="preserve"> để thực hiện tóm tắt văn bản:</w:t>
      </w:r>
    </w:p>
    <w:p w:rsidR="00976BFF" w:rsidRPr="00B802E4" w:rsidRDefault="00976BFF" w:rsidP="00B802E4">
      <w:pPr>
        <w:pStyle w:val="BodyText"/>
        <w:spacing w:line="360" w:lineRule="auto"/>
        <w:ind w:left="720" w:right="186"/>
        <w:jc w:val="both"/>
        <w:rPr>
          <w:b/>
          <w:bCs/>
        </w:rPr>
      </w:pPr>
      <w:r w:rsidRPr="00B802E4">
        <w:rPr>
          <w:b/>
          <w:bCs/>
        </w:rPr>
        <w:t>Ví dụ 1:</w:t>
      </w:r>
    </w:p>
    <w:p w:rsidR="00976BFF" w:rsidRPr="008D6B8B" w:rsidRDefault="00976BFF" w:rsidP="008D6B8B">
      <w:pPr>
        <w:pStyle w:val="BodyText"/>
        <w:spacing w:line="360" w:lineRule="auto"/>
        <w:ind w:left="1080" w:right="186"/>
        <w:jc w:val="both"/>
        <w:rPr>
          <w:rStyle w:val="Strong"/>
          <w:lang w:val="en-US"/>
        </w:rPr>
      </w:pPr>
      <w:r w:rsidRPr="008D6B8B">
        <w:rPr>
          <w:rStyle w:val="Strong"/>
          <w:lang w:val="en-US"/>
        </w:rPr>
        <w:t>Bản gốc:</w:t>
      </w:r>
    </w:p>
    <w:p w:rsidR="00976BFF" w:rsidRPr="008D6B8B" w:rsidRDefault="00976BFF" w:rsidP="008D6B8B">
      <w:pPr>
        <w:pStyle w:val="BodyText"/>
        <w:spacing w:line="360" w:lineRule="auto"/>
        <w:ind w:left="1080" w:right="186"/>
        <w:jc w:val="both"/>
        <w:rPr>
          <w:rStyle w:val="Strong"/>
          <w:b w:val="0"/>
          <w:bCs w:val="0"/>
          <w:lang w:val="en-US"/>
        </w:rPr>
      </w:pPr>
      <w:r w:rsidRPr="008D6B8B">
        <w:rPr>
          <w:rStyle w:val="Strong"/>
          <w:b w:val="0"/>
          <w:bCs w:val="0"/>
          <w:lang w:val="en-US"/>
        </w:rPr>
        <w:t xml:space="preserve">theo báo long_an , những ngày gần đây , nông_dân trồng chanh ở huyện bến_lức , tỉnh long_an rất phấn_khởi vì chanh được_mùa , trúng giá . hiện_tại , thương_lái đến tận vườn mua chanh với giá 24.000 đồng / kg . nhiều thương_lái cho biết , giá chanh tăng cao do đang vào mùa nắng_nóng , </w:t>
      </w:r>
    </w:p>
    <w:p w:rsidR="00976BFF" w:rsidRPr="008D6B8B" w:rsidRDefault="00976BFF" w:rsidP="008D6B8B">
      <w:pPr>
        <w:pStyle w:val="BodyText"/>
        <w:spacing w:line="360" w:lineRule="auto"/>
        <w:ind w:left="1080" w:right="186"/>
        <w:jc w:val="both"/>
        <w:rPr>
          <w:rStyle w:val="Strong"/>
          <w:b w:val="0"/>
          <w:bCs w:val="0"/>
          <w:lang w:val="en-US"/>
        </w:rPr>
      </w:pPr>
      <w:r w:rsidRPr="008D6B8B">
        <w:rPr>
          <w:rStyle w:val="Strong"/>
          <w:b w:val="0"/>
          <w:bCs w:val="0"/>
          <w:lang w:val="en-US"/>
        </w:rPr>
        <w:t xml:space="preserve">nhu_cầu sử_dụng chanh làm nước giải_khát tăng , đặc_biệt là </w:t>
      </w:r>
      <w:r w:rsidRPr="008D6B8B">
        <w:rPr>
          <w:rStyle w:val="Strong"/>
          <w:b w:val="0"/>
          <w:bCs w:val="0"/>
          <w:lang w:val="en-US"/>
        </w:rPr>
        <w:lastRenderedPageBreak/>
        <w:t>thị_trường tp. hcm . cụ_thể , chanh không hạt và có hạt được các thương_lái thu_mua tại vườn với giá dao_động từ 23.000-25.000 đồng / kg , chanh bông tím có giá 24.000 đồng / kg . “ thị_trường xuất_khẩu chanh năm nay rộng hơn so năm_ngoái nên giá chanh tăng và giữ được mức cao trong thời_gian dài " , ông tám_sơn ( chủ vựa chanh xã bình_đức , huyện bến_lức ) cho biết . theo nhiều người trồng chanh huyện bến_lức , bình_quân mỗi ha đất trồng chanh đạt năng_suất hơn 20 tấn / năm . với mức giá hiện_tại , sau khi trừ chi_phí, người trồng chanh lãi vài trăm triệu đồng / ha / năm . nhiều nông_dân cho biết , những năm trước , giá chanh thường tăng cao vài ngày lại giảm . tuy_nhiên , năm nay , do thời_tiết nắng_nóng kéo_dài nên giá chanh vẫn ở mức cao . còn theo khảo_sát của pv báo vnexpress , tại các chợ trên địa_bàn tp. hcm , giá chanh còn tăng cao hơn cả cam_sành . chị lan , tiểu_thương tại chợ xóm mới ( quận gò_vấp , tp. hcm ) cho biết , giá chanh gần đây có lúc lên tới 45.000 đồng / kg với chanh không hạt , 35.000 đồng với chanh có hạt . như_vậy , giá đã tăng gấp 4 lần so với cuối năm 2017 . chị kể , nếu bán_lẻ thì cũng thu 3.000 đồng mỗi quả . “ mỗi ngày tôi lấy khoảng 5-10 kg nhưng đến chiều đã gần hết . giá tăng cao nhưng nắng_nóng nên khách mua nhiều " , chị lan giải_thích . chị vân , thương_lái ở huyện giồng_trôm ( tỉnh bến_tre ) chia_sẻ với tờ vnexpress , năm nay trồng chanh có lãi hơn cả cam . bởi lẽ , một ký cam_sành loại ngon mua tại vườn chỉ 15.000 - 20.000 đồng / kg , còn chanh lên đến 30.000 đồng / kg . ngọc_lài ( tổng_hợp )  chanh tăng_giá , nông_dân tích_cực chăm_sóc ( ảnh : báo_long_an )</w:t>
      </w:r>
    </w:p>
    <w:p w:rsidR="00976BFF" w:rsidRPr="008D6B8B" w:rsidRDefault="00976BFF" w:rsidP="008D6B8B">
      <w:pPr>
        <w:pStyle w:val="BodyText"/>
        <w:spacing w:line="360" w:lineRule="auto"/>
        <w:ind w:left="1080" w:right="186"/>
        <w:jc w:val="both"/>
        <w:rPr>
          <w:rStyle w:val="Strong"/>
          <w:lang w:val="en-US"/>
        </w:rPr>
      </w:pPr>
      <w:r w:rsidRPr="008D6B8B">
        <w:rPr>
          <w:rStyle w:val="Strong"/>
          <w:lang w:val="en-US"/>
        </w:rPr>
        <w:t>Bản tóm tắt:</w:t>
      </w:r>
    </w:p>
    <w:p w:rsidR="00976BFF" w:rsidRPr="008D6B8B" w:rsidRDefault="00976BFF" w:rsidP="008D6B8B">
      <w:pPr>
        <w:pStyle w:val="BodyText"/>
        <w:spacing w:line="360" w:lineRule="auto"/>
        <w:ind w:left="1080" w:right="186"/>
        <w:jc w:val="both"/>
        <w:rPr>
          <w:rStyle w:val="Strong"/>
          <w:b w:val="0"/>
          <w:bCs w:val="0"/>
          <w:lang w:val="en-US"/>
        </w:rPr>
      </w:pPr>
      <w:r w:rsidRPr="008D6B8B">
        <w:rPr>
          <w:rStyle w:val="Strong"/>
          <w:b w:val="0"/>
          <w:bCs w:val="0"/>
          <w:lang w:val="en-US"/>
        </w:rPr>
        <w:t xml:space="preserve">theo báo long_an những ngày gần đây nông_dân trồng chanh ở huyện bến_lức tỉnh long_an rất phấn_khởi vì chanh được_mùa trúng giá chị lan tiểu_thương tại chợ xóm mới quận gò_vấp tp chị kể nếu bán_lẻ thì cũng thu 3 000 đồng mỗi quả bởi lẽ một ký cam_sành loại ngon mua tại </w:t>
      </w:r>
      <w:r w:rsidRPr="008D6B8B">
        <w:rPr>
          <w:rStyle w:val="Strong"/>
          <w:b w:val="0"/>
          <w:bCs w:val="0"/>
          <w:lang w:val="en-US"/>
        </w:rPr>
        <w:lastRenderedPageBreak/>
        <w:t>vườn chỉ 15 000 20 000 đồng kg còn chanh lên đến 30 000 đồng kg'</w:t>
      </w:r>
    </w:p>
    <w:p w:rsidR="00976BFF" w:rsidRPr="008B698A" w:rsidRDefault="00976BFF" w:rsidP="008B698A">
      <w:pPr>
        <w:pStyle w:val="BodyText"/>
        <w:spacing w:line="360" w:lineRule="auto"/>
        <w:ind w:left="720" w:right="186"/>
        <w:jc w:val="both"/>
        <w:rPr>
          <w:b/>
          <w:bCs/>
        </w:rPr>
      </w:pPr>
      <w:r w:rsidRPr="008B698A">
        <w:rPr>
          <w:b/>
          <w:bCs/>
        </w:rPr>
        <w:t>Ví dụ 2:</w:t>
      </w:r>
    </w:p>
    <w:p w:rsidR="0091292F" w:rsidRPr="008D6B8B" w:rsidRDefault="0091292F" w:rsidP="008D6B8B">
      <w:pPr>
        <w:pStyle w:val="BodyText"/>
        <w:spacing w:line="360" w:lineRule="auto"/>
        <w:ind w:left="1080" w:right="186"/>
        <w:jc w:val="both"/>
        <w:rPr>
          <w:rStyle w:val="Strong"/>
          <w:lang w:val="en-US"/>
        </w:rPr>
      </w:pPr>
      <w:r w:rsidRPr="008D6B8B">
        <w:rPr>
          <w:rStyle w:val="Strong"/>
          <w:lang w:val="en-US"/>
        </w:rPr>
        <w:t>Bản gốc:</w:t>
      </w:r>
    </w:p>
    <w:p w:rsidR="0091292F" w:rsidRPr="008D6B8B" w:rsidRDefault="0091292F" w:rsidP="008D6B8B">
      <w:pPr>
        <w:pStyle w:val="BodyText"/>
        <w:spacing w:line="360" w:lineRule="auto"/>
        <w:ind w:left="1080" w:right="186"/>
        <w:jc w:val="both"/>
        <w:rPr>
          <w:rStyle w:val="Strong"/>
          <w:b w:val="0"/>
          <w:bCs w:val="0"/>
          <w:lang w:val="en-US"/>
        </w:rPr>
      </w:pPr>
      <w:r w:rsidRPr="008D6B8B">
        <w:rPr>
          <w:rStyle w:val="Strong"/>
          <w:b w:val="0"/>
          <w:bCs w:val="0"/>
          <w:lang w:val="en-US"/>
        </w:rPr>
        <w:t>sáng 2-2, trong chuyến làm việc tại tp.hcm, chủ tịch nước võ văn thưởng đã đến thăm, tặng quà, chúc tết nsnd kim cương và gs.bs nguyễn chấn hùng. đi cùng chủ tịch nước võ văn thưởng còn có ông lê khánh hải - chủ nhiệm văn phòng chủ tịch nước, ông nguyễn hồ hải - phó bí thư thường trực thành ủy tp.hcm. trao đổi với nsnd kim cương, chủ tịch nước võ văn thưởng tri ân những cống hiến, quá trình lao động của nghệ sĩ kim cương cho nền văn hóa của đất nước. không chỉ vậy, dù tuổi đã cao, bà vẫn luôn chăm lo, động viên đời sống vật chất, tinh thần cho các nghệ sĩ sân khấu, nhất là nghệ sĩ cao tuổi có hoàn cảnh khó khăn, không nơi nương tựa. nghệ sĩ kim cương còn có nhiều hoạt động hỗ trợ người khuyết tật và trẻ em mồ côi của tp.chủ tịch nước võ văn thưởng chúc nsnd kim cương năm mới nhiều niềm vui, may mắn, tiếp tục sống vui sống khỏe để truyền lửa cho thế hệ trẻ. thông qua nsnd kim cương, chủ tịch nước đã gửi lời thăm hỏi đến các văn nghệ sĩ khác tại tp. ông khẳng định song song với phát triển kinh tế, nước ta luôn chú trọng phát triển lĩnh vực văn hóa. trong đó, nhờ hoạt động nghệ thuật, qua các vai diễn, các văn nghệ sĩ đã góp phần rất lớn trong giáo dục truyền thống dân tộc, tuyên truyền chính sách của đảng và nhà nước.  đáp lời, nsnd kim cương xúc động khi được lãnh đạo nhà nước quan tâm, thăm hỏi, động viên. bà kỳ vọng thế hệ trẻ với tinh thần nhiệt quyết, năng động sẽ có nhiều chính sách sáng tạo phát triển đất nước</w:t>
      </w:r>
    </w:p>
    <w:p w:rsidR="0091292F" w:rsidRPr="008D6B8B" w:rsidRDefault="0091292F" w:rsidP="008D6B8B">
      <w:pPr>
        <w:pStyle w:val="BodyText"/>
        <w:spacing w:line="360" w:lineRule="auto"/>
        <w:ind w:left="1080" w:right="186"/>
        <w:jc w:val="both"/>
        <w:rPr>
          <w:rStyle w:val="Strong"/>
          <w:lang w:val="en-US"/>
        </w:rPr>
      </w:pPr>
      <w:r w:rsidRPr="008D6B8B">
        <w:rPr>
          <w:rStyle w:val="Strong"/>
          <w:lang w:val="en-US"/>
        </w:rPr>
        <w:t>Bản tóm tắt:</w:t>
      </w:r>
    </w:p>
    <w:p w:rsidR="0091292F" w:rsidRPr="008D6B8B" w:rsidRDefault="0091292F" w:rsidP="008D6B8B">
      <w:pPr>
        <w:pStyle w:val="BodyText"/>
        <w:spacing w:line="360" w:lineRule="auto"/>
        <w:ind w:left="1080" w:right="186"/>
        <w:jc w:val="both"/>
        <w:rPr>
          <w:rStyle w:val="Strong"/>
          <w:b w:val="0"/>
          <w:bCs w:val="0"/>
          <w:lang w:val="en-US"/>
        </w:rPr>
      </w:pPr>
      <w:r w:rsidRPr="008D6B8B">
        <w:rPr>
          <w:rStyle w:val="Strong"/>
          <w:b w:val="0"/>
          <w:bCs w:val="0"/>
          <w:lang w:val="en-US"/>
        </w:rPr>
        <w:t xml:space="preserve">trong đó nhờ hoạt động nghệ thuật qua các vai diễn các văn nghệ sĩ đã góp phần rất lớn trong giáo dục truyền thống dân tộc tuyên truyền chính sách của đảng và nhà nước thông qua nsnd kim cương chủ tịch nước đã gửi lời thăm hỏi đến các văn nghệ sĩ khác tại tp bà kỳ vọng thế hệ trẻ </w:t>
      </w:r>
      <w:r w:rsidRPr="008D6B8B">
        <w:rPr>
          <w:rStyle w:val="Strong"/>
          <w:b w:val="0"/>
          <w:bCs w:val="0"/>
          <w:lang w:val="en-US"/>
        </w:rPr>
        <w:lastRenderedPageBreak/>
        <w:t>với tinh thần nhiệt quyết năng động sẽ có nhiều chính sách sáng tạo phát triển đất nước sáng 2 2 trong chuyến làm việc tại tp hcm chủ tịch nước võ văn thưởng đã đến thăm tặng quà chúc tết nsnd kim cương và gs bs nguyễn chấn hùng</w:t>
      </w:r>
    </w:p>
    <w:p w:rsidR="006E0D22" w:rsidRPr="008D6B8B" w:rsidRDefault="006E0D22" w:rsidP="008D6B8B">
      <w:pPr>
        <w:spacing w:line="360" w:lineRule="auto"/>
        <w:rPr>
          <w:rStyle w:val="Strong"/>
          <w:b w:val="0"/>
          <w:bCs w:val="0"/>
          <w:sz w:val="26"/>
          <w:szCs w:val="26"/>
          <w:lang w:val="en-US"/>
        </w:rPr>
      </w:pPr>
      <w:r w:rsidRPr="008D6B8B">
        <w:rPr>
          <w:rStyle w:val="Strong"/>
          <w:b w:val="0"/>
          <w:bCs w:val="0"/>
          <w:sz w:val="26"/>
          <w:szCs w:val="26"/>
          <w:lang w:val="en-US"/>
        </w:rPr>
        <w:br w:type="page"/>
      </w:r>
    </w:p>
    <w:p w:rsidR="00F95AC9" w:rsidRPr="00F77777" w:rsidRDefault="00000000" w:rsidP="00F77777">
      <w:pPr>
        <w:pStyle w:val="Heading1"/>
        <w:spacing w:before="85" w:line="360" w:lineRule="auto"/>
        <w:ind w:left="0"/>
      </w:pPr>
      <w:bookmarkStart w:id="87" w:name="_bookmark82"/>
      <w:bookmarkStart w:id="88" w:name="_Toc173690380"/>
      <w:bookmarkStart w:id="89" w:name="_Toc174221027"/>
      <w:bookmarkEnd w:id="87"/>
      <w:r w:rsidRPr="00F77777">
        <w:lastRenderedPageBreak/>
        <w:t>KẾT LUẬN</w:t>
      </w:r>
      <w:bookmarkEnd w:id="88"/>
      <w:bookmarkEnd w:id="89"/>
    </w:p>
    <w:p w:rsidR="00F95AC9" w:rsidRPr="008D6B8B" w:rsidRDefault="00F95AC9" w:rsidP="008D6B8B">
      <w:pPr>
        <w:pStyle w:val="BodyText"/>
        <w:spacing w:line="360" w:lineRule="auto"/>
        <w:rPr>
          <w:b/>
        </w:rPr>
      </w:pPr>
    </w:p>
    <w:p w:rsidR="00F95AC9" w:rsidRPr="00000F59" w:rsidRDefault="00000000" w:rsidP="008D6B8B">
      <w:pPr>
        <w:pStyle w:val="Heading2"/>
        <w:numPr>
          <w:ilvl w:val="0"/>
          <w:numId w:val="27"/>
        </w:numPr>
        <w:tabs>
          <w:tab w:val="left" w:pos="594"/>
        </w:tabs>
        <w:spacing w:line="360" w:lineRule="auto"/>
        <w:jc w:val="both"/>
      </w:pPr>
      <w:bookmarkStart w:id="90" w:name="_bookmark83"/>
      <w:bookmarkStart w:id="91" w:name="_Toc173690381"/>
      <w:bookmarkStart w:id="92" w:name="_Toc174221028"/>
      <w:bookmarkEnd w:id="90"/>
      <w:r w:rsidRPr="00000F59">
        <w:t>Kết quả nghiên cứu của đề tài</w:t>
      </w:r>
      <w:bookmarkEnd w:id="91"/>
      <w:bookmarkEnd w:id="92"/>
    </w:p>
    <w:p w:rsidR="00F95AC9" w:rsidRDefault="00B07DBA" w:rsidP="008D6B8B">
      <w:pPr>
        <w:pStyle w:val="BodyText"/>
        <w:spacing w:line="360" w:lineRule="auto"/>
        <w:ind w:left="305" w:right="186" w:firstLine="415"/>
        <w:jc w:val="both"/>
        <w:rPr>
          <w:lang w:val="en-US"/>
        </w:rPr>
      </w:pPr>
      <w:r w:rsidRPr="008D6B8B">
        <w:rPr>
          <w:lang w:val="en-US"/>
        </w:rPr>
        <w:t>Đề án này đề xuất một phương pháp tóm tắt văn bản tiếng Việt sử dụng các kỹ thuật xử lý ngôn ngữ tự nhiên (NLP) và học máy.</w:t>
      </w:r>
    </w:p>
    <w:p w:rsidR="005E07E6" w:rsidRPr="008D6B8B" w:rsidRDefault="005E07E6" w:rsidP="005E07E6">
      <w:pPr>
        <w:pStyle w:val="BodyText"/>
        <w:spacing w:line="360" w:lineRule="auto"/>
        <w:ind w:left="305" w:right="186" w:firstLine="415"/>
        <w:jc w:val="both"/>
        <w:rPr>
          <w:rStyle w:val="Strong"/>
          <w:b w:val="0"/>
          <w:bCs w:val="0"/>
          <w:lang w:val="en-US"/>
        </w:rPr>
      </w:pPr>
      <w:r w:rsidRPr="008D6B8B">
        <w:rPr>
          <w:rStyle w:val="Strong"/>
          <w:b w:val="0"/>
          <w:bCs w:val="0"/>
        </w:rPr>
        <w:t>Mô hình đã chứng minh được khả năng tóm tắt văn bản tiếng Việt một cách hiệu quả và đồng nhất giữa dữ liệu huấn luyện và kiểm tra. Các điểm số ROUGE đạt được cho thấy mô hình có khả năng tổng quát tốt</w:t>
      </w:r>
      <w:r w:rsidRPr="008D6B8B">
        <w:rPr>
          <w:rStyle w:val="Strong"/>
          <w:b w:val="0"/>
          <w:bCs w:val="0"/>
          <w:lang w:val="en-US"/>
        </w:rPr>
        <w:t xml:space="preserve"> (khả năng duy trì hiệu suất trên dữ liệu kiểm tra). </w:t>
      </w:r>
    </w:p>
    <w:p w:rsidR="005E07E6" w:rsidRPr="008D6B8B" w:rsidRDefault="005E07E6" w:rsidP="005E07E6">
      <w:pPr>
        <w:pStyle w:val="BodyText"/>
        <w:spacing w:line="360" w:lineRule="auto"/>
        <w:ind w:left="305" w:right="186" w:firstLine="415"/>
        <w:jc w:val="both"/>
        <w:rPr>
          <w:rStyle w:val="Strong"/>
          <w:b w:val="0"/>
          <w:bCs w:val="0"/>
          <w:lang w:val="en-US"/>
        </w:rPr>
      </w:pPr>
      <w:r w:rsidRPr="008D6B8B">
        <w:rPr>
          <w:rStyle w:val="Strong"/>
          <w:b w:val="0"/>
          <w:bCs w:val="0"/>
          <w:lang w:val="en-US"/>
        </w:rPr>
        <w:t>Mô hình không chỉ hoạt động tốt trên dữ liệu huấn luyện mà còn duy trì hiệu suất tương tự trên dữ liệu kiểm tra, cho thấy mô hình có thể áp dụng cho các tập dữ liệu mới mà không bị giảm hiệu suất đáng kể.</w:t>
      </w:r>
    </w:p>
    <w:p w:rsidR="005E07E6" w:rsidRPr="008D6B8B" w:rsidRDefault="005E07E6" w:rsidP="005E07E6">
      <w:pPr>
        <w:pStyle w:val="BodyText"/>
        <w:spacing w:line="360" w:lineRule="auto"/>
        <w:ind w:left="305" w:right="186" w:firstLine="415"/>
        <w:jc w:val="both"/>
        <w:rPr>
          <w:lang w:val="en-US"/>
        </w:rPr>
      </w:pPr>
      <w:r w:rsidRPr="008D6B8B">
        <w:rPr>
          <w:rStyle w:val="Strong"/>
          <w:b w:val="0"/>
          <w:bCs w:val="0"/>
        </w:rPr>
        <w:t>Điểm ROUGE-1 cao hơn so với ROUGE-2 và ROUGE-L, điều này cho thấy mô hình có thể nắm bắt các từ đơn tốt hơn là các cụm từ và chuỗi từ dài hơn.</w:t>
      </w:r>
    </w:p>
    <w:p w:rsidR="00F95AC9" w:rsidRPr="003B4E46" w:rsidRDefault="00000000" w:rsidP="008D6B8B">
      <w:pPr>
        <w:pStyle w:val="Heading2"/>
        <w:numPr>
          <w:ilvl w:val="0"/>
          <w:numId w:val="27"/>
        </w:numPr>
        <w:tabs>
          <w:tab w:val="left" w:pos="594"/>
        </w:tabs>
        <w:spacing w:line="360" w:lineRule="auto"/>
        <w:jc w:val="both"/>
      </w:pPr>
      <w:bookmarkStart w:id="93" w:name="_bookmark84"/>
      <w:bookmarkStart w:id="94" w:name="_Toc173690382"/>
      <w:bookmarkStart w:id="95" w:name="_Toc174221029"/>
      <w:bookmarkEnd w:id="93"/>
      <w:r w:rsidRPr="003B4E46">
        <w:t>Hạn chế đề tài</w:t>
      </w:r>
      <w:bookmarkEnd w:id="94"/>
      <w:bookmarkEnd w:id="95"/>
    </w:p>
    <w:p w:rsidR="00A806F3" w:rsidRPr="008D6B8B" w:rsidRDefault="00A806F3" w:rsidP="00F6597C">
      <w:pPr>
        <w:pStyle w:val="BodyText"/>
        <w:spacing w:line="360" w:lineRule="auto"/>
        <w:ind w:left="305" w:right="187" w:firstLine="415"/>
        <w:jc w:val="both"/>
        <w:rPr>
          <w:b/>
          <w:bCs/>
          <w:lang w:val="en-US"/>
        </w:rPr>
      </w:pPr>
      <w:r w:rsidRPr="008D6B8B">
        <w:rPr>
          <w:b/>
          <w:bCs/>
          <w:lang w:val="en-US"/>
        </w:rPr>
        <w:t xml:space="preserve">Chênh lệch giữa các chỉ số ROUGE: </w:t>
      </w:r>
    </w:p>
    <w:p w:rsidR="00F95AC9" w:rsidRPr="008D6B8B" w:rsidRDefault="00A806F3" w:rsidP="008D6B8B">
      <w:pPr>
        <w:pStyle w:val="BodyText"/>
        <w:numPr>
          <w:ilvl w:val="0"/>
          <w:numId w:val="30"/>
        </w:numPr>
        <w:spacing w:line="360" w:lineRule="auto"/>
        <w:ind w:left="1024" w:right="187"/>
        <w:jc w:val="both"/>
        <w:rPr>
          <w:lang w:val="en-US"/>
        </w:rPr>
      </w:pPr>
      <w:r w:rsidRPr="008D6B8B">
        <w:rPr>
          <w:lang w:val="en-US"/>
        </w:rPr>
        <w:t xml:space="preserve">Mặc dù kết quả Rouge-1 rất cao (67.8), nhưng Rouge-2 chỉ đạt </w:t>
      </w:r>
      <w:r w:rsidR="00881075" w:rsidRPr="008D6B8B">
        <w:rPr>
          <w:lang w:val="en-US"/>
        </w:rPr>
        <w:t>24.32</w:t>
      </w:r>
      <w:r w:rsidRPr="008D6B8B">
        <w:rPr>
          <w:lang w:val="en-US"/>
        </w:rPr>
        <w:t>. Điều này cho thấy mô hình có khả năng nhận diện từ và cụm từ đơn lẻ tốt, nhưng gặp khó khăn hơn trong việc nắm bắt mối quan hệ giữa các từ trong câu.</w:t>
      </w:r>
    </w:p>
    <w:p w:rsidR="00025913" w:rsidRPr="008D6B8B" w:rsidRDefault="00025913" w:rsidP="00F6597C">
      <w:pPr>
        <w:pStyle w:val="BodyText"/>
        <w:spacing w:line="360" w:lineRule="auto"/>
        <w:ind w:left="664" w:right="187" w:firstLine="56"/>
        <w:jc w:val="both"/>
        <w:rPr>
          <w:lang w:val="en-US"/>
        </w:rPr>
      </w:pPr>
      <w:r w:rsidRPr="008D6B8B">
        <w:rPr>
          <w:b/>
          <w:bCs/>
        </w:rPr>
        <w:t>Tính tổng quát của mô hình</w:t>
      </w:r>
      <w:r w:rsidRPr="008D6B8B">
        <w:t>:</w:t>
      </w:r>
    </w:p>
    <w:p w:rsidR="00025913" w:rsidRPr="008D6B8B" w:rsidRDefault="00025913" w:rsidP="008D6B8B">
      <w:pPr>
        <w:pStyle w:val="BodyText"/>
        <w:numPr>
          <w:ilvl w:val="0"/>
          <w:numId w:val="30"/>
        </w:numPr>
        <w:spacing w:line="360" w:lineRule="auto"/>
        <w:ind w:left="1024" w:right="187"/>
        <w:jc w:val="both"/>
        <w:rPr>
          <w:lang w:val="en-US"/>
        </w:rPr>
      </w:pPr>
      <w:r w:rsidRPr="008D6B8B">
        <w:rPr>
          <w:lang w:val="en-US"/>
        </w:rPr>
        <w:t xml:space="preserve">Hiệu suất mô hình trên tập dữ liệu huấn luyện và kiểm tra là tốt, nhưng có thể không đảm bảo rằng mô hình sẽ hoạt động hiệu quả trên các tập dữ liệu chưa từng thấy hoặc trong các ngữ cảnh thực tế. </w:t>
      </w:r>
    </w:p>
    <w:p w:rsidR="00BA7DCC" w:rsidRPr="008D6B8B" w:rsidRDefault="00BA7DCC" w:rsidP="00F6597C">
      <w:pPr>
        <w:pStyle w:val="BodyText"/>
        <w:spacing w:line="360" w:lineRule="auto"/>
        <w:ind w:left="664" w:right="187" w:firstLine="56"/>
        <w:jc w:val="both"/>
        <w:rPr>
          <w:lang w:val="en-US"/>
        </w:rPr>
      </w:pPr>
      <w:r w:rsidRPr="008D6B8B">
        <w:rPr>
          <w:b/>
          <w:bCs/>
        </w:rPr>
        <w:t>Thời gian build mô hình</w:t>
      </w:r>
      <w:r w:rsidRPr="008D6B8B">
        <w:t>:</w:t>
      </w:r>
    </w:p>
    <w:p w:rsidR="00BA7DCC" w:rsidRPr="008D6B8B" w:rsidRDefault="00BA7DCC" w:rsidP="008D6B8B">
      <w:pPr>
        <w:pStyle w:val="BodyText"/>
        <w:numPr>
          <w:ilvl w:val="0"/>
          <w:numId w:val="30"/>
        </w:numPr>
        <w:spacing w:line="360" w:lineRule="auto"/>
        <w:ind w:left="1024" w:right="187"/>
        <w:jc w:val="both"/>
        <w:rPr>
          <w:lang w:val="en-US"/>
        </w:rPr>
      </w:pPr>
      <w:r w:rsidRPr="008D6B8B">
        <w:rPr>
          <w:lang w:val="en-US"/>
        </w:rPr>
        <w:t>Thời gian xây dựng mô hình quá lâu trên tập dữ liệu lớn, dẫn đến việc thuê server mất nhiều chi phí. Điều này làm cho quá trình nghiên cứu và triển khai trở nên tốn kém và kém hiệu quả về mặt thời gian.</w:t>
      </w:r>
    </w:p>
    <w:p w:rsidR="00F95AC9" w:rsidRPr="003B4E46" w:rsidRDefault="00000000" w:rsidP="008D6B8B">
      <w:pPr>
        <w:pStyle w:val="Heading2"/>
        <w:numPr>
          <w:ilvl w:val="0"/>
          <w:numId w:val="27"/>
        </w:numPr>
        <w:tabs>
          <w:tab w:val="left" w:pos="594"/>
        </w:tabs>
        <w:spacing w:line="360" w:lineRule="auto"/>
        <w:jc w:val="both"/>
      </w:pPr>
      <w:bookmarkStart w:id="96" w:name="_bookmark85"/>
      <w:bookmarkStart w:id="97" w:name="_Toc173690383"/>
      <w:bookmarkStart w:id="98" w:name="_Toc174221030"/>
      <w:bookmarkEnd w:id="96"/>
      <w:r w:rsidRPr="003B4E46">
        <w:lastRenderedPageBreak/>
        <w:t>Vấn đề kiến nghị và hướng đi tiếp theo của đề tài</w:t>
      </w:r>
      <w:bookmarkEnd w:id="97"/>
      <w:bookmarkEnd w:id="98"/>
    </w:p>
    <w:p w:rsidR="00F95AC9" w:rsidRPr="008D6B8B" w:rsidRDefault="00000000" w:rsidP="008D6B8B">
      <w:pPr>
        <w:pStyle w:val="BodyText"/>
        <w:spacing w:line="360" w:lineRule="auto"/>
        <w:ind w:left="305" w:right="192" w:firstLine="719"/>
        <w:jc w:val="both"/>
        <w:rPr>
          <w:lang w:val="en-US"/>
        </w:rPr>
      </w:pPr>
      <w:r w:rsidRPr="008D6B8B">
        <w:t>Đối với các nghiên cứu trong tương lai, đề án có thể cải tiến bằng cách xem</w:t>
      </w:r>
      <w:r w:rsidRPr="008D6B8B">
        <w:rPr>
          <w:spacing w:val="1"/>
        </w:rPr>
        <w:t xml:space="preserve"> </w:t>
      </w:r>
      <w:r w:rsidRPr="008D6B8B">
        <w:t>xét</w:t>
      </w:r>
      <w:r w:rsidRPr="008D6B8B">
        <w:rPr>
          <w:spacing w:val="-2"/>
        </w:rPr>
        <w:t xml:space="preserve"> </w:t>
      </w:r>
      <w:r w:rsidRPr="008D6B8B">
        <w:t>các</w:t>
      </w:r>
      <w:r w:rsidRPr="008D6B8B">
        <w:rPr>
          <w:spacing w:val="-1"/>
        </w:rPr>
        <w:t xml:space="preserve"> </w:t>
      </w:r>
      <w:r w:rsidRPr="008D6B8B">
        <w:t>vấn</w:t>
      </w:r>
      <w:r w:rsidRPr="008D6B8B">
        <w:rPr>
          <w:spacing w:val="-1"/>
        </w:rPr>
        <w:t xml:space="preserve"> </w:t>
      </w:r>
      <w:r w:rsidRPr="008D6B8B">
        <w:t>đề</w:t>
      </w:r>
      <w:r w:rsidRPr="008D6B8B">
        <w:rPr>
          <w:spacing w:val="-1"/>
        </w:rPr>
        <w:t xml:space="preserve"> </w:t>
      </w:r>
      <w:r w:rsidRPr="008D6B8B">
        <w:t>sau:</w:t>
      </w:r>
    </w:p>
    <w:p w:rsidR="000135FF" w:rsidRPr="008D6B8B" w:rsidRDefault="00732A9C" w:rsidP="008D6B8B">
      <w:pPr>
        <w:pStyle w:val="ListParagraph"/>
        <w:numPr>
          <w:ilvl w:val="0"/>
          <w:numId w:val="29"/>
        </w:numPr>
        <w:spacing w:line="360" w:lineRule="auto"/>
        <w:jc w:val="both"/>
        <w:rPr>
          <w:sz w:val="26"/>
          <w:szCs w:val="26"/>
          <w:lang w:val="en-US"/>
        </w:rPr>
      </w:pPr>
      <w:r w:rsidRPr="008D6B8B">
        <w:rPr>
          <w:sz w:val="26"/>
          <w:szCs w:val="26"/>
        </w:rPr>
        <w:t xml:space="preserve">Tiếp tục tối ưu hóa mô hình hiện tại và thử nghiệm trên các bộ dữ liệu khác nhau để đánh giá khả năng tổng quát của mô hình. </w:t>
      </w:r>
    </w:p>
    <w:p w:rsidR="00D2508F" w:rsidRPr="008D6B8B" w:rsidRDefault="00D2508F" w:rsidP="008D6B8B">
      <w:pPr>
        <w:pStyle w:val="ListParagraph"/>
        <w:numPr>
          <w:ilvl w:val="0"/>
          <w:numId w:val="29"/>
        </w:numPr>
        <w:spacing w:line="360" w:lineRule="auto"/>
        <w:jc w:val="both"/>
        <w:rPr>
          <w:sz w:val="26"/>
          <w:szCs w:val="26"/>
          <w:lang w:val="en-US"/>
        </w:rPr>
      </w:pPr>
      <w:r w:rsidRPr="008D6B8B">
        <w:rPr>
          <w:sz w:val="26"/>
          <w:szCs w:val="26"/>
        </w:rPr>
        <w:t>Sử dụng các kỹ thuật tiên tiến hơn như attention mechanisms hoặc transformer architectures để nắm bắt tốt hơn mối quan hệ giữa các từ trong câu.</w:t>
      </w:r>
    </w:p>
    <w:p w:rsidR="00732A9C" w:rsidRPr="008D6B8B" w:rsidRDefault="000135FF" w:rsidP="008D6B8B">
      <w:pPr>
        <w:pStyle w:val="ListParagraph"/>
        <w:numPr>
          <w:ilvl w:val="0"/>
          <w:numId w:val="29"/>
        </w:numPr>
        <w:spacing w:line="360" w:lineRule="auto"/>
        <w:jc w:val="both"/>
        <w:rPr>
          <w:sz w:val="26"/>
          <w:szCs w:val="26"/>
          <w:lang w:val="en-US"/>
        </w:rPr>
      </w:pPr>
      <w:r w:rsidRPr="008D6B8B">
        <w:rPr>
          <w:sz w:val="26"/>
          <w:szCs w:val="26"/>
          <w:lang w:val="en-US"/>
        </w:rPr>
        <w:t>X</w:t>
      </w:r>
      <w:r w:rsidR="00732A9C" w:rsidRPr="008D6B8B">
        <w:rPr>
          <w:sz w:val="26"/>
          <w:szCs w:val="26"/>
        </w:rPr>
        <w:t>em xét các kỹ thuật mới trong lĩnh vực xử lý ngôn ngữ tự nhiên để tiếp tục nâng cao chất lượng tóm tắt.</w:t>
      </w:r>
    </w:p>
    <w:p w:rsidR="00D2508F" w:rsidRPr="008D6B8B" w:rsidRDefault="00D2508F" w:rsidP="008D6B8B">
      <w:pPr>
        <w:pStyle w:val="ListParagraph"/>
        <w:numPr>
          <w:ilvl w:val="0"/>
          <w:numId w:val="29"/>
        </w:numPr>
        <w:spacing w:line="360" w:lineRule="auto"/>
        <w:jc w:val="both"/>
        <w:rPr>
          <w:sz w:val="26"/>
          <w:szCs w:val="26"/>
          <w:lang w:val="en-US"/>
        </w:rPr>
      </w:pPr>
      <w:r w:rsidRPr="008D6B8B">
        <w:rPr>
          <w:sz w:val="26"/>
          <w:szCs w:val="26"/>
          <w:lang w:val="en-US"/>
        </w:rPr>
        <w:t>Nghiên cứu và áp dụng các kỹ thuật giảm thiểu độ phức tạp của mô hình như pruning, quantization hoặc sử dụng các mô hình nhỏ gọn hơn mà vẫn duy trì hiệu suất tốt.</w:t>
      </w:r>
      <w:r w:rsidR="00082A34" w:rsidRPr="008D6B8B">
        <w:rPr>
          <w:sz w:val="26"/>
          <w:szCs w:val="26"/>
          <w:lang w:val="en-US"/>
        </w:rPr>
        <w:t xml:space="preserve"> </w:t>
      </w:r>
    </w:p>
    <w:p w:rsidR="00082A34" w:rsidRPr="008D6B8B" w:rsidRDefault="00082A34" w:rsidP="008D6B8B">
      <w:pPr>
        <w:pStyle w:val="ListParagraph"/>
        <w:numPr>
          <w:ilvl w:val="0"/>
          <w:numId w:val="29"/>
        </w:numPr>
        <w:spacing w:line="360" w:lineRule="auto"/>
        <w:jc w:val="both"/>
        <w:rPr>
          <w:sz w:val="26"/>
          <w:szCs w:val="26"/>
          <w:lang w:val="en-US"/>
        </w:rPr>
        <w:sectPr w:rsidR="00082A34" w:rsidRPr="008D6B8B" w:rsidSect="00DD1CCC">
          <w:pgSz w:w="11906" w:h="16838" w:code="9"/>
          <w:pgMar w:top="1985" w:right="1134" w:bottom="1701" w:left="1985" w:header="734" w:footer="0" w:gutter="0"/>
          <w:cols w:space="720"/>
        </w:sectPr>
      </w:pPr>
    </w:p>
    <w:p w:rsidR="00F95AC9" w:rsidRPr="00F05A45" w:rsidRDefault="00000000" w:rsidP="00F05A45">
      <w:pPr>
        <w:pStyle w:val="Heading1"/>
        <w:spacing w:before="85" w:line="360" w:lineRule="auto"/>
        <w:ind w:left="0"/>
      </w:pPr>
      <w:bookmarkStart w:id="99" w:name="_bookmark86"/>
      <w:bookmarkStart w:id="100" w:name="_Toc173690384"/>
      <w:bookmarkStart w:id="101" w:name="_Toc174221031"/>
      <w:bookmarkEnd w:id="99"/>
      <w:r w:rsidRPr="00F05A45">
        <w:lastRenderedPageBreak/>
        <w:t>DANH MỤC TÀI LIỆU THAM KHẢO</w:t>
      </w:r>
      <w:bookmarkEnd w:id="100"/>
      <w:bookmarkEnd w:id="101"/>
    </w:p>
    <w:p w:rsidR="00F95AC9" w:rsidRPr="008D6B8B" w:rsidRDefault="00F95AC9" w:rsidP="008D6B8B">
      <w:pPr>
        <w:pStyle w:val="BodyText"/>
        <w:spacing w:before="2" w:line="360" w:lineRule="auto"/>
        <w:rPr>
          <w:b/>
        </w:rPr>
      </w:pPr>
    </w:p>
    <w:p w:rsidR="00FB7962" w:rsidRPr="00FB7962" w:rsidRDefault="00732388" w:rsidP="008D6B8B">
      <w:pPr>
        <w:pStyle w:val="ListParagraph"/>
        <w:numPr>
          <w:ilvl w:val="0"/>
          <w:numId w:val="1"/>
        </w:numPr>
        <w:tabs>
          <w:tab w:val="left" w:pos="1026"/>
        </w:tabs>
        <w:spacing w:line="360" w:lineRule="auto"/>
        <w:ind w:right="197"/>
        <w:jc w:val="both"/>
        <w:rPr>
          <w:sz w:val="26"/>
          <w:szCs w:val="26"/>
        </w:rPr>
      </w:pPr>
      <w:r w:rsidRPr="008D6B8B">
        <w:rPr>
          <w:spacing w:val="2"/>
          <w:sz w:val="26"/>
          <w:szCs w:val="26"/>
        </w:rPr>
        <w:t>Hoang Anh Pham. (2018). Vietnamese doc summarization basic. Available from</w:t>
      </w:r>
      <w:r w:rsidRPr="008D6B8B">
        <w:rPr>
          <w:spacing w:val="2"/>
          <w:sz w:val="26"/>
          <w:szCs w:val="26"/>
          <w:lang w:val="en-US"/>
        </w:rPr>
        <w:t xml:space="preserve">: </w:t>
      </w:r>
    </w:p>
    <w:p w:rsidR="00732388" w:rsidRPr="008D6B8B" w:rsidRDefault="00000000" w:rsidP="00FB7962">
      <w:pPr>
        <w:pStyle w:val="ListParagraph"/>
        <w:tabs>
          <w:tab w:val="left" w:pos="1026"/>
        </w:tabs>
        <w:spacing w:line="360" w:lineRule="auto"/>
        <w:ind w:right="197" w:firstLine="0"/>
        <w:jc w:val="both"/>
        <w:rPr>
          <w:sz w:val="26"/>
          <w:szCs w:val="26"/>
        </w:rPr>
      </w:pPr>
      <w:hyperlink r:id="rId18" w:history="1">
        <w:r w:rsidR="00FB7962" w:rsidRPr="00801EFF">
          <w:rPr>
            <w:rStyle w:val="Hyperlink"/>
            <w:spacing w:val="2"/>
            <w:sz w:val="26"/>
            <w:szCs w:val="26"/>
          </w:rPr>
          <w:t>https://github.com/hoanganhpham1006/Vietnamese_doc_summarization_basic</w:t>
        </w:r>
      </w:hyperlink>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Xin Rong, 2016. word2vec Parameter Learning Explained</w:t>
      </w:r>
      <w:r w:rsidR="00F32755">
        <w:rPr>
          <w:color w:val="000000" w:themeColor="text1"/>
          <w:sz w:val="26"/>
          <w:szCs w:val="26"/>
          <w:lang w:val="en-US"/>
        </w:rPr>
        <w:t xml:space="preserve">. </w:t>
      </w:r>
      <w:r w:rsidR="00F32755" w:rsidRPr="008D6B8B">
        <w:rPr>
          <w:spacing w:val="2"/>
          <w:sz w:val="26"/>
          <w:szCs w:val="26"/>
        </w:rPr>
        <w:t>Available from</w:t>
      </w:r>
      <w:r w:rsidR="00F32755" w:rsidRPr="008D6B8B">
        <w:rPr>
          <w:spacing w:val="2"/>
          <w:sz w:val="26"/>
          <w:szCs w:val="26"/>
          <w:lang w:val="en-US"/>
        </w:rPr>
        <w:t>:</w:t>
      </w:r>
      <w:r w:rsidR="00F32755">
        <w:rPr>
          <w:spacing w:val="2"/>
          <w:sz w:val="26"/>
          <w:szCs w:val="26"/>
          <w:lang w:val="en-US"/>
        </w:rPr>
        <w:t xml:space="preserve"> </w:t>
      </w:r>
      <w:r w:rsidR="00F32755" w:rsidRPr="00F32755">
        <w:rPr>
          <w:rStyle w:val="Hyperlink"/>
          <w:sz w:val="26"/>
          <w:szCs w:val="26"/>
        </w:rPr>
        <w:t>https://arxiv.org/abs/1411.2738</w:t>
      </w:r>
    </w:p>
    <w:p w:rsidR="003F2905" w:rsidRPr="008D6B8B" w:rsidRDefault="003F2905" w:rsidP="008D6B8B">
      <w:pPr>
        <w:pStyle w:val="ListParagraph"/>
        <w:widowControl/>
        <w:numPr>
          <w:ilvl w:val="0"/>
          <w:numId w:val="1"/>
        </w:numPr>
        <w:autoSpaceDE/>
        <w:autoSpaceDN/>
        <w:spacing w:after="200" w:line="360" w:lineRule="auto"/>
        <w:contextualSpacing/>
        <w:jc w:val="both"/>
        <w:rPr>
          <w:spacing w:val="2"/>
          <w:sz w:val="26"/>
          <w:szCs w:val="26"/>
        </w:rPr>
      </w:pPr>
      <w:r w:rsidRPr="008D6B8B">
        <w:rPr>
          <w:color w:val="000000" w:themeColor="text1"/>
          <w:sz w:val="26"/>
          <w:szCs w:val="26"/>
        </w:rPr>
        <w:t>Facebook AI Research</w:t>
      </w:r>
      <w:r w:rsidRPr="008D6B8B">
        <w:rPr>
          <w:color w:val="000000" w:themeColor="text1"/>
          <w:sz w:val="26"/>
          <w:szCs w:val="26"/>
          <w:lang w:val="en-US"/>
        </w:rPr>
        <w:t xml:space="preserve">. fastText Vietnamese word vectors full. </w:t>
      </w:r>
      <w:r w:rsidRPr="008D6B8B">
        <w:rPr>
          <w:spacing w:val="2"/>
          <w:sz w:val="26"/>
          <w:szCs w:val="26"/>
        </w:rPr>
        <w:t>Available from</w:t>
      </w:r>
      <w:r w:rsidRPr="008D6B8B">
        <w:rPr>
          <w:spacing w:val="2"/>
          <w:sz w:val="26"/>
          <w:szCs w:val="26"/>
          <w:lang w:val="en-US"/>
        </w:rPr>
        <w:t xml:space="preserve">: </w:t>
      </w:r>
      <w:hyperlink r:id="rId19" w:history="1">
        <w:r w:rsidRPr="008D6B8B">
          <w:rPr>
            <w:rStyle w:val="Hyperlink"/>
            <w:spacing w:val="2"/>
            <w:sz w:val="26"/>
            <w:szCs w:val="26"/>
          </w:rPr>
          <w:t>https://www.kaggle.com/datasets/aeryss/fasttext-vietnamese-word-vectors-full</w:t>
        </w:r>
      </w:hyperlink>
    </w:p>
    <w:p w:rsidR="004C4DB2" w:rsidRPr="008D6B8B" w:rsidRDefault="004C4DB2" w:rsidP="008D6B8B">
      <w:pPr>
        <w:pStyle w:val="ListParagraph"/>
        <w:numPr>
          <w:ilvl w:val="0"/>
          <w:numId w:val="1"/>
        </w:numPr>
        <w:tabs>
          <w:tab w:val="left" w:pos="1026"/>
        </w:tabs>
        <w:spacing w:line="360" w:lineRule="auto"/>
        <w:ind w:right="197"/>
        <w:jc w:val="both"/>
        <w:rPr>
          <w:sz w:val="26"/>
          <w:szCs w:val="26"/>
        </w:rPr>
      </w:pPr>
      <w:r w:rsidRPr="008D6B8B">
        <w:rPr>
          <w:spacing w:val="2"/>
          <w:sz w:val="26"/>
          <w:szCs w:val="26"/>
          <w:lang w:val="en-US"/>
        </w:rPr>
        <w:t>Phạm Hữu Quang</w:t>
      </w:r>
      <w:r w:rsidRPr="008D6B8B">
        <w:rPr>
          <w:spacing w:val="2"/>
          <w:sz w:val="26"/>
          <w:szCs w:val="26"/>
        </w:rPr>
        <w:t>. (2018). Xây dựng mô hình không gian vector cho Tiếng Việt</w:t>
      </w:r>
      <w:r w:rsidRPr="008D6B8B">
        <w:rPr>
          <w:spacing w:val="2"/>
          <w:sz w:val="26"/>
          <w:szCs w:val="26"/>
          <w:lang w:val="en-US"/>
        </w:rPr>
        <w:t xml:space="preserve">. </w:t>
      </w:r>
      <w:r w:rsidRPr="008D6B8B">
        <w:rPr>
          <w:spacing w:val="2"/>
          <w:sz w:val="26"/>
          <w:szCs w:val="26"/>
        </w:rPr>
        <w:t>Available</w:t>
      </w:r>
      <w:r w:rsidRPr="008D6B8B">
        <w:rPr>
          <w:spacing w:val="2"/>
          <w:sz w:val="26"/>
          <w:szCs w:val="26"/>
          <w:lang w:val="en-US"/>
        </w:rPr>
        <w:t xml:space="preserve"> </w:t>
      </w:r>
      <w:r w:rsidRPr="008D6B8B">
        <w:rPr>
          <w:spacing w:val="2"/>
          <w:sz w:val="26"/>
          <w:szCs w:val="26"/>
        </w:rPr>
        <w:t>from</w:t>
      </w:r>
      <w:r w:rsidRPr="008D6B8B">
        <w:rPr>
          <w:spacing w:val="2"/>
          <w:sz w:val="26"/>
          <w:szCs w:val="26"/>
          <w:lang w:val="en-US"/>
        </w:rPr>
        <w:t xml:space="preserve">:  </w:t>
      </w:r>
    </w:p>
    <w:p w:rsidR="004C4DB2" w:rsidRPr="008D6B8B" w:rsidRDefault="00000000" w:rsidP="008D6B8B">
      <w:pPr>
        <w:pStyle w:val="ListParagraph"/>
        <w:tabs>
          <w:tab w:val="left" w:pos="1026"/>
        </w:tabs>
        <w:spacing w:line="360" w:lineRule="auto"/>
        <w:ind w:right="197" w:firstLine="0"/>
        <w:jc w:val="both"/>
        <w:rPr>
          <w:sz w:val="26"/>
          <w:szCs w:val="26"/>
        </w:rPr>
      </w:pPr>
      <w:hyperlink r:id="rId20" w:history="1">
        <w:r w:rsidR="004C4DB2" w:rsidRPr="008D6B8B">
          <w:rPr>
            <w:rStyle w:val="Hyperlink"/>
            <w:spacing w:val="2"/>
            <w:sz w:val="26"/>
            <w:szCs w:val="26"/>
          </w:rPr>
          <w:t>https://github.com/hoanganhpham1006/Vietnamese_doc_summarization_basic</w:t>
        </w:r>
      </w:hyperlink>
    </w:p>
    <w:p w:rsidR="002070C8" w:rsidRPr="008D6B8B" w:rsidRDefault="002070C8" w:rsidP="008D6B8B">
      <w:pPr>
        <w:pStyle w:val="ListParagraph"/>
        <w:widowControl/>
        <w:numPr>
          <w:ilvl w:val="0"/>
          <w:numId w:val="1"/>
        </w:numPr>
        <w:autoSpaceDE/>
        <w:autoSpaceDN/>
        <w:spacing w:after="200" w:line="360" w:lineRule="auto"/>
        <w:contextualSpacing/>
        <w:jc w:val="both"/>
        <w:rPr>
          <w:spacing w:val="2"/>
          <w:sz w:val="26"/>
          <w:szCs w:val="26"/>
        </w:rPr>
      </w:pPr>
      <w:r w:rsidRPr="008D6B8B">
        <w:rPr>
          <w:spacing w:val="2"/>
          <w:sz w:val="26"/>
          <w:szCs w:val="26"/>
        </w:rPr>
        <w:t>Nguyen, Van-Hau &amp; Nguyen, Thanh-Chinh &amp; Nguyen, Minh-Tien &amp; Hoai, Nguyen. (2019). VNDS: A Vietnamese Dataset for Summarization. 375-380. 10.1109/NICS48868.2019.9023886.</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Nguyen, Dat Quoc &amp; Nguyen, Anh. (2020). PhoBERT: Pre-trained language models for Vietnamese. 1037-1042. 10.18653/v1/2020.findings-emnlp.92.</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H. Q. To, and K. V. Nguyen, and N. L. -T. Nguyen, and A. G. T. Nguyen, Monolingual vs multilingual BERTology for Vietnamese extractive multi-document summarization, in Proceedings of the 35th Pacific Asia Conference on Language, Information and Computation, Shanghai: China, pp. 692-699, 2021.</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Hieu Nguyen, Long Phan, James Anibal, Alec Peltekian, and Hieu Tran. 2021. Viesum: How robust are transformer-based models on vietnamese summarization?</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lastRenderedPageBreak/>
        <w:t>T. A. Nguyen-Hoang and K. Nguyen and Q. V. Tran, TSGVi: A graphbased summarization system for Vietnamese documents, Journal of Ambient Intelligence and Humanized Computing, vol. 3, no. 4, pp. 305-313, Jun., 2012. DOI: 10.1007/s12652-012-0143-x.</w:t>
      </w:r>
    </w:p>
    <w:p w:rsidR="006B708E" w:rsidRPr="008D6B8B" w:rsidRDefault="006B708E"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D. Q. Nguyen and A. T. Nguyen, “PhoBERT: Pre-trained language models for Vietnamese,” in Findings of EMNLP, 2020.</w:t>
      </w:r>
    </w:p>
    <w:p w:rsidR="00D95217" w:rsidRPr="008D6B8B" w:rsidRDefault="00D95217"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[13].</w:t>
      </w:r>
      <w:r w:rsidRPr="008D6B8B">
        <w:rPr>
          <w:color w:val="000000" w:themeColor="text1"/>
          <w:sz w:val="26"/>
          <w:szCs w:val="26"/>
        </w:rPr>
        <w:tab/>
        <w:t>D. Q. Thang, L. H. Phuong, N. T. M. Huyen, N. C. Tu, M. Rossignol, and V. X. Luong, “Word segmentation of Vietnamese texts: a comparison of approaches,” in LREC, 2008.</w:t>
      </w:r>
    </w:p>
    <w:p w:rsidR="002070C8" w:rsidRPr="008D6B8B" w:rsidRDefault="002070C8"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Minh-Tien Nguyen, Hoang-Diep Nguyen, Thi-HaiNang Nguyen, and Van-Hau Nguyen. 2018. Towards state-of-the-art baselines for vietnamese multi-document summarization. In 2018 10th International Conference on Knowledge and Systems Engineering (KSE), pages 85–90.</w:t>
      </w:r>
    </w:p>
    <w:p w:rsidR="002070C8" w:rsidRPr="008D6B8B" w:rsidRDefault="002070C8" w:rsidP="008D6B8B">
      <w:pPr>
        <w:pStyle w:val="ListParagraph"/>
        <w:widowControl/>
        <w:numPr>
          <w:ilvl w:val="0"/>
          <w:numId w:val="1"/>
        </w:numPr>
        <w:autoSpaceDE/>
        <w:autoSpaceDN/>
        <w:spacing w:before="60" w:after="60" w:line="360" w:lineRule="auto"/>
        <w:contextualSpacing/>
        <w:jc w:val="both"/>
        <w:rPr>
          <w:color w:val="000000" w:themeColor="text1"/>
          <w:sz w:val="26"/>
          <w:szCs w:val="26"/>
        </w:rPr>
      </w:pPr>
      <w:r w:rsidRPr="008D6B8B">
        <w:rPr>
          <w:spacing w:val="2"/>
          <w:sz w:val="26"/>
          <w:szCs w:val="26"/>
        </w:rPr>
        <w:t>Rothe, Sascha &amp; Narayan, Shashi &amp; Severyn, Aliaksei. (2020). Leveraging Pre-trained Checkpoints for Sequence Generation Tasks. Transactions of the Association for Computational Linguistics. 8. 264-280. 10.1162/tacl_a_00313.</w:t>
      </w:r>
    </w:p>
    <w:p w:rsidR="002070C8" w:rsidRPr="008D6B8B" w:rsidRDefault="002070C8" w:rsidP="008D6B8B">
      <w:pPr>
        <w:pStyle w:val="ListParagraph"/>
        <w:widowControl/>
        <w:numPr>
          <w:ilvl w:val="0"/>
          <w:numId w:val="1"/>
        </w:numPr>
        <w:autoSpaceDE/>
        <w:autoSpaceDN/>
        <w:spacing w:before="60" w:after="60" w:line="360" w:lineRule="auto"/>
        <w:contextualSpacing/>
        <w:jc w:val="both"/>
        <w:rPr>
          <w:color w:val="000000" w:themeColor="text1"/>
          <w:sz w:val="26"/>
          <w:szCs w:val="26"/>
        </w:rPr>
      </w:pPr>
      <w:r w:rsidRPr="008D6B8B">
        <w:rPr>
          <w:color w:val="000000" w:themeColor="text1"/>
          <w:sz w:val="26"/>
          <w:szCs w:val="26"/>
        </w:rPr>
        <w:t>M. Allahyari, and S. Pouriyeh, and M. Assefi, and S. Safaei, and E. D. Trippe, and J. B. Gutierrez, and K. Kochut, Text summarization techniques: A brief survey, International Journal of Advanced Computer Science and Applications (IJACSA), vol. 8, no. 10, pp. 397-405, 2017. DOI: 10.14569/IJACSA.2017.081052</w:t>
      </w:r>
      <w:r w:rsidRPr="008D6B8B">
        <w:rPr>
          <w:color w:val="000000" w:themeColor="text1"/>
          <w:sz w:val="26"/>
          <w:szCs w:val="26"/>
          <w:lang w:val="en-US"/>
        </w:rPr>
        <w:t>.</w:t>
      </w:r>
    </w:p>
    <w:p w:rsidR="006B708E" w:rsidRPr="008D6B8B" w:rsidRDefault="006B708E"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L. Xue, N. Constant, A. Roberts, M. Kale, R. Al-Rfou, A. Siddhant, A. Barua, and C. Raffel, “mT5: A Massively Multilingual Pre-trained Text-to-Text Transformer,” in NAACL, 2021.</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T. V. Bui, T. O. Tran, and P. Le-Hong, “Improving Sequence Tagging for Vietnamese Text using Transformer-based Neural Models,” in PACLIC, 2020.</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lastRenderedPageBreak/>
        <w:t>T. Vu, D. Q. Nguyen, D. Q. Nguyen, M. Dras, and M. Johnson, “VnCoreNLP: A Vietnamese Natural Language Processing Toolkit,” in NAACL (Demonstrations), 2018.</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M. Allahyari, S. Pouriyeh, M. Assefi, S. Safaei, E. D. Trippe, J. B.Gutierrez, and K. Kochut, “</w:t>
      </w:r>
      <w:r w:rsidRPr="008D6B8B">
        <w:rPr>
          <w:i/>
          <w:iCs/>
          <w:color w:val="000000" w:themeColor="text1"/>
          <w:sz w:val="26"/>
          <w:szCs w:val="26"/>
        </w:rPr>
        <w:t>Text summarization techniques: A briefsurvey,” International Journal of Advanced Computer Science andApplications (IJACSA),</w:t>
      </w:r>
      <w:r w:rsidRPr="008D6B8B">
        <w:rPr>
          <w:color w:val="000000" w:themeColor="text1"/>
          <w:sz w:val="26"/>
          <w:szCs w:val="26"/>
        </w:rPr>
        <w:t xml:space="preserve"> vol. 8, no. 10, pp. 397-405, 2017. DOI:10.14569/IJACSA.2017.081052. (PDF) Text Summarization on Large-scale Vietnamese Datasets. Available from: https://www.researchgate.net/publication/366806176_Text_Summarization_on_Large-scale_Vietnamese_Datasets [accessed Nov 03 2023].</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 xml:space="preserve">A. Nguyen-Hoang, K. Nguyen, and Q. V. Tran, “TSGVi: A graph-based summarization system for Vietnamese documents,” </w:t>
      </w:r>
      <w:r w:rsidRPr="008D6B8B">
        <w:rPr>
          <w:i/>
          <w:iCs/>
          <w:color w:val="000000" w:themeColor="text1"/>
          <w:sz w:val="26"/>
          <w:szCs w:val="26"/>
        </w:rPr>
        <w:t>Journal ofAmbient Intelligence and Humanized Computing</w:t>
      </w:r>
      <w:r w:rsidRPr="008D6B8B">
        <w:rPr>
          <w:color w:val="000000" w:themeColor="text1"/>
          <w:sz w:val="26"/>
          <w:szCs w:val="26"/>
        </w:rPr>
        <w:t>, vol. 3, no. 4, pp.305-313, Jun. 2012. DOI: 10.1007/s12652-012-0143-x. (PDF) Text Summarization on Large-scale Vietnamese Datasets. Available from: https://www.researchgate.net/publication/366806176_Text_Summarization_on_Large-scale_Vietnamese_Datasets [accessed Nov 03 2023].</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Dr Inderjeet Mani , Mark T Maybury. (2018). Advances in Automatic Text Summarization (Mit Press).</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Hong Phuong L., Thi Minh Huyen N., Roussanaly A., Vinh H.T. (2008) A Hybrid Approach to Word Segmentation of Vietnamese Texts. In: Martín-Vide C., Otto F., Fernau H. (eds) Language and Automata Theory and Applications. LATA 2008. Lecture Notes in Computer Science, vol 5196. Springer, Berlin, Heidelberg.</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 xml:space="preserve">Nguyễn Thị Ngọc Tú, Nguyễn Thị Thu Hà, Lê Thanh Hương, Hồ Ngọc Vinh, Đào Thanh Tĩnh, Nguyễn Ngọc Cương. “Ứng dụng mô hình đồ thị trong tóm tắt đa văn bản tiếng Việt”. Kỷ yếu Hội nghị Quốc gia lần thứ </w:t>
      </w:r>
      <w:r w:rsidRPr="008D6B8B">
        <w:rPr>
          <w:color w:val="000000" w:themeColor="text1"/>
          <w:sz w:val="26"/>
          <w:szCs w:val="26"/>
        </w:rPr>
        <w:lastRenderedPageBreak/>
        <w:t>VIII về Nghiên cứu cơ bản và ứng dụng Công nghệ thông tin (FAIR); Hà Nội, ngày 9-10/7/2015.</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Sam Wiseman and Alexander M. Rush, 2016. Sequence-to-Sequence Learning as Beam-Search Optimization. School of Engineering and Applied Sciences Harvard University Cambridge, MA, USA-In arXiv:1606.02960v2 [cs.CL].</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Sam Wiseman and Alexander M. Rush, 2016. Sequence-to-Sequence Learning as Beam-Search Optimization. School of Engineering and Applied Sciences Harvard University Cambridge, MA, USA-In arXiv:1606.02960v2 [cs.CL].</w:t>
      </w:r>
    </w:p>
    <w:p w:rsidR="00896B73"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Tomas Mikolov, Kai Chen, Greg Corrado, Jeffrey Dean, 2013. Efficient Estimation of Word Representations in Vector Space – In arXiv:1301.3781v3 [cs.CL].</w:t>
      </w:r>
    </w:p>
    <w:p w:rsidR="002070C8" w:rsidRPr="008D6B8B" w:rsidRDefault="00896B73" w:rsidP="008D6B8B">
      <w:pPr>
        <w:pStyle w:val="ListParagraph"/>
        <w:widowControl/>
        <w:numPr>
          <w:ilvl w:val="0"/>
          <w:numId w:val="1"/>
        </w:numPr>
        <w:autoSpaceDE/>
        <w:autoSpaceDN/>
        <w:spacing w:after="200" w:line="360" w:lineRule="auto"/>
        <w:contextualSpacing/>
        <w:jc w:val="both"/>
        <w:rPr>
          <w:color w:val="000000" w:themeColor="text1"/>
          <w:sz w:val="26"/>
          <w:szCs w:val="26"/>
        </w:rPr>
      </w:pPr>
      <w:r w:rsidRPr="008D6B8B">
        <w:rPr>
          <w:color w:val="000000" w:themeColor="text1"/>
          <w:sz w:val="26"/>
          <w:szCs w:val="26"/>
        </w:rPr>
        <w:t>Trương Quốc Định, Nguyễn Quang Dũng. “Một giải pháp tóm tắt văn bản tiếng Việt tự động”. Hội thảo quốc gia lần thứ XV: một số vấn đề chọn lọc của Công nghệ thông tin và Truyền thông Hà Nội 03-04/12/2012.</w:t>
      </w:r>
    </w:p>
    <w:p w:rsidR="0044403C" w:rsidRPr="008D6B8B" w:rsidRDefault="0044403C" w:rsidP="008D6B8B">
      <w:pPr>
        <w:tabs>
          <w:tab w:val="left" w:pos="1026"/>
        </w:tabs>
        <w:spacing w:line="360" w:lineRule="auto"/>
        <w:ind w:right="197"/>
        <w:jc w:val="both"/>
        <w:rPr>
          <w:sz w:val="26"/>
          <w:szCs w:val="26"/>
          <w:lang w:val="en-US"/>
        </w:rPr>
      </w:pPr>
    </w:p>
    <w:p w:rsidR="0044403C" w:rsidRPr="008D6B8B" w:rsidRDefault="0044403C" w:rsidP="008D6B8B">
      <w:pPr>
        <w:tabs>
          <w:tab w:val="left" w:pos="1026"/>
        </w:tabs>
        <w:spacing w:line="360" w:lineRule="auto"/>
        <w:ind w:right="197"/>
        <w:jc w:val="both"/>
        <w:rPr>
          <w:sz w:val="26"/>
          <w:szCs w:val="26"/>
          <w:lang w:val="en-US"/>
        </w:rPr>
        <w:sectPr w:rsidR="0044403C" w:rsidRPr="008D6B8B" w:rsidSect="00DD1CCC">
          <w:pgSz w:w="11906" w:h="16838" w:code="9"/>
          <w:pgMar w:top="1985" w:right="1134" w:bottom="1701" w:left="1985" w:header="734" w:footer="0" w:gutter="0"/>
          <w:cols w:space="720"/>
        </w:sectPr>
      </w:pPr>
    </w:p>
    <w:p w:rsidR="001B545E" w:rsidRPr="008D6B8B" w:rsidRDefault="001B545E" w:rsidP="008D6B8B">
      <w:pPr>
        <w:spacing w:line="360" w:lineRule="auto"/>
        <w:rPr>
          <w:sz w:val="26"/>
          <w:szCs w:val="26"/>
          <w:lang w:val="en-US"/>
        </w:rPr>
      </w:pPr>
    </w:p>
    <w:sectPr w:rsidR="001B545E" w:rsidRPr="008D6B8B" w:rsidSect="00DD1CCC">
      <w:pgSz w:w="11906" w:h="16838" w:code="9"/>
      <w:pgMar w:top="1985" w:right="1134" w:bottom="1701" w:left="1985"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29AC" w:rsidRDefault="008029AC">
      <w:r>
        <w:separator/>
      </w:r>
    </w:p>
  </w:endnote>
  <w:endnote w:type="continuationSeparator" w:id="0">
    <w:p w:rsidR="008029AC" w:rsidRDefault="0080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29AC" w:rsidRDefault="008029AC">
      <w:r>
        <w:separator/>
      </w:r>
    </w:p>
  </w:footnote>
  <w:footnote w:type="continuationSeparator" w:id="0">
    <w:p w:rsidR="008029AC" w:rsidRDefault="00802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95AC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148.2pt;margin-top:97.4pt;width:341.8pt;height:17.55pt;z-index:-16804352;mso-position-horizontal-relative:page;mso-position-vertical-relative:page" filled="f" stroked="f">
          <v:textbox style="mso-next-textbox:#_x0000_s1027" inset="0,0,0,0">
            <w:txbxContent>
              <w:p w:rsidR="00F95AC9" w:rsidRDefault="00000000">
                <w:pPr>
                  <w:spacing w:before="9"/>
                  <w:ind w:left="20"/>
                  <w:rPr>
                    <w:b/>
                    <w:sz w:val="28"/>
                  </w:rPr>
                </w:pPr>
                <w:bookmarkStart w:id="1" w:name="_Hlk174197564"/>
                <w:bookmarkStart w:id="2" w:name="_Hlk174197565"/>
                <w:bookmarkStart w:id="3" w:name="_Hlk174197569"/>
                <w:bookmarkStart w:id="4" w:name="_Hlk174197570"/>
                <w:bookmarkStart w:id="5" w:name="_Hlk174197585"/>
                <w:bookmarkStart w:id="6" w:name="_Hlk174197586"/>
                <w:bookmarkStart w:id="7" w:name="_Hlk174197589"/>
                <w:bookmarkStart w:id="8" w:name="_Hlk174197590"/>
                <w:bookmarkStart w:id="9" w:name="_Hlk174197591"/>
                <w:bookmarkStart w:id="10" w:name="_Hlk174197592"/>
                <w:r>
                  <w:rPr>
                    <w:b/>
                    <w:sz w:val="28"/>
                  </w:rPr>
                  <w:t>HỌC</w:t>
                </w:r>
                <w:r>
                  <w:rPr>
                    <w:b/>
                    <w:spacing w:val="-3"/>
                    <w:sz w:val="28"/>
                  </w:rPr>
                  <w:t xml:space="preserve"> </w:t>
                </w:r>
                <w:r>
                  <w:rPr>
                    <w:b/>
                    <w:sz w:val="28"/>
                  </w:rPr>
                  <w:t>VIỆN</w:t>
                </w:r>
                <w:r>
                  <w:rPr>
                    <w:b/>
                    <w:spacing w:val="-4"/>
                    <w:sz w:val="28"/>
                  </w:rPr>
                  <w:t xml:space="preserve"> </w:t>
                </w:r>
                <w:r>
                  <w:rPr>
                    <w:b/>
                    <w:sz w:val="28"/>
                  </w:rPr>
                  <w:t>CÔNG</w:t>
                </w:r>
                <w:r>
                  <w:rPr>
                    <w:b/>
                    <w:spacing w:val="-3"/>
                    <w:sz w:val="28"/>
                  </w:rPr>
                  <w:t xml:space="preserve"> </w:t>
                </w:r>
                <w:r>
                  <w:rPr>
                    <w:b/>
                    <w:sz w:val="28"/>
                  </w:rPr>
                  <w:t>NGHỆ</w:t>
                </w:r>
                <w:r>
                  <w:rPr>
                    <w:b/>
                    <w:spacing w:val="-1"/>
                    <w:sz w:val="28"/>
                  </w:rPr>
                  <w:t xml:space="preserve"> </w:t>
                </w:r>
                <w:r>
                  <w:rPr>
                    <w:b/>
                    <w:sz w:val="28"/>
                  </w:rPr>
                  <w:t>BƯU</w:t>
                </w:r>
                <w:r>
                  <w:rPr>
                    <w:b/>
                    <w:spacing w:val="-4"/>
                    <w:sz w:val="28"/>
                  </w:rPr>
                  <w:t xml:space="preserve"> </w:t>
                </w:r>
                <w:r>
                  <w:rPr>
                    <w:b/>
                    <w:sz w:val="28"/>
                  </w:rPr>
                  <w:t>CHÍNH VIỄN</w:t>
                </w:r>
                <w:r>
                  <w:rPr>
                    <w:b/>
                    <w:spacing w:val="-1"/>
                    <w:sz w:val="28"/>
                  </w:rPr>
                  <w:t xml:space="preserve"> </w:t>
                </w:r>
                <w:r>
                  <w:rPr>
                    <w:b/>
                    <w:sz w:val="28"/>
                  </w:rPr>
                  <w:t>THÔNG</w:t>
                </w:r>
                <w:bookmarkEnd w:id="1"/>
                <w:bookmarkEnd w:id="2"/>
                <w:bookmarkEnd w:id="3"/>
                <w:bookmarkEnd w:id="4"/>
                <w:bookmarkEnd w:id="5"/>
                <w:bookmarkEnd w:id="6"/>
                <w:bookmarkEnd w:id="7"/>
                <w:bookmarkEnd w:id="8"/>
                <w:bookmarkEnd w:id="9"/>
                <w:bookmarkEnd w:id="10"/>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95AC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07.4pt;margin-top:35.7pt;width:23.3pt;height:16.4pt;z-index:-16803840;mso-position-horizontal-relative:page;mso-position-vertical-relative:page" filled="f" stroked="f">
          <v:textbox style="mso-next-textbox:#_x0000_s1026" inset="0,0,0,0">
            <w:txbxContent>
              <w:p w:rsidR="00F95AC9" w:rsidRDefault="00000000">
                <w:pPr>
                  <w:pStyle w:val="BodyText"/>
                  <w:spacing w:before="8"/>
                  <w:ind w:left="60"/>
                </w:pPr>
                <w:r>
                  <w:fldChar w:fldCharType="begin"/>
                </w:r>
                <w:r>
                  <w:instrText xml:space="preserve"> PAGE  \* roman </w:instrText>
                </w:r>
                <w:r>
                  <w:fldChar w:fldCharType="separate"/>
                </w:r>
                <w:r>
                  <w:t>viii</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077924"/>
      <w:docPartObj>
        <w:docPartGallery w:val="Page Numbers (Top of Page)"/>
        <w:docPartUnique/>
      </w:docPartObj>
    </w:sdtPr>
    <w:sdtEndPr>
      <w:rPr>
        <w:noProof/>
      </w:rPr>
    </w:sdtEndPr>
    <w:sdtContent>
      <w:p w:rsidR="000C6E1B" w:rsidRDefault="000C6E1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F95AC9" w:rsidRDefault="00F95AC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79F551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7284925" o:spid="_x0000_i1025" type="#_x0000_t75" style="width:11.4pt;height:11.4pt;visibility:visible;mso-wrap-style:square">
            <v:imagedata r:id="rId1" o:title=""/>
          </v:shape>
        </w:pict>
      </mc:Choice>
      <mc:Fallback>
        <w:drawing>
          <wp:inline distT="0" distB="0" distL="0" distR="0" wp14:anchorId="0E6209A6" wp14:editId="6218D87B">
            <wp:extent cx="144780" cy="144780"/>
            <wp:effectExtent l="0" t="0" r="0" b="0"/>
            <wp:docPr id="757284925" name="Picture 75728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1B4148C"/>
    <w:multiLevelType w:val="hybridMultilevel"/>
    <w:tmpl w:val="C0FAD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D50D3"/>
    <w:multiLevelType w:val="multilevel"/>
    <w:tmpl w:val="07AA8810"/>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2" w15:restartNumberingAfterBreak="0">
    <w:nsid w:val="02ED6258"/>
    <w:multiLevelType w:val="hybridMultilevel"/>
    <w:tmpl w:val="092424F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5200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E7A3F"/>
    <w:multiLevelType w:val="multilevel"/>
    <w:tmpl w:val="2C54DE66"/>
    <w:lvl w:ilvl="0">
      <w:start w:val="1"/>
      <w:numFmt w:val="decimal"/>
      <w:lvlText w:val="%1"/>
      <w:lvlJc w:val="left"/>
      <w:pPr>
        <w:ind w:left="624" w:hanging="624"/>
      </w:pPr>
      <w:rPr>
        <w:rFonts w:hint="default"/>
      </w:rPr>
    </w:lvl>
    <w:lvl w:ilvl="1">
      <w:start w:val="1"/>
      <w:numFmt w:val="decimal"/>
      <w:lvlText w:val="%1.%2"/>
      <w:lvlJc w:val="left"/>
      <w:pPr>
        <w:ind w:left="776" w:hanging="624"/>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376" w:hanging="2160"/>
      </w:pPr>
      <w:rPr>
        <w:rFonts w:hint="default"/>
      </w:rPr>
    </w:lvl>
  </w:abstractNum>
  <w:abstractNum w:abstractNumId="5" w15:restartNumberingAfterBreak="0">
    <w:nsid w:val="0F086557"/>
    <w:multiLevelType w:val="multilevel"/>
    <w:tmpl w:val="CE427944"/>
    <w:lvl w:ilvl="0">
      <w:start w:val="2"/>
      <w:numFmt w:val="decimal"/>
      <w:lvlText w:val="%1"/>
      <w:lvlJc w:val="left"/>
      <w:pPr>
        <w:ind w:left="759" w:hanging="454"/>
      </w:pPr>
      <w:rPr>
        <w:rFonts w:hint="default"/>
        <w:lang w:val="vi" w:eastAsia="en-US" w:bidi="ar-SA"/>
      </w:rPr>
    </w:lvl>
    <w:lvl w:ilvl="1">
      <w:start w:val="1"/>
      <w:numFmt w:val="decimal"/>
      <w:lvlText w:val="%1.%2."/>
      <w:lvlJc w:val="left"/>
      <w:pPr>
        <w:ind w:left="759" w:hanging="454"/>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914" w:hanging="648"/>
      </w:pPr>
      <w:rPr>
        <w:rFonts w:ascii="Times New Roman" w:eastAsia="Times New Roman" w:hAnsi="Times New Roman" w:cs="Times New Roman" w:hint="default"/>
        <w:b/>
        <w:bCs/>
        <w:i/>
        <w:iCs/>
        <w:spacing w:val="-3"/>
        <w:w w:val="99"/>
        <w:sz w:val="26"/>
        <w:szCs w:val="26"/>
        <w:lang w:val="vi" w:eastAsia="en-US" w:bidi="ar-SA"/>
      </w:rPr>
    </w:lvl>
    <w:lvl w:ilvl="3">
      <w:numFmt w:val="bullet"/>
      <w:lvlText w:val="•"/>
      <w:lvlJc w:val="left"/>
      <w:pPr>
        <w:ind w:left="3505" w:hanging="648"/>
      </w:pPr>
      <w:rPr>
        <w:rFonts w:hint="default"/>
        <w:w w:val="99"/>
        <w:sz w:val="26"/>
        <w:szCs w:val="26"/>
        <w:lang w:val="vi" w:eastAsia="en-US" w:bidi="ar-SA"/>
      </w:rPr>
    </w:lvl>
    <w:lvl w:ilvl="4">
      <w:numFmt w:val="bullet"/>
      <w:lvlText w:val="•"/>
      <w:lvlJc w:val="left"/>
      <w:pPr>
        <w:ind w:left="4297" w:hanging="648"/>
      </w:pPr>
      <w:rPr>
        <w:rFonts w:hint="default"/>
        <w:lang w:val="vi" w:eastAsia="en-US" w:bidi="ar-SA"/>
      </w:rPr>
    </w:lvl>
    <w:lvl w:ilvl="5">
      <w:numFmt w:val="bullet"/>
      <w:lvlText w:val="•"/>
      <w:lvlJc w:val="left"/>
      <w:pPr>
        <w:ind w:left="5089" w:hanging="648"/>
      </w:pPr>
      <w:rPr>
        <w:rFonts w:hint="default"/>
        <w:lang w:val="vi" w:eastAsia="en-US" w:bidi="ar-SA"/>
      </w:rPr>
    </w:lvl>
    <w:lvl w:ilvl="6">
      <w:numFmt w:val="bullet"/>
      <w:lvlText w:val="•"/>
      <w:lvlJc w:val="left"/>
      <w:pPr>
        <w:ind w:left="5881" w:hanging="648"/>
      </w:pPr>
      <w:rPr>
        <w:rFonts w:hint="default"/>
        <w:lang w:val="vi" w:eastAsia="en-US" w:bidi="ar-SA"/>
      </w:rPr>
    </w:lvl>
    <w:lvl w:ilvl="7">
      <w:numFmt w:val="bullet"/>
      <w:lvlText w:val="•"/>
      <w:lvlJc w:val="left"/>
      <w:pPr>
        <w:ind w:left="6673" w:hanging="648"/>
      </w:pPr>
      <w:rPr>
        <w:rFonts w:hint="default"/>
        <w:lang w:val="vi" w:eastAsia="en-US" w:bidi="ar-SA"/>
      </w:rPr>
    </w:lvl>
    <w:lvl w:ilvl="8">
      <w:numFmt w:val="bullet"/>
      <w:lvlText w:val="•"/>
      <w:lvlJc w:val="left"/>
      <w:pPr>
        <w:ind w:left="7465" w:hanging="648"/>
      </w:pPr>
      <w:rPr>
        <w:rFonts w:hint="default"/>
        <w:lang w:val="vi" w:eastAsia="en-US" w:bidi="ar-SA"/>
      </w:rPr>
    </w:lvl>
  </w:abstractNum>
  <w:abstractNum w:abstractNumId="6" w15:restartNumberingAfterBreak="0">
    <w:nsid w:val="0F0C026F"/>
    <w:multiLevelType w:val="multilevel"/>
    <w:tmpl w:val="C53C3982"/>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3045B2"/>
    <w:multiLevelType w:val="multilevel"/>
    <w:tmpl w:val="5A7EE7AC"/>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none"/>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hAnsi="Symbol" w:hint="default"/>
        <w:w w:val="99"/>
        <w:sz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8" w15:restartNumberingAfterBreak="0">
    <w:nsid w:val="0F9E4343"/>
    <w:multiLevelType w:val="multilevel"/>
    <w:tmpl w:val="4E6C171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9" w15:restartNumberingAfterBreak="0">
    <w:nsid w:val="0FB67901"/>
    <w:multiLevelType w:val="hybridMultilevel"/>
    <w:tmpl w:val="D8A24524"/>
    <w:lvl w:ilvl="0" w:tplc="EF9CE8E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A07882"/>
    <w:multiLevelType w:val="hybridMultilevel"/>
    <w:tmpl w:val="C5BAE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1B4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0272CA"/>
    <w:multiLevelType w:val="multilevel"/>
    <w:tmpl w:val="72500BEE"/>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rPr>
    </w:lvl>
    <w:lvl w:ilvl="2">
      <w:numFmt w:val="bullet"/>
      <w:lvlText w:val=""/>
      <w:lvlJc w:val="left"/>
      <w:pPr>
        <w:ind w:left="305" w:hanging="432"/>
      </w:pPr>
      <w:rPr>
        <w:rFonts w:ascii="Symbol" w:eastAsia="Symbol" w:hAnsi="Symbol" w:cs="Symbol" w:hint="default"/>
        <w:w w:val="99"/>
        <w:sz w:val="26"/>
        <w:szCs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13" w15:restartNumberingAfterBreak="0">
    <w:nsid w:val="147159F4"/>
    <w:multiLevelType w:val="multilevel"/>
    <w:tmpl w:val="B0A437E4"/>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14" w15:restartNumberingAfterBreak="0">
    <w:nsid w:val="152859B4"/>
    <w:multiLevelType w:val="hybridMultilevel"/>
    <w:tmpl w:val="1FECF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64314C"/>
    <w:multiLevelType w:val="hybridMultilevel"/>
    <w:tmpl w:val="EE26D858"/>
    <w:lvl w:ilvl="0" w:tplc="7514F67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B43741"/>
    <w:multiLevelType w:val="multilevel"/>
    <w:tmpl w:val="0A34BE82"/>
    <w:lvl w:ilvl="0">
      <w:start w:val="1"/>
      <w:numFmt w:val="decimal"/>
      <w:lvlText w:val="%1"/>
      <w:lvlJc w:val="left"/>
      <w:pPr>
        <w:ind w:left="576" w:hanging="576"/>
      </w:pPr>
      <w:rPr>
        <w:rFonts w:hint="default"/>
      </w:rPr>
    </w:lvl>
    <w:lvl w:ilvl="1">
      <w:start w:val="2"/>
      <w:numFmt w:val="decimal"/>
      <w:lvlText w:val="%1.%2"/>
      <w:lvlJc w:val="left"/>
      <w:pPr>
        <w:ind w:left="712" w:hanging="576"/>
      </w:pPr>
      <w:rPr>
        <w:rFonts w:hint="default"/>
      </w:rPr>
    </w:lvl>
    <w:lvl w:ilvl="2">
      <w:start w:val="1"/>
      <w:numFmt w:val="decimal"/>
      <w:lvlText w:val="%1.%2.%3"/>
      <w:lvlJc w:val="left"/>
      <w:pPr>
        <w:ind w:left="992" w:hanging="720"/>
      </w:pPr>
      <w:rPr>
        <w:rFonts w:hint="default"/>
      </w:rPr>
    </w:lvl>
    <w:lvl w:ilvl="3">
      <w:start w:val="1"/>
      <w:numFmt w:val="decimal"/>
      <w:lvlText w:val="%1.%2.%3.%4"/>
      <w:lvlJc w:val="left"/>
      <w:pPr>
        <w:ind w:left="1488" w:hanging="108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2120" w:hanging="144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752" w:hanging="1800"/>
      </w:pPr>
      <w:rPr>
        <w:rFonts w:hint="default"/>
      </w:rPr>
    </w:lvl>
    <w:lvl w:ilvl="8">
      <w:start w:val="1"/>
      <w:numFmt w:val="decimal"/>
      <w:lvlText w:val="%1.%2.%3.%4.%5.%6.%7.%8.%9"/>
      <w:lvlJc w:val="left"/>
      <w:pPr>
        <w:ind w:left="3248" w:hanging="2160"/>
      </w:pPr>
      <w:rPr>
        <w:rFonts w:hint="default"/>
      </w:rPr>
    </w:lvl>
  </w:abstractNum>
  <w:abstractNum w:abstractNumId="17" w15:restartNumberingAfterBreak="0">
    <w:nsid w:val="1BF6661A"/>
    <w:multiLevelType w:val="hybridMultilevel"/>
    <w:tmpl w:val="75FA9AB0"/>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8" w15:restartNumberingAfterBreak="0">
    <w:nsid w:val="21CE13D4"/>
    <w:multiLevelType w:val="hybridMultilevel"/>
    <w:tmpl w:val="B9E8973C"/>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19" w15:restartNumberingAfterBreak="0">
    <w:nsid w:val="22A42D69"/>
    <w:multiLevelType w:val="hybridMultilevel"/>
    <w:tmpl w:val="8DDA7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904D71"/>
    <w:multiLevelType w:val="multilevel"/>
    <w:tmpl w:val="AE72D332"/>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decimal"/>
      <w:lvlText w:val="%2%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hAnsi="Symbol" w:hint="default"/>
        <w:w w:val="99"/>
        <w:sz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21" w15:restartNumberingAfterBreak="0">
    <w:nsid w:val="2735479C"/>
    <w:multiLevelType w:val="multilevel"/>
    <w:tmpl w:val="CE427944"/>
    <w:lvl w:ilvl="0">
      <w:start w:val="2"/>
      <w:numFmt w:val="decimal"/>
      <w:lvlText w:val="%1"/>
      <w:lvlJc w:val="left"/>
      <w:pPr>
        <w:ind w:left="759" w:hanging="454"/>
      </w:pPr>
      <w:rPr>
        <w:rFonts w:hint="default"/>
        <w:lang w:val="vi" w:eastAsia="en-US" w:bidi="ar-SA"/>
      </w:rPr>
    </w:lvl>
    <w:lvl w:ilvl="1">
      <w:start w:val="1"/>
      <w:numFmt w:val="decimal"/>
      <w:lvlText w:val="%1.%2."/>
      <w:lvlJc w:val="left"/>
      <w:pPr>
        <w:ind w:left="759" w:hanging="454"/>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914" w:hanging="648"/>
      </w:pPr>
      <w:rPr>
        <w:rFonts w:ascii="Times New Roman" w:eastAsia="Times New Roman" w:hAnsi="Times New Roman" w:cs="Times New Roman" w:hint="default"/>
        <w:b/>
        <w:bCs/>
        <w:i/>
        <w:iCs/>
        <w:spacing w:val="-3"/>
        <w:w w:val="99"/>
        <w:sz w:val="26"/>
        <w:szCs w:val="26"/>
        <w:lang w:val="vi" w:eastAsia="en-US" w:bidi="ar-SA"/>
      </w:rPr>
    </w:lvl>
    <w:lvl w:ilvl="3">
      <w:numFmt w:val="bullet"/>
      <w:lvlText w:val="•"/>
      <w:lvlJc w:val="left"/>
      <w:pPr>
        <w:ind w:left="3505" w:hanging="648"/>
      </w:pPr>
      <w:rPr>
        <w:rFonts w:hint="default"/>
        <w:w w:val="99"/>
        <w:sz w:val="26"/>
        <w:szCs w:val="26"/>
        <w:lang w:val="vi" w:eastAsia="en-US" w:bidi="ar-SA"/>
      </w:rPr>
    </w:lvl>
    <w:lvl w:ilvl="4">
      <w:numFmt w:val="bullet"/>
      <w:lvlText w:val="•"/>
      <w:lvlJc w:val="left"/>
      <w:pPr>
        <w:ind w:left="4297" w:hanging="648"/>
      </w:pPr>
      <w:rPr>
        <w:rFonts w:hint="default"/>
        <w:lang w:val="vi" w:eastAsia="en-US" w:bidi="ar-SA"/>
      </w:rPr>
    </w:lvl>
    <w:lvl w:ilvl="5">
      <w:numFmt w:val="bullet"/>
      <w:lvlText w:val="•"/>
      <w:lvlJc w:val="left"/>
      <w:pPr>
        <w:ind w:left="5089" w:hanging="648"/>
      </w:pPr>
      <w:rPr>
        <w:rFonts w:hint="default"/>
        <w:lang w:val="vi" w:eastAsia="en-US" w:bidi="ar-SA"/>
      </w:rPr>
    </w:lvl>
    <w:lvl w:ilvl="6">
      <w:numFmt w:val="bullet"/>
      <w:lvlText w:val="•"/>
      <w:lvlJc w:val="left"/>
      <w:pPr>
        <w:ind w:left="5881" w:hanging="648"/>
      </w:pPr>
      <w:rPr>
        <w:rFonts w:hint="default"/>
        <w:lang w:val="vi" w:eastAsia="en-US" w:bidi="ar-SA"/>
      </w:rPr>
    </w:lvl>
    <w:lvl w:ilvl="7">
      <w:numFmt w:val="bullet"/>
      <w:lvlText w:val="•"/>
      <w:lvlJc w:val="left"/>
      <w:pPr>
        <w:ind w:left="6673" w:hanging="648"/>
      </w:pPr>
      <w:rPr>
        <w:rFonts w:hint="default"/>
        <w:lang w:val="vi" w:eastAsia="en-US" w:bidi="ar-SA"/>
      </w:rPr>
    </w:lvl>
    <w:lvl w:ilvl="8">
      <w:numFmt w:val="bullet"/>
      <w:lvlText w:val="•"/>
      <w:lvlJc w:val="left"/>
      <w:pPr>
        <w:ind w:left="7465" w:hanging="648"/>
      </w:pPr>
      <w:rPr>
        <w:rFonts w:hint="default"/>
        <w:lang w:val="vi" w:eastAsia="en-US" w:bidi="ar-SA"/>
      </w:rPr>
    </w:lvl>
  </w:abstractNum>
  <w:abstractNum w:abstractNumId="22" w15:restartNumberingAfterBreak="0">
    <w:nsid w:val="27A11059"/>
    <w:multiLevelType w:val="hybridMultilevel"/>
    <w:tmpl w:val="AB2EACF2"/>
    <w:lvl w:ilvl="0" w:tplc="102E3378">
      <w:numFmt w:val="bullet"/>
      <w:lvlText w:val="-"/>
      <w:lvlJc w:val="left"/>
      <w:pPr>
        <w:ind w:left="1024" w:hanging="360"/>
      </w:pPr>
      <w:rPr>
        <w:rFonts w:ascii="Times New Roman" w:eastAsia="Times New Roman" w:hAnsi="Times New Roman" w:cs="Times New Roman" w:hint="default"/>
        <w:b/>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23" w15:restartNumberingAfterBreak="0">
    <w:nsid w:val="27E77B28"/>
    <w:multiLevelType w:val="hybridMultilevel"/>
    <w:tmpl w:val="A2E24D22"/>
    <w:lvl w:ilvl="0" w:tplc="0C16236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83537BD"/>
    <w:multiLevelType w:val="multilevel"/>
    <w:tmpl w:val="4050BD96"/>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25" w15:restartNumberingAfterBreak="0">
    <w:nsid w:val="2A9E1E9E"/>
    <w:multiLevelType w:val="hybridMultilevel"/>
    <w:tmpl w:val="8140FC84"/>
    <w:lvl w:ilvl="0" w:tplc="0409001B">
      <w:start w:val="1"/>
      <w:numFmt w:val="lowerRoman"/>
      <w:lvlText w:val="%1."/>
      <w:lvlJc w:val="right"/>
      <w:pPr>
        <w:ind w:left="305" w:hanging="360"/>
      </w:pPr>
    </w:lvl>
    <w:lvl w:ilvl="1" w:tplc="04090019">
      <w:start w:val="1"/>
      <w:numFmt w:val="lowerLetter"/>
      <w:lvlText w:val="%2."/>
      <w:lvlJc w:val="left"/>
      <w:pPr>
        <w:ind w:left="1025" w:hanging="360"/>
      </w:pPr>
    </w:lvl>
    <w:lvl w:ilvl="2" w:tplc="0409001B" w:tentative="1">
      <w:start w:val="1"/>
      <w:numFmt w:val="lowerRoman"/>
      <w:lvlText w:val="%3."/>
      <w:lvlJc w:val="right"/>
      <w:pPr>
        <w:ind w:left="1745" w:hanging="180"/>
      </w:pPr>
    </w:lvl>
    <w:lvl w:ilvl="3" w:tplc="0409000F" w:tentative="1">
      <w:start w:val="1"/>
      <w:numFmt w:val="decimal"/>
      <w:lvlText w:val="%4."/>
      <w:lvlJc w:val="left"/>
      <w:pPr>
        <w:ind w:left="2465" w:hanging="360"/>
      </w:pPr>
    </w:lvl>
    <w:lvl w:ilvl="4" w:tplc="04090019" w:tentative="1">
      <w:start w:val="1"/>
      <w:numFmt w:val="lowerLetter"/>
      <w:lvlText w:val="%5."/>
      <w:lvlJc w:val="left"/>
      <w:pPr>
        <w:ind w:left="3185" w:hanging="360"/>
      </w:pPr>
    </w:lvl>
    <w:lvl w:ilvl="5" w:tplc="0409001B" w:tentative="1">
      <w:start w:val="1"/>
      <w:numFmt w:val="lowerRoman"/>
      <w:lvlText w:val="%6."/>
      <w:lvlJc w:val="right"/>
      <w:pPr>
        <w:ind w:left="3905" w:hanging="180"/>
      </w:pPr>
    </w:lvl>
    <w:lvl w:ilvl="6" w:tplc="0409000F" w:tentative="1">
      <w:start w:val="1"/>
      <w:numFmt w:val="decimal"/>
      <w:lvlText w:val="%7."/>
      <w:lvlJc w:val="left"/>
      <w:pPr>
        <w:ind w:left="4625" w:hanging="360"/>
      </w:pPr>
    </w:lvl>
    <w:lvl w:ilvl="7" w:tplc="04090019" w:tentative="1">
      <w:start w:val="1"/>
      <w:numFmt w:val="lowerLetter"/>
      <w:lvlText w:val="%8."/>
      <w:lvlJc w:val="left"/>
      <w:pPr>
        <w:ind w:left="5345" w:hanging="360"/>
      </w:pPr>
    </w:lvl>
    <w:lvl w:ilvl="8" w:tplc="0409001B" w:tentative="1">
      <w:start w:val="1"/>
      <w:numFmt w:val="lowerRoman"/>
      <w:lvlText w:val="%9."/>
      <w:lvlJc w:val="right"/>
      <w:pPr>
        <w:ind w:left="6065" w:hanging="180"/>
      </w:pPr>
    </w:lvl>
  </w:abstractNum>
  <w:abstractNum w:abstractNumId="26" w15:restartNumberingAfterBreak="0">
    <w:nsid w:val="2BAF1D53"/>
    <w:multiLevelType w:val="hybridMultilevel"/>
    <w:tmpl w:val="413268AC"/>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27" w15:restartNumberingAfterBreak="0">
    <w:nsid w:val="2E693DBA"/>
    <w:multiLevelType w:val="multilevel"/>
    <w:tmpl w:val="4E6C171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28" w15:restartNumberingAfterBreak="0">
    <w:nsid w:val="2F2A2822"/>
    <w:multiLevelType w:val="hybridMultilevel"/>
    <w:tmpl w:val="D27A20C0"/>
    <w:lvl w:ilvl="0" w:tplc="102E3378">
      <w:numFmt w:val="bullet"/>
      <w:lvlText w:val="-"/>
      <w:lvlJc w:val="left"/>
      <w:pPr>
        <w:ind w:left="1384" w:hanging="360"/>
      </w:pPr>
      <w:rPr>
        <w:rFonts w:ascii="Times New Roman" w:eastAsia="Times New Roman" w:hAnsi="Times New Roman" w:cs="Times New Roman" w:hint="default"/>
        <w:b/>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29" w15:restartNumberingAfterBreak="0">
    <w:nsid w:val="314B4422"/>
    <w:multiLevelType w:val="multilevel"/>
    <w:tmpl w:val="25F8EF7E"/>
    <w:lvl w:ilvl="0">
      <w:start w:val="1"/>
      <w:numFmt w:val="decimal"/>
      <w:lvlText w:val="%1"/>
      <w:lvlJc w:val="left"/>
      <w:pPr>
        <w:ind w:left="576" w:hanging="576"/>
      </w:pPr>
      <w:rPr>
        <w:rFonts w:hint="default"/>
      </w:rPr>
    </w:lvl>
    <w:lvl w:ilvl="1">
      <w:start w:val="1"/>
      <w:numFmt w:val="decimal"/>
      <w:lvlText w:val="%1.%2"/>
      <w:lvlJc w:val="left"/>
      <w:pPr>
        <w:ind w:left="728" w:hanging="576"/>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376" w:hanging="2160"/>
      </w:pPr>
      <w:rPr>
        <w:rFonts w:hint="default"/>
      </w:rPr>
    </w:lvl>
  </w:abstractNum>
  <w:abstractNum w:abstractNumId="30" w15:restartNumberingAfterBreak="0">
    <w:nsid w:val="33DC4980"/>
    <w:multiLevelType w:val="hybridMultilevel"/>
    <w:tmpl w:val="87567706"/>
    <w:lvl w:ilvl="0" w:tplc="B9044C54">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DB0392"/>
    <w:multiLevelType w:val="hybridMultilevel"/>
    <w:tmpl w:val="398AD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B3F2A1D"/>
    <w:multiLevelType w:val="multilevel"/>
    <w:tmpl w:val="B8CE31AC"/>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Zero"/>
      <w:lvlText w:val="%1.%2.%3"/>
      <w:lvlJc w:val="left"/>
      <w:pPr>
        <w:ind w:left="1808" w:hanging="720"/>
      </w:pPr>
      <w:rPr>
        <w:rFonts w:hint="default"/>
      </w:rPr>
    </w:lvl>
    <w:lvl w:ilvl="3">
      <w:start w:val="1"/>
      <w:numFmt w:val="decimal"/>
      <w:lvlText w:val="%1.%2.%3.%4"/>
      <w:lvlJc w:val="left"/>
      <w:pPr>
        <w:ind w:left="2712" w:hanging="108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512" w:hanging="2160"/>
      </w:pPr>
      <w:rPr>
        <w:rFonts w:hint="default"/>
      </w:rPr>
    </w:lvl>
  </w:abstractNum>
  <w:abstractNum w:abstractNumId="33" w15:restartNumberingAfterBreak="0">
    <w:nsid w:val="3BAE4522"/>
    <w:multiLevelType w:val="multilevel"/>
    <w:tmpl w:val="CE7601FA"/>
    <w:lvl w:ilvl="0">
      <w:start w:val="2"/>
      <w:numFmt w:val="decimal"/>
      <w:lvlText w:val="%1"/>
      <w:lvlJc w:val="left"/>
      <w:pPr>
        <w:ind w:left="998" w:hanging="454"/>
      </w:pPr>
      <w:rPr>
        <w:rFonts w:hint="default"/>
      </w:rPr>
    </w:lvl>
    <w:lvl w:ilvl="1">
      <w:start w:val="1"/>
      <w:numFmt w:val="decimal"/>
      <w:lvlText w:val="%1.%2."/>
      <w:lvlJc w:val="left"/>
      <w:pPr>
        <w:ind w:left="998" w:hanging="454"/>
      </w:pPr>
      <w:rPr>
        <w:rFonts w:ascii="Times New Roman" w:eastAsia="Times New Roman" w:hAnsi="Times New Roman" w:cs="Times New Roman" w:hint="default"/>
        <w:b/>
        <w:bCs/>
        <w:w w:val="99"/>
        <w:sz w:val="28"/>
        <w:szCs w:val="28"/>
      </w:rPr>
    </w:lvl>
    <w:lvl w:ilvl="2">
      <w:start w:val="1"/>
      <w:numFmt w:val="decimal"/>
      <w:lvlText w:val="%1.%2.%3."/>
      <w:lvlJc w:val="left"/>
      <w:pPr>
        <w:ind w:left="2153" w:hanging="648"/>
      </w:pPr>
      <w:rPr>
        <w:rFonts w:ascii="Times New Roman" w:eastAsia="Times New Roman" w:hAnsi="Times New Roman" w:cs="Times New Roman" w:hint="default"/>
        <w:b/>
        <w:bCs/>
        <w:i/>
        <w:iCs/>
        <w:spacing w:val="-3"/>
        <w:w w:val="99"/>
        <w:sz w:val="26"/>
        <w:szCs w:val="26"/>
      </w:rPr>
    </w:lvl>
    <w:lvl w:ilvl="3">
      <w:numFmt w:val="bullet"/>
      <w:lvlText w:val="•"/>
      <w:lvlJc w:val="left"/>
      <w:pPr>
        <w:ind w:left="3744" w:hanging="648"/>
      </w:pPr>
      <w:rPr>
        <w:rFonts w:hint="default"/>
        <w:w w:val="99"/>
        <w:sz w:val="26"/>
        <w:szCs w:val="26"/>
      </w:rPr>
    </w:lvl>
    <w:lvl w:ilvl="4">
      <w:numFmt w:val="bullet"/>
      <w:lvlText w:val="•"/>
      <w:lvlJc w:val="left"/>
      <w:pPr>
        <w:ind w:left="4536" w:hanging="648"/>
      </w:pPr>
      <w:rPr>
        <w:rFonts w:hint="default"/>
      </w:rPr>
    </w:lvl>
    <w:lvl w:ilvl="5">
      <w:numFmt w:val="bullet"/>
      <w:lvlText w:val="•"/>
      <w:lvlJc w:val="left"/>
      <w:pPr>
        <w:ind w:left="5328" w:hanging="648"/>
      </w:pPr>
      <w:rPr>
        <w:rFonts w:hint="default"/>
      </w:rPr>
    </w:lvl>
    <w:lvl w:ilvl="6">
      <w:numFmt w:val="bullet"/>
      <w:lvlText w:val="•"/>
      <w:lvlJc w:val="left"/>
      <w:pPr>
        <w:ind w:left="6120" w:hanging="648"/>
      </w:pPr>
      <w:rPr>
        <w:rFonts w:hint="default"/>
      </w:rPr>
    </w:lvl>
    <w:lvl w:ilvl="7">
      <w:numFmt w:val="bullet"/>
      <w:lvlText w:val="•"/>
      <w:lvlJc w:val="left"/>
      <w:pPr>
        <w:ind w:left="6912" w:hanging="648"/>
      </w:pPr>
      <w:rPr>
        <w:rFonts w:hint="default"/>
      </w:rPr>
    </w:lvl>
    <w:lvl w:ilvl="8">
      <w:numFmt w:val="bullet"/>
      <w:lvlText w:val="•"/>
      <w:lvlJc w:val="left"/>
      <w:pPr>
        <w:ind w:left="7704" w:hanging="648"/>
      </w:pPr>
      <w:rPr>
        <w:rFonts w:hint="default"/>
      </w:rPr>
    </w:lvl>
  </w:abstractNum>
  <w:abstractNum w:abstractNumId="34" w15:restartNumberingAfterBreak="0">
    <w:nsid w:val="3E2C54BE"/>
    <w:multiLevelType w:val="multilevel"/>
    <w:tmpl w:val="83D2B822"/>
    <w:lvl w:ilvl="0">
      <w:start w:val="1"/>
      <w:numFmt w:val="decimal"/>
      <w:lvlText w:val="%1"/>
      <w:lvlJc w:val="left"/>
      <w:pPr>
        <w:ind w:left="576" w:hanging="576"/>
      </w:pPr>
      <w:rPr>
        <w:rFonts w:hint="default"/>
      </w:rPr>
    </w:lvl>
    <w:lvl w:ilvl="1">
      <w:start w:val="2"/>
      <w:numFmt w:val="decimal"/>
      <w:lvlText w:val="%1.%2"/>
      <w:lvlJc w:val="left"/>
      <w:pPr>
        <w:ind w:left="848" w:hanging="576"/>
      </w:pPr>
      <w:rPr>
        <w:rFonts w:hint="default"/>
      </w:rPr>
    </w:lvl>
    <w:lvl w:ilvl="2">
      <w:start w:val="1"/>
      <w:numFmt w:val="decimal"/>
      <w:lvlText w:val="%1.%2.%3"/>
      <w:lvlJc w:val="left"/>
      <w:pPr>
        <w:ind w:left="1264" w:hanging="720"/>
      </w:pPr>
      <w:rPr>
        <w:rFonts w:hint="default"/>
      </w:rPr>
    </w:lvl>
    <w:lvl w:ilvl="3">
      <w:start w:val="1"/>
      <w:numFmt w:val="decimal"/>
      <w:lvlText w:val="%1.%2.%3.%4"/>
      <w:lvlJc w:val="left"/>
      <w:pPr>
        <w:ind w:left="1896" w:hanging="1080"/>
      </w:pPr>
      <w:rPr>
        <w:rFonts w:hint="default"/>
      </w:rPr>
    </w:lvl>
    <w:lvl w:ilvl="4">
      <w:start w:val="1"/>
      <w:numFmt w:val="decimal"/>
      <w:lvlText w:val="%1.%2.%3.%4.%5"/>
      <w:lvlJc w:val="left"/>
      <w:pPr>
        <w:ind w:left="2168" w:hanging="1080"/>
      </w:pPr>
      <w:rPr>
        <w:rFonts w:hint="default"/>
      </w:rPr>
    </w:lvl>
    <w:lvl w:ilvl="5">
      <w:start w:val="1"/>
      <w:numFmt w:val="decimal"/>
      <w:lvlText w:val="%1.%2.%3.%4.%5.%6"/>
      <w:lvlJc w:val="left"/>
      <w:pPr>
        <w:ind w:left="2800" w:hanging="1440"/>
      </w:pPr>
      <w:rPr>
        <w:rFonts w:hint="default"/>
      </w:rPr>
    </w:lvl>
    <w:lvl w:ilvl="6">
      <w:start w:val="1"/>
      <w:numFmt w:val="decimal"/>
      <w:lvlText w:val="%1.%2.%3.%4.%5.%6.%7"/>
      <w:lvlJc w:val="left"/>
      <w:pPr>
        <w:ind w:left="3072" w:hanging="1440"/>
      </w:pPr>
      <w:rPr>
        <w:rFonts w:hint="default"/>
      </w:rPr>
    </w:lvl>
    <w:lvl w:ilvl="7">
      <w:start w:val="1"/>
      <w:numFmt w:val="decimal"/>
      <w:lvlText w:val="%1.%2.%3.%4.%5.%6.%7.%8"/>
      <w:lvlJc w:val="left"/>
      <w:pPr>
        <w:ind w:left="3704" w:hanging="1800"/>
      </w:pPr>
      <w:rPr>
        <w:rFonts w:hint="default"/>
      </w:rPr>
    </w:lvl>
    <w:lvl w:ilvl="8">
      <w:start w:val="1"/>
      <w:numFmt w:val="decimal"/>
      <w:lvlText w:val="%1.%2.%3.%4.%5.%6.%7.%8.%9"/>
      <w:lvlJc w:val="left"/>
      <w:pPr>
        <w:ind w:left="4336" w:hanging="2160"/>
      </w:pPr>
      <w:rPr>
        <w:rFonts w:hint="default"/>
      </w:rPr>
    </w:lvl>
  </w:abstractNum>
  <w:abstractNum w:abstractNumId="35" w15:restartNumberingAfterBreak="0">
    <w:nsid w:val="3F973790"/>
    <w:multiLevelType w:val="hybridMultilevel"/>
    <w:tmpl w:val="BB3E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0497F50"/>
    <w:multiLevelType w:val="multilevel"/>
    <w:tmpl w:val="B0A437E4"/>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37" w15:restartNumberingAfterBreak="0">
    <w:nsid w:val="428B0D73"/>
    <w:multiLevelType w:val="multilevel"/>
    <w:tmpl w:val="B0A437E4"/>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38" w15:restartNumberingAfterBreak="0">
    <w:nsid w:val="44787DC5"/>
    <w:multiLevelType w:val="multilevel"/>
    <w:tmpl w:val="394684E0"/>
    <w:lvl w:ilvl="0">
      <w:start w:val="3"/>
      <w:numFmt w:val="decimal"/>
      <w:lvlText w:val="%1"/>
      <w:lvlJc w:val="left"/>
      <w:pPr>
        <w:ind w:left="665" w:hanging="360"/>
      </w:pPr>
      <w:rPr>
        <w:rFonts w:hint="default"/>
      </w:rPr>
    </w:lvl>
    <w:lvl w:ilvl="1">
      <w:start w:val="1"/>
      <w:numFmt w:val="decimal"/>
      <w:lvlText w:val="%1.%2"/>
      <w:lvlJc w:val="left"/>
      <w:pPr>
        <w:ind w:left="1209" w:hanging="360"/>
      </w:pPr>
      <w:rPr>
        <w:rFonts w:hint="default"/>
      </w:rPr>
    </w:lvl>
    <w:lvl w:ilvl="2">
      <w:start w:val="1"/>
      <w:numFmt w:val="decimal"/>
      <w:lvlText w:val="%1.%2.%3"/>
      <w:lvlJc w:val="left"/>
      <w:pPr>
        <w:ind w:left="2113" w:hanging="720"/>
      </w:pPr>
      <w:rPr>
        <w:rFonts w:hint="default"/>
      </w:rPr>
    </w:lvl>
    <w:lvl w:ilvl="3">
      <w:start w:val="1"/>
      <w:numFmt w:val="decimal"/>
      <w:lvlText w:val="%1.%2.%3.%4"/>
      <w:lvlJc w:val="left"/>
      <w:pPr>
        <w:ind w:left="2657" w:hanging="720"/>
      </w:pPr>
      <w:rPr>
        <w:rFonts w:hint="default"/>
      </w:rPr>
    </w:lvl>
    <w:lvl w:ilvl="4">
      <w:start w:val="1"/>
      <w:numFmt w:val="decimal"/>
      <w:lvlText w:val="%1.%2.%3.%4.%5"/>
      <w:lvlJc w:val="left"/>
      <w:pPr>
        <w:ind w:left="3561" w:hanging="1080"/>
      </w:pPr>
      <w:rPr>
        <w:rFonts w:hint="default"/>
      </w:rPr>
    </w:lvl>
    <w:lvl w:ilvl="5">
      <w:start w:val="1"/>
      <w:numFmt w:val="decimal"/>
      <w:lvlText w:val="%1.%2.%3.%4.%5.%6"/>
      <w:lvlJc w:val="left"/>
      <w:pPr>
        <w:ind w:left="4465" w:hanging="1440"/>
      </w:pPr>
      <w:rPr>
        <w:rFonts w:hint="default"/>
      </w:rPr>
    </w:lvl>
    <w:lvl w:ilvl="6">
      <w:start w:val="1"/>
      <w:numFmt w:val="decimal"/>
      <w:lvlText w:val="%1.%2.%3.%4.%5.%6.%7"/>
      <w:lvlJc w:val="left"/>
      <w:pPr>
        <w:ind w:left="5009" w:hanging="1440"/>
      </w:pPr>
      <w:rPr>
        <w:rFonts w:hint="default"/>
      </w:rPr>
    </w:lvl>
    <w:lvl w:ilvl="7">
      <w:start w:val="1"/>
      <w:numFmt w:val="decimal"/>
      <w:lvlText w:val="%1.%2.%3.%4.%5.%6.%7.%8"/>
      <w:lvlJc w:val="left"/>
      <w:pPr>
        <w:ind w:left="5913" w:hanging="1800"/>
      </w:pPr>
      <w:rPr>
        <w:rFonts w:hint="default"/>
      </w:rPr>
    </w:lvl>
    <w:lvl w:ilvl="8">
      <w:start w:val="1"/>
      <w:numFmt w:val="decimal"/>
      <w:lvlText w:val="%1.%2.%3.%4.%5.%6.%7.%8.%9"/>
      <w:lvlJc w:val="left"/>
      <w:pPr>
        <w:ind w:left="6457" w:hanging="1800"/>
      </w:pPr>
      <w:rPr>
        <w:rFonts w:hint="default"/>
      </w:rPr>
    </w:lvl>
  </w:abstractNum>
  <w:abstractNum w:abstractNumId="39" w15:restartNumberingAfterBreak="0">
    <w:nsid w:val="450C2259"/>
    <w:multiLevelType w:val="hybridMultilevel"/>
    <w:tmpl w:val="DCBEDED4"/>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45C4242A"/>
    <w:multiLevelType w:val="multilevel"/>
    <w:tmpl w:val="90A0B93C"/>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41" w15:restartNumberingAfterBreak="0">
    <w:nsid w:val="46A86584"/>
    <w:multiLevelType w:val="multilevel"/>
    <w:tmpl w:val="2C54DE66"/>
    <w:lvl w:ilvl="0">
      <w:start w:val="1"/>
      <w:numFmt w:val="decimal"/>
      <w:lvlText w:val="%1"/>
      <w:lvlJc w:val="left"/>
      <w:pPr>
        <w:ind w:left="624" w:hanging="624"/>
      </w:pPr>
      <w:rPr>
        <w:rFonts w:hint="default"/>
      </w:rPr>
    </w:lvl>
    <w:lvl w:ilvl="1">
      <w:start w:val="1"/>
      <w:numFmt w:val="decimal"/>
      <w:lvlText w:val="%1.%2"/>
      <w:lvlJc w:val="left"/>
      <w:pPr>
        <w:ind w:left="776" w:hanging="624"/>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376" w:hanging="2160"/>
      </w:pPr>
      <w:rPr>
        <w:rFonts w:hint="default"/>
      </w:rPr>
    </w:lvl>
  </w:abstractNum>
  <w:abstractNum w:abstractNumId="42" w15:restartNumberingAfterBreak="0">
    <w:nsid w:val="46CD571A"/>
    <w:multiLevelType w:val="hybridMultilevel"/>
    <w:tmpl w:val="AB2A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A7247EE"/>
    <w:multiLevelType w:val="hybridMultilevel"/>
    <w:tmpl w:val="66AC4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A7A6ED4"/>
    <w:multiLevelType w:val="hybridMultilevel"/>
    <w:tmpl w:val="33489750"/>
    <w:lvl w:ilvl="0" w:tplc="5B903592">
      <w:start w:val="1"/>
      <w:numFmt w:val="decimal"/>
      <w:lvlText w:val="[%1]"/>
      <w:lvlJc w:val="left"/>
      <w:pPr>
        <w:ind w:left="1025" w:hanging="720"/>
      </w:pPr>
      <w:rPr>
        <w:rFonts w:ascii="Times New Roman" w:eastAsia="Times New Roman" w:hAnsi="Times New Roman" w:cs="Times New Roman" w:hint="default"/>
        <w:spacing w:val="0"/>
        <w:w w:val="99"/>
        <w:sz w:val="26"/>
        <w:szCs w:val="26"/>
        <w:lang w:val="vi" w:eastAsia="en-US" w:bidi="ar-SA"/>
      </w:rPr>
    </w:lvl>
    <w:lvl w:ilvl="1" w:tplc="A3405764">
      <w:numFmt w:val="bullet"/>
      <w:lvlText w:val="•"/>
      <w:lvlJc w:val="left"/>
      <w:pPr>
        <w:ind w:left="1280" w:hanging="720"/>
      </w:pPr>
      <w:rPr>
        <w:rFonts w:hint="default"/>
        <w:lang w:val="vi" w:eastAsia="en-US" w:bidi="ar-SA"/>
      </w:rPr>
    </w:lvl>
    <w:lvl w:ilvl="2" w:tplc="FF5AD344">
      <w:numFmt w:val="bullet"/>
      <w:lvlText w:val="•"/>
      <w:lvlJc w:val="left"/>
      <w:pPr>
        <w:ind w:left="2169" w:hanging="720"/>
      </w:pPr>
      <w:rPr>
        <w:rFonts w:hint="default"/>
        <w:lang w:val="vi" w:eastAsia="en-US" w:bidi="ar-SA"/>
      </w:rPr>
    </w:lvl>
    <w:lvl w:ilvl="3" w:tplc="5EC2AC80">
      <w:numFmt w:val="bullet"/>
      <w:lvlText w:val="•"/>
      <w:lvlJc w:val="left"/>
      <w:pPr>
        <w:ind w:left="3059" w:hanging="720"/>
      </w:pPr>
      <w:rPr>
        <w:rFonts w:hint="default"/>
        <w:lang w:val="vi" w:eastAsia="en-US" w:bidi="ar-SA"/>
      </w:rPr>
    </w:lvl>
    <w:lvl w:ilvl="4" w:tplc="505401E0">
      <w:numFmt w:val="bullet"/>
      <w:lvlText w:val="•"/>
      <w:lvlJc w:val="left"/>
      <w:pPr>
        <w:ind w:left="3949" w:hanging="720"/>
      </w:pPr>
      <w:rPr>
        <w:rFonts w:hint="default"/>
        <w:lang w:val="vi" w:eastAsia="en-US" w:bidi="ar-SA"/>
      </w:rPr>
    </w:lvl>
    <w:lvl w:ilvl="5" w:tplc="2984114C">
      <w:numFmt w:val="bullet"/>
      <w:lvlText w:val="•"/>
      <w:lvlJc w:val="left"/>
      <w:pPr>
        <w:ind w:left="4839" w:hanging="720"/>
      </w:pPr>
      <w:rPr>
        <w:rFonts w:hint="default"/>
        <w:lang w:val="vi" w:eastAsia="en-US" w:bidi="ar-SA"/>
      </w:rPr>
    </w:lvl>
    <w:lvl w:ilvl="6" w:tplc="04848366">
      <w:numFmt w:val="bullet"/>
      <w:lvlText w:val="•"/>
      <w:lvlJc w:val="left"/>
      <w:pPr>
        <w:ind w:left="5729" w:hanging="720"/>
      </w:pPr>
      <w:rPr>
        <w:rFonts w:hint="default"/>
        <w:lang w:val="vi" w:eastAsia="en-US" w:bidi="ar-SA"/>
      </w:rPr>
    </w:lvl>
    <w:lvl w:ilvl="7" w:tplc="84542922">
      <w:numFmt w:val="bullet"/>
      <w:lvlText w:val="•"/>
      <w:lvlJc w:val="left"/>
      <w:pPr>
        <w:ind w:left="6619" w:hanging="720"/>
      </w:pPr>
      <w:rPr>
        <w:rFonts w:hint="default"/>
        <w:lang w:val="vi" w:eastAsia="en-US" w:bidi="ar-SA"/>
      </w:rPr>
    </w:lvl>
    <w:lvl w:ilvl="8" w:tplc="411C1D76">
      <w:numFmt w:val="bullet"/>
      <w:lvlText w:val="•"/>
      <w:lvlJc w:val="left"/>
      <w:pPr>
        <w:ind w:left="7509" w:hanging="720"/>
      </w:pPr>
      <w:rPr>
        <w:rFonts w:hint="default"/>
        <w:lang w:val="vi" w:eastAsia="en-US" w:bidi="ar-SA"/>
      </w:rPr>
    </w:lvl>
  </w:abstractNum>
  <w:abstractNum w:abstractNumId="45" w15:restartNumberingAfterBreak="0">
    <w:nsid w:val="4C3018BE"/>
    <w:multiLevelType w:val="hybridMultilevel"/>
    <w:tmpl w:val="8610B380"/>
    <w:lvl w:ilvl="0" w:tplc="0409000B">
      <w:start w:val="1"/>
      <w:numFmt w:val="bullet"/>
      <w:lvlText w:val=""/>
      <w:lvlJc w:val="left"/>
      <w:pPr>
        <w:ind w:left="665" w:hanging="360"/>
      </w:pPr>
      <w:rPr>
        <w:rFonts w:ascii="Wingdings" w:hAnsi="Wingdings" w:hint="default"/>
      </w:rPr>
    </w:lvl>
    <w:lvl w:ilvl="1" w:tplc="04090003" w:tentative="1">
      <w:start w:val="1"/>
      <w:numFmt w:val="bullet"/>
      <w:lvlText w:val="o"/>
      <w:lvlJc w:val="left"/>
      <w:pPr>
        <w:ind w:left="1385" w:hanging="360"/>
      </w:pPr>
      <w:rPr>
        <w:rFonts w:ascii="Courier New" w:hAnsi="Courier New" w:cs="Courier New" w:hint="default"/>
      </w:rPr>
    </w:lvl>
    <w:lvl w:ilvl="2" w:tplc="04090005" w:tentative="1">
      <w:start w:val="1"/>
      <w:numFmt w:val="bullet"/>
      <w:lvlText w:val=""/>
      <w:lvlJc w:val="left"/>
      <w:pPr>
        <w:ind w:left="2105" w:hanging="360"/>
      </w:pPr>
      <w:rPr>
        <w:rFonts w:ascii="Wingdings" w:hAnsi="Wingdings" w:hint="default"/>
      </w:rPr>
    </w:lvl>
    <w:lvl w:ilvl="3" w:tplc="04090001" w:tentative="1">
      <w:start w:val="1"/>
      <w:numFmt w:val="bullet"/>
      <w:lvlText w:val=""/>
      <w:lvlJc w:val="left"/>
      <w:pPr>
        <w:ind w:left="2825" w:hanging="360"/>
      </w:pPr>
      <w:rPr>
        <w:rFonts w:ascii="Symbol" w:hAnsi="Symbol" w:hint="default"/>
      </w:rPr>
    </w:lvl>
    <w:lvl w:ilvl="4" w:tplc="04090003" w:tentative="1">
      <w:start w:val="1"/>
      <w:numFmt w:val="bullet"/>
      <w:lvlText w:val="o"/>
      <w:lvlJc w:val="left"/>
      <w:pPr>
        <w:ind w:left="3545" w:hanging="360"/>
      </w:pPr>
      <w:rPr>
        <w:rFonts w:ascii="Courier New" w:hAnsi="Courier New" w:cs="Courier New" w:hint="default"/>
      </w:rPr>
    </w:lvl>
    <w:lvl w:ilvl="5" w:tplc="04090005" w:tentative="1">
      <w:start w:val="1"/>
      <w:numFmt w:val="bullet"/>
      <w:lvlText w:val=""/>
      <w:lvlJc w:val="left"/>
      <w:pPr>
        <w:ind w:left="4265" w:hanging="360"/>
      </w:pPr>
      <w:rPr>
        <w:rFonts w:ascii="Wingdings" w:hAnsi="Wingdings" w:hint="default"/>
      </w:rPr>
    </w:lvl>
    <w:lvl w:ilvl="6" w:tplc="04090001" w:tentative="1">
      <w:start w:val="1"/>
      <w:numFmt w:val="bullet"/>
      <w:lvlText w:val=""/>
      <w:lvlJc w:val="left"/>
      <w:pPr>
        <w:ind w:left="4985" w:hanging="360"/>
      </w:pPr>
      <w:rPr>
        <w:rFonts w:ascii="Symbol" w:hAnsi="Symbol" w:hint="default"/>
      </w:rPr>
    </w:lvl>
    <w:lvl w:ilvl="7" w:tplc="04090003" w:tentative="1">
      <w:start w:val="1"/>
      <w:numFmt w:val="bullet"/>
      <w:lvlText w:val="o"/>
      <w:lvlJc w:val="left"/>
      <w:pPr>
        <w:ind w:left="5705" w:hanging="360"/>
      </w:pPr>
      <w:rPr>
        <w:rFonts w:ascii="Courier New" w:hAnsi="Courier New" w:cs="Courier New" w:hint="default"/>
      </w:rPr>
    </w:lvl>
    <w:lvl w:ilvl="8" w:tplc="04090005" w:tentative="1">
      <w:start w:val="1"/>
      <w:numFmt w:val="bullet"/>
      <w:lvlText w:val=""/>
      <w:lvlJc w:val="left"/>
      <w:pPr>
        <w:ind w:left="6425" w:hanging="360"/>
      </w:pPr>
      <w:rPr>
        <w:rFonts w:ascii="Wingdings" w:hAnsi="Wingdings" w:hint="default"/>
      </w:rPr>
    </w:lvl>
  </w:abstractNum>
  <w:abstractNum w:abstractNumId="46" w15:restartNumberingAfterBreak="0">
    <w:nsid w:val="4CB175FE"/>
    <w:multiLevelType w:val="hybridMultilevel"/>
    <w:tmpl w:val="25F2FF68"/>
    <w:lvl w:ilvl="0" w:tplc="102E3378">
      <w:numFmt w:val="bullet"/>
      <w:lvlText w:val="-"/>
      <w:lvlJc w:val="left"/>
      <w:pPr>
        <w:ind w:left="664" w:hanging="360"/>
      </w:pPr>
      <w:rPr>
        <w:rFonts w:ascii="Times New Roman" w:eastAsia="Times New Roman" w:hAnsi="Times New Roman" w:cs="Times New Roman" w:hint="default"/>
        <w:b/>
      </w:rPr>
    </w:lvl>
    <w:lvl w:ilvl="1" w:tplc="04090003" w:tentative="1">
      <w:start w:val="1"/>
      <w:numFmt w:val="bullet"/>
      <w:lvlText w:val="o"/>
      <w:lvlJc w:val="left"/>
      <w:pPr>
        <w:ind w:left="1384" w:hanging="360"/>
      </w:pPr>
      <w:rPr>
        <w:rFonts w:ascii="Courier New" w:hAnsi="Courier New" w:cs="Courier New" w:hint="default"/>
      </w:rPr>
    </w:lvl>
    <w:lvl w:ilvl="2" w:tplc="04090005" w:tentative="1">
      <w:start w:val="1"/>
      <w:numFmt w:val="bullet"/>
      <w:lvlText w:val=""/>
      <w:lvlJc w:val="left"/>
      <w:pPr>
        <w:ind w:left="2104" w:hanging="360"/>
      </w:pPr>
      <w:rPr>
        <w:rFonts w:ascii="Wingdings" w:hAnsi="Wingdings" w:hint="default"/>
      </w:rPr>
    </w:lvl>
    <w:lvl w:ilvl="3" w:tplc="04090001" w:tentative="1">
      <w:start w:val="1"/>
      <w:numFmt w:val="bullet"/>
      <w:lvlText w:val=""/>
      <w:lvlJc w:val="left"/>
      <w:pPr>
        <w:ind w:left="2824" w:hanging="360"/>
      </w:pPr>
      <w:rPr>
        <w:rFonts w:ascii="Symbol" w:hAnsi="Symbol" w:hint="default"/>
      </w:rPr>
    </w:lvl>
    <w:lvl w:ilvl="4" w:tplc="04090003" w:tentative="1">
      <w:start w:val="1"/>
      <w:numFmt w:val="bullet"/>
      <w:lvlText w:val="o"/>
      <w:lvlJc w:val="left"/>
      <w:pPr>
        <w:ind w:left="3544" w:hanging="360"/>
      </w:pPr>
      <w:rPr>
        <w:rFonts w:ascii="Courier New" w:hAnsi="Courier New" w:cs="Courier New" w:hint="default"/>
      </w:rPr>
    </w:lvl>
    <w:lvl w:ilvl="5" w:tplc="04090005" w:tentative="1">
      <w:start w:val="1"/>
      <w:numFmt w:val="bullet"/>
      <w:lvlText w:val=""/>
      <w:lvlJc w:val="left"/>
      <w:pPr>
        <w:ind w:left="4264" w:hanging="360"/>
      </w:pPr>
      <w:rPr>
        <w:rFonts w:ascii="Wingdings" w:hAnsi="Wingdings" w:hint="default"/>
      </w:rPr>
    </w:lvl>
    <w:lvl w:ilvl="6" w:tplc="04090001" w:tentative="1">
      <w:start w:val="1"/>
      <w:numFmt w:val="bullet"/>
      <w:lvlText w:val=""/>
      <w:lvlJc w:val="left"/>
      <w:pPr>
        <w:ind w:left="4984" w:hanging="360"/>
      </w:pPr>
      <w:rPr>
        <w:rFonts w:ascii="Symbol" w:hAnsi="Symbol" w:hint="default"/>
      </w:rPr>
    </w:lvl>
    <w:lvl w:ilvl="7" w:tplc="04090003" w:tentative="1">
      <w:start w:val="1"/>
      <w:numFmt w:val="bullet"/>
      <w:lvlText w:val="o"/>
      <w:lvlJc w:val="left"/>
      <w:pPr>
        <w:ind w:left="5704" w:hanging="360"/>
      </w:pPr>
      <w:rPr>
        <w:rFonts w:ascii="Courier New" w:hAnsi="Courier New" w:cs="Courier New" w:hint="default"/>
      </w:rPr>
    </w:lvl>
    <w:lvl w:ilvl="8" w:tplc="04090005" w:tentative="1">
      <w:start w:val="1"/>
      <w:numFmt w:val="bullet"/>
      <w:lvlText w:val=""/>
      <w:lvlJc w:val="left"/>
      <w:pPr>
        <w:ind w:left="6424" w:hanging="360"/>
      </w:pPr>
      <w:rPr>
        <w:rFonts w:ascii="Wingdings" w:hAnsi="Wingdings" w:hint="default"/>
      </w:rPr>
    </w:lvl>
  </w:abstractNum>
  <w:abstractNum w:abstractNumId="47" w15:restartNumberingAfterBreak="0">
    <w:nsid w:val="4E1A0027"/>
    <w:multiLevelType w:val="multilevel"/>
    <w:tmpl w:val="5B2C2156"/>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48" w15:restartNumberingAfterBreak="0">
    <w:nsid w:val="502617E9"/>
    <w:multiLevelType w:val="hybridMultilevel"/>
    <w:tmpl w:val="D0665658"/>
    <w:lvl w:ilvl="0" w:tplc="101661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266FEC"/>
    <w:multiLevelType w:val="hybridMultilevel"/>
    <w:tmpl w:val="25BA9CD2"/>
    <w:lvl w:ilvl="0" w:tplc="0409000B">
      <w:start w:val="1"/>
      <w:numFmt w:val="bullet"/>
      <w:lvlText w:val=""/>
      <w:lvlJc w:val="left"/>
      <w:pPr>
        <w:ind w:left="665" w:hanging="360"/>
      </w:pPr>
      <w:rPr>
        <w:rFonts w:ascii="Wingdings" w:hAnsi="Wingdings" w:hint="default"/>
      </w:rPr>
    </w:lvl>
    <w:lvl w:ilvl="1" w:tplc="04090003" w:tentative="1">
      <w:start w:val="1"/>
      <w:numFmt w:val="bullet"/>
      <w:lvlText w:val="o"/>
      <w:lvlJc w:val="left"/>
      <w:pPr>
        <w:ind w:left="1385" w:hanging="360"/>
      </w:pPr>
      <w:rPr>
        <w:rFonts w:ascii="Courier New" w:hAnsi="Courier New" w:cs="Courier New" w:hint="default"/>
      </w:rPr>
    </w:lvl>
    <w:lvl w:ilvl="2" w:tplc="04090005" w:tentative="1">
      <w:start w:val="1"/>
      <w:numFmt w:val="bullet"/>
      <w:lvlText w:val=""/>
      <w:lvlJc w:val="left"/>
      <w:pPr>
        <w:ind w:left="2105" w:hanging="360"/>
      </w:pPr>
      <w:rPr>
        <w:rFonts w:ascii="Wingdings" w:hAnsi="Wingdings" w:hint="default"/>
      </w:rPr>
    </w:lvl>
    <w:lvl w:ilvl="3" w:tplc="04090001" w:tentative="1">
      <w:start w:val="1"/>
      <w:numFmt w:val="bullet"/>
      <w:lvlText w:val=""/>
      <w:lvlJc w:val="left"/>
      <w:pPr>
        <w:ind w:left="2825" w:hanging="360"/>
      </w:pPr>
      <w:rPr>
        <w:rFonts w:ascii="Symbol" w:hAnsi="Symbol" w:hint="default"/>
      </w:rPr>
    </w:lvl>
    <w:lvl w:ilvl="4" w:tplc="04090003" w:tentative="1">
      <w:start w:val="1"/>
      <w:numFmt w:val="bullet"/>
      <w:lvlText w:val="o"/>
      <w:lvlJc w:val="left"/>
      <w:pPr>
        <w:ind w:left="3545" w:hanging="360"/>
      </w:pPr>
      <w:rPr>
        <w:rFonts w:ascii="Courier New" w:hAnsi="Courier New" w:cs="Courier New" w:hint="default"/>
      </w:rPr>
    </w:lvl>
    <w:lvl w:ilvl="5" w:tplc="04090005" w:tentative="1">
      <w:start w:val="1"/>
      <w:numFmt w:val="bullet"/>
      <w:lvlText w:val=""/>
      <w:lvlJc w:val="left"/>
      <w:pPr>
        <w:ind w:left="4265" w:hanging="360"/>
      </w:pPr>
      <w:rPr>
        <w:rFonts w:ascii="Wingdings" w:hAnsi="Wingdings" w:hint="default"/>
      </w:rPr>
    </w:lvl>
    <w:lvl w:ilvl="6" w:tplc="04090001" w:tentative="1">
      <w:start w:val="1"/>
      <w:numFmt w:val="bullet"/>
      <w:lvlText w:val=""/>
      <w:lvlJc w:val="left"/>
      <w:pPr>
        <w:ind w:left="4985" w:hanging="360"/>
      </w:pPr>
      <w:rPr>
        <w:rFonts w:ascii="Symbol" w:hAnsi="Symbol" w:hint="default"/>
      </w:rPr>
    </w:lvl>
    <w:lvl w:ilvl="7" w:tplc="04090003" w:tentative="1">
      <w:start w:val="1"/>
      <w:numFmt w:val="bullet"/>
      <w:lvlText w:val="o"/>
      <w:lvlJc w:val="left"/>
      <w:pPr>
        <w:ind w:left="5705" w:hanging="360"/>
      </w:pPr>
      <w:rPr>
        <w:rFonts w:ascii="Courier New" w:hAnsi="Courier New" w:cs="Courier New" w:hint="default"/>
      </w:rPr>
    </w:lvl>
    <w:lvl w:ilvl="8" w:tplc="04090005" w:tentative="1">
      <w:start w:val="1"/>
      <w:numFmt w:val="bullet"/>
      <w:lvlText w:val=""/>
      <w:lvlJc w:val="left"/>
      <w:pPr>
        <w:ind w:left="6425" w:hanging="360"/>
      </w:pPr>
      <w:rPr>
        <w:rFonts w:ascii="Wingdings" w:hAnsi="Wingdings" w:hint="default"/>
      </w:rPr>
    </w:lvl>
  </w:abstractNum>
  <w:abstractNum w:abstractNumId="50" w15:restartNumberingAfterBreak="0">
    <w:nsid w:val="517B18F0"/>
    <w:multiLevelType w:val="multilevel"/>
    <w:tmpl w:val="CE427944"/>
    <w:lvl w:ilvl="0">
      <w:start w:val="2"/>
      <w:numFmt w:val="decimal"/>
      <w:lvlText w:val="%1"/>
      <w:lvlJc w:val="left"/>
      <w:pPr>
        <w:ind w:left="998" w:hanging="454"/>
      </w:pPr>
      <w:rPr>
        <w:rFonts w:hint="default"/>
        <w:lang w:val="vi" w:eastAsia="en-US" w:bidi="ar-SA"/>
      </w:rPr>
    </w:lvl>
    <w:lvl w:ilvl="1">
      <w:start w:val="1"/>
      <w:numFmt w:val="decimal"/>
      <w:lvlText w:val="%1.%2."/>
      <w:lvlJc w:val="left"/>
      <w:pPr>
        <w:ind w:left="998" w:hanging="454"/>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2153" w:hanging="648"/>
      </w:pPr>
      <w:rPr>
        <w:rFonts w:ascii="Times New Roman" w:eastAsia="Times New Roman" w:hAnsi="Times New Roman" w:cs="Times New Roman" w:hint="default"/>
        <w:b/>
        <w:bCs/>
        <w:i/>
        <w:iCs/>
        <w:spacing w:val="-3"/>
        <w:w w:val="99"/>
        <w:sz w:val="26"/>
        <w:szCs w:val="26"/>
        <w:lang w:val="vi" w:eastAsia="en-US" w:bidi="ar-SA"/>
      </w:rPr>
    </w:lvl>
    <w:lvl w:ilvl="3">
      <w:numFmt w:val="bullet"/>
      <w:lvlText w:val="•"/>
      <w:lvlJc w:val="left"/>
      <w:pPr>
        <w:ind w:left="3744" w:hanging="648"/>
      </w:pPr>
      <w:rPr>
        <w:rFonts w:hint="default"/>
        <w:w w:val="99"/>
        <w:sz w:val="26"/>
        <w:szCs w:val="26"/>
        <w:lang w:val="vi" w:eastAsia="en-US" w:bidi="ar-SA"/>
      </w:rPr>
    </w:lvl>
    <w:lvl w:ilvl="4">
      <w:numFmt w:val="bullet"/>
      <w:lvlText w:val="•"/>
      <w:lvlJc w:val="left"/>
      <w:pPr>
        <w:ind w:left="4536" w:hanging="648"/>
      </w:pPr>
      <w:rPr>
        <w:rFonts w:hint="default"/>
        <w:lang w:val="vi" w:eastAsia="en-US" w:bidi="ar-SA"/>
      </w:rPr>
    </w:lvl>
    <w:lvl w:ilvl="5">
      <w:numFmt w:val="bullet"/>
      <w:lvlText w:val="•"/>
      <w:lvlJc w:val="left"/>
      <w:pPr>
        <w:ind w:left="5328" w:hanging="648"/>
      </w:pPr>
      <w:rPr>
        <w:rFonts w:hint="default"/>
        <w:lang w:val="vi" w:eastAsia="en-US" w:bidi="ar-SA"/>
      </w:rPr>
    </w:lvl>
    <w:lvl w:ilvl="6">
      <w:numFmt w:val="bullet"/>
      <w:lvlText w:val="•"/>
      <w:lvlJc w:val="left"/>
      <w:pPr>
        <w:ind w:left="6120" w:hanging="648"/>
      </w:pPr>
      <w:rPr>
        <w:rFonts w:hint="default"/>
        <w:lang w:val="vi" w:eastAsia="en-US" w:bidi="ar-SA"/>
      </w:rPr>
    </w:lvl>
    <w:lvl w:ilvl="7">
      <w:numFmt w:val="bullet"/>
      <w:lvlText w:val="•"/>
      <w:lvlJc w:val="left"/>
      <w:pPr>
        <w:ind w:left="6912" w:hanging="648"/>
      </w:pPr>
      <w:rPr>
        <w:rFonts w:hint="default"/>
        <w:lang w:val="vi" w:eastAsia="en-US" w:bidi="ar-SA"/>
      </w:rPr>
    </w:lvl>
    <w:lvl w:ilvl="8">
      <w:numFmt w:val="bullet"/>
      <w:lvlText w:val="•"/>
      <w:lvlJc w:val="left"/>
      <w:pPr>
        <w:ind w:left="7704" w:hanging="648"/>
      </w:pPr>
      <w:rPr>
        <w:rFonts w:hint="default"/>
        <w:lang w:val="vi" w:eastAsia="en-US" w:bidi="ar-SA"/>
      </w:rPr>
    </w:lvl>
  </w:abstractNum>
  <w:abstractNum w:abstractNumId="51" w15:restartNumberingAfterBreak="0">
    <w:nsid w:val="53D857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47A0CD9"/>
    <w:multiLevelType w:val="multilevel"/>
    <w:tmpl w:val="FEFA81A2"/>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54841494"/>
    <w:multiLevelType w:val="multilevel"/>
    <w:tmpl w:val="0346E662"/>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54" w15:restartNumberingAfterBreak="0">
    <w:nsid w:val="5C002886"/>
    <w:multiLevelType w:val="hybridMultilevel"/>
    <w:tmpl w:val="91F4C2FC"/>
    <w:lvl w:ilvl="0" w:tplc="04090019">
      <w:start w:val="1"/>
      <w:numFmt w:val="lowerLetter"/>
      <w:lvlText w:val="%1."/>
      <w:lvlJc w:val="left"/>
      <w:pPr>
        <w:ind w:left="665" w:hanging="360"/>
      </w:p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55" w15:restartNumberingAfterBreak="0">
    <w:nsid w:val="5EFF1C59"/>
    <w:multiLevelType w:val="hybridMultilevel"/>
    <w:tmpl w:val="959E4A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F784DE1"/>
    <w:multiLevelType w:val="hybridMultilevel"/>
    <w:tmpl w:val="122805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37C615D"/>
    <w:multiLevelType w:val="hybridMultilevel"/>
    <w:tmpl w:val="FBE66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6A92C35"/>
    <w:multiLevelType w:val="hybridMultilevel"/>
    <w:tmpl w:val="6C1E52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6C90797"/>
    <w:multiLevelType w:val="hybridMultilevel"/>
    <w:tmpl w:val="C428DA34"/>
    <w:lvl w:ilvl="0" w:tplc="04090001">
      <w:start w:val="1"/>
      <w:numFmt w:val="bullet"/>
      <w:lvlText w:val=""/>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60" w15:restartNumberingAfterBreak="0">
    <w:nsid w:val="68861B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8F844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B1D79DF"/>
    <w:multiLevelType w:val="multilevel"/>
    <w:tmpl w:val="D3EA2DCA"/>
    <w:lvl w:ilvl="0">
      <w:start w:val="1"/>
      <w:numFmt w:val="decimal"/>
      <w:lvlText w:val="%1."/>
      <w:lvlJc w:val="left"/>
      <w:pPr>
        <w:ind w:left="593" w:hanging="288"/>
      </w:pPr>
      <w:rPr>
        <w:rFonts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63" w15:restartNumberingAfterBreak="0">
    <w:nsid w:val="6C6A5F0A"/>
    <w:multiLevelType w:val="multilevel"/>
    <w:tmpl w:val="E6226D0E"/>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decimal"/>
      <w:lvlText w:val="%1.%2."/>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eastAsia="Symbol" w:hAnsi="Symbol" w:cs="Symbol" w:hint="default"/>
        <w:w w:val="99"/>
        <w:sz w:val="26"/>
        <w:szCs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64" w15:restartNumberingAfterBreak="0">
    <w:nsid w:val="6C8157E5"/>
    <w:multiLevelType w:val="hybridMultilevel"/>
    <w:tmpl w:val="18501478"/>
    <w:lvl w:ilvl="0" w:tplc="101661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FB535D3"/>
    <w:multiLevelType w:val="hybridMultilevel"/>
    <w:tmpl w:val="2132D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FED24C8"/>
    <w:multiLevelType w:val="hybridMultilevel"/>
    <w:tmpl w:val="8496D79A"/>
    <w:lvl w:ilvl="0" w:tplc="0409000B">
      <w:start w:val="1"/>
      <w:numFmt w:val="bullet"/>
      <w:lvlText w:val=""/>
      <w:lvlJc w:val="left"/>
      <w:pPr>
        <w:ind w:left="665" w:hanging="360"/>
      </w:pPr>
      <w:rPr>
        <w:rFonts w:ascii="Wingdings" w:hAnsi="Wingdings" w:hint="default"/>
      </w:rPr>
    </w:lvl>
    <w:lvl w:ilvl="1" w:tplc="04090003" w:tentative="1">
      <w:start w:val="1"/>
      <w:numFmt w:val="bullet"/>
      <w:lvlText w:val="o"/>
      <w:lvlJc w:val="left"/>
      <w:pPr>
        <w:ind w:left="1385" w:hanging="360"/>
      </w:pPr>
      <w:rPr>
        <w:rFonts w:ascii="Courier New" w:hAnsi="Courier New" w:cs="Courier New" w:hint="default"/>
      </w:rPr>
    </w:lvl>
    <w:lvl w:ilvl="2" w:tplc="04090005" w:tentative="1">
      <w:start w:val="1"/>
      <w:numFmt w:val="bullet"/>
      <w:lvlText w:val=""/>
      <w:lvlJc w:val="left"/>
      <w:pPr>
        <w:ind w:left="2105" w:hanging="360"/>
      </w:pPr>
      <w:rPr>
        <w:rFonts w:ascii="Wingdings" w:hAnsi="Wingdings" w:hint="default"/>
      </w:rPr>
    </w:lvl>
    <w:lvl w:ilvl="3" w:tplc="04090001" w:tentative="1">
      <w:start w:val="1"/>
      <w:numFmt w:val="bullet"/>
      <w:lvlText w:val=""/>
      <w:lvlJc w:val="left"/>
      <w:pPr>
        <w:ind w:left="2825" w:hanging="360"/>
      </w:pPr>
      <w:rPr>
        <w:rFonts w:ascii="Symbol" w:hAnsi="Symbol" w:hint="default"/>
      </w:rPr>
    </w:lvl>
    <w:lvl w:ilvl="4" w:tplc="04090003" w:tentative="1">
      <w:start w:val="1"/>
      <w:numFmt w:val="bullet"/>
      <w:lvlText w:val="o"/>
      <w:lvlJc w:val="left"/>
      <w:pPr>
        <w:ind w:left="3545" w:hanging="360"/>
      </w:pPr>
      <w:rPr>
        <w:rFonts w:ascii="Courier New" w:hAnsi="Courier New" w:cs="Courier New" w:hint="default"/>
      </w:rPr>
    </w:lvl>
    <w:lvl w:ilvl="5" w:tplc="04090005" w:tentative="1">
      <w:start w:val="1"/>
      <w:numFmt w:val="bullet"/>
      <w:lvlText w:val=""/>
      <w:lvlJc w:val="left"/>
      <w:pPr>
        <w:ind w:left="4265" w:hanging="360"/>
      </w:pPr>
      <w:rPr>
        <w:rFonts w:ascii="Wingdings" w:hAnsi="Wingdings" w:hint="default"/>
      </w:rPr>
    </w:lvl>
    <w:lvl w:ilvl="6" w:tplc="04090001" w:tentative="1">
      <w:start w:val="1"/>
      <w:numFmt w:val="bullet"/>
      <w:lvlText w:val=""/>
      <w:lvlJc w:val="left"/>
      <w:pPr>
        <w:ind w:left="4985" w:hanging="360"/>
      </w:pPr>
      <w:rPr>
        <w:rFonts w:ascii="Symbol" w:hAnsi="Symbol" w:hint="default"/>
      </w:rPr>
    </w:lvl>
    <w:lvl w:ilvl="7" w:tplc="04090003" w:tentative="1">
      <w:start w:val="1"/>
      <w:numFmt w:val="bullet"/>
      <w:lvlText w:val="o"/>
      <w:lvlJc w:val="left"/>
      <w:pPr>
        <w:ind w:left="5705" w:hanging="360"/>
      </w:pPr>
      <w:rPr>
        <w:rFonts w:ascii="Courier New" w:hAnsi="Courier New" w:cs="Courier New" w:hint="default"/>
      </w:rPr>
    </w:lvl>
    <w:lvl w:ilvl="8" w:tplc="04090005" w:tentative="1">
      <w:start w:val="1"/>
      <w:numFmt w:val="bullet"/>
      <w:lvlText w:val=""/>
      <w:lvlJc w:val="left"/>
      <w:pPr>
        <w:ind w:left="6425" w:hanging="360"/>
      </w:pPr>
      <w:rPr>
        <w:rFonts w:ascii="Wingdings" w:hAnsi="Wingdings" w:hint="default"/>
      </w:rPr>
    </w:lvl>
  </w:abstractNum>
  <w:abstractNum w:abstractNumId="67" w15:restartNumberingAfterBreak="0">
    <w:nsid w:val="6FF425CC"/>
    <w:multiLevelType w:val="multilevel"/>
    <w:tmpl w:val="6954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FD61DA"/>
    <w:multiLevelType w:val="hybridMultilevel"/>
    <w:tmpl w:val="18DE5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2365440"/>
    <w:multiLevelType w:val="multilevel"/>
    <w:tmpl w:val="B0A437E4"/>
    <w:lvl w:ilvl="0">
      <w:start w:val="3"/>
      <w:numFmt w:val="decimal"/>
      <w:lvlText w:val="%1"/>
      <w:lvlJc w:val="left"/>
      <w:pPr>
        <w:ind w:left="360" w:hanging="360"/>
      </w:pPr>
      <w:rPr>
        <w:rFonts w:hint="default"/>
      </w:rPr>
    </w:lvl>
    <w:lvl w:ilvl="1">
      <w:start w:val="1"/>
      <w:numFmt w:val="decimal"/>
      <w:lvlText w:val="%1.%2"/>
      <w:lvlJc w:val="left"/>
      <w:pPr>
        <w:ind w:left="904" w:hanging="36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152" w:hanging="1800"/>
      </w:pPr>
      <w:rPr>
        <w:rFonts w:hint="default"/>
      </w:rPr>
    </w:lvl>
  </w:abstractNum>
  <w:abstractNum w:abstractNumId="70" w15:restartNumberingAfterBreak="0">
    <w:nsid w:val="7534247B"/>
    <w:multiLevelType w:val="multilevel"/>
    <w:tmpl w:val="EEEEA4F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none"/>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hAnsi="Symbol" w:hint="default"/>
        <w:w w:val="99"/>
        <w:sz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abstractNum w:abstractNumId="71" w15:restartNumberingAfterBreak="0">
    <w:nsid w:val="758078DA"/>
    <w:multiLevelType w:val="hybridMultilevel"/>
    <w:tmpl w:val="B72EE1BA"/>
    <w:lvl w:ilvl="0" w:tplc="04090001">
      <w:start w:val="1"/>
      <w:numFmt w:val="bullet"/>
      <w:lvlText w:val=""/>
      <w:lvlJc w:val="left"/>
      <w:pPr>
        <w:ind w:left="1024" w:hanging="360"/>
      </w:pPr>
      <w:rPr>
        <w:rFonts w:ascii="Symbol" w:hAnsi="Symbol" w:hint="default"/>
        <w:b/>
      </w:rPr>
    </w:lvl>
    <w:lvl w:ilvl="1" w:tplc="FFFFFFFF" w:tentative="1">
      <w:start w:val="1"/>
      <w:numFmt w:val="bullet"/>
      <w:lvlText w:val="o"/>
      <w:lvlJc w:val="left"/>
      <w:pPr>
        <w:ind w:left="1744" w:hanging="360"/>
      </w:pPr>
      <w:rPr>
        <w:rFonts w:ascii="Courier New" w:hAnsi="Courier New" w:cs="Courier New" w:hint="default"/>
      </w:rPr>
    </w:lvl>
    <w:lvl w:ilvl="2" w:tplc="FFFFFFFF" w:tentative="1">
      <w:start w:val="1"/>
      <w:numFmt w:val="bullet"/>
      <w:lvlText w:val=""/>
      <w:lvlJc w:val="left"/>
      <w:pPr>
        <w:ind w:left="2464" w:hanging="360"/>
      </w:pPr>
      <w:rPr>
        <w:rFonts w:ascii="Wingdings" w:hAnsi="Wingdings" w:hint="default"/>
      </w:rPr>
    </w:lvl>
    <w:lvl w:ilvl="3" w:tplc="FFFFFFFF" w:tentative="1">
      <w:start w:val="1"/>
      <w:numFmt w:val="bullet"/>
      <w:lvlText w:val=""/>
      <w:lvlJc w:val="left"/>
      <w:pPr>
        <w:ind w:left="3184" w:hanging="360"/>
      </w:pPr>
      <w:rPr>
        <w:rFonts w:ascii="Symbol" w:hAnsi="Symbol" w:hint="default"/>
      </w:rPr>
    </w:lvl>
    <w:lvl w:ilvl="4" w:tplc="FFFFFFFF" w:tentative="1">
      <w:start w:val="1"/>
      <w:numFmt w:val="bullet"/>
      <w:lvlText w:val="o"/>
      <w:lvlJc w:val="left"/>
      <w:pPr>
        <w:ind w:left="3904" w:hanging="360"/>
      </w:pPr>
      <w:rPr>
        <w:rFonts w:ascii="Courier New" w:hAnsi="Courier New" w:cs="Courier New" w:hint="default"/>
      </w:rPr>
    </w:lvl>
    <w:lvl w:ilvl="5" w:tplc="FFFFFFFF" w:tentative="1">
      <w:start w:val="1"/>
      <w:numFmt w:val="bullet"/>
      <w:lvlText w:val=""/>
      <w:lvlJc w:val="left"/>
      <w:pPr>
        <w:ind w:left="4624" w:hanging="360"/>
      </w:pPr>
      <w:rPr>
        <w:rFonts w:ascii="Wingdings" w:hAnsi="Wingdings" w:hint="default"/>
      </w:rPr>
    </w:lvl>
    <w:lvl w:ilvl="6" w:tplc="FFFFFFFF" w:tentative="1">
      <w:start w:val="1"/>
      <w:numFmt w:val="bullet"/>
      <w:lvlText w:val=""/>
      <w:lvlJc w:val="left"/>
      <w:pPr>
        <w:ind w:left="5344" w:hanging="360"/>
      </w:pPr>
      <w:rPr>
        <w:rFonts w:ascii="Symbol" w:hAnsi="Symbol" w:hint="default"/>
      </w:rPr>
    </w:lvl>
    <w:lvl w:ilvl="7" w:tplc="FFFFFFFF" w:tentative="1">
      <w:start w:val="1"/>
      <w:numFmt w:val="bullet"/>
      <w:lvlText w:val="o"/>
      <w:lvlJc w:val="left"/>
      <w:pPr>
        <w:ind w:left="6064" w:hanging="360"/>
      </w:pPr>
      <w:rPr>
        <w:rFonts w:ascii="Courier New" w:hAnsi="Courier New" w:cs="Courier New" w:hint="default"/>
      </w:rPr>
    </w:lvl>
    <w:lvl w:ilvl="8" w:tplc="FFFFFFFF" w:tentative="1">
      <w:start w:val="1"/>
      <w:numFmt w:val="bullet"/>
      <w:lvlText w:val=""/>
      <w:lvlJc w:val="left"/>
      <w:pPr>
        <w:ind w:left="6784" w:hanging="360"/>
      </w:pPr>
      <w:rPr>
        <w:rFonts w:ascii="Wingdings" w:hAnsi="Wingdings" w:hint="default"/>
      </w:rPr>
    </w:lvl>
  </w:abstractNum>
  <w:abstractNum w:abstractNumId="72" w15:restartNumberingAfterBreak="0">
    <w:nsid w:val="7581222F"/>
    <w:multiLevelType w:val="multilevel"/>
    <w:tmpl w:val="2B56C71E"/>
    <w:lvl w:ilvl="0">
      <w:start w:val="1"/>
      <w:numFmt w:val="decimal"/>
      <w:lvlText w:val="%1.2.1 "/>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6B012E5"/>
    <w:multiLevelType w:val="hybridMultilevel"/>
    <w:tmpl w:val="3B1AD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70C6378"/>
    <w:multiLevelType w:val="multilevel"/>
    <w:tmpl w:val="72500BEE"/>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75" w15:restartNumberingAfterBreak="0">
    <w:nsid w:val="7A057734"/>
    <w:multiLevelType w:val="hybridMultilevel"/>
    <w:tmpl w:val="76F4142C"/>
    <w:lvl w:ilvl="0" w:tplc="04090001">
      <w:start w:val="1"/>
      <w:numFmt w:val="bullet"/>
      <w:lvlText w:val=""/>
      <w:lvlJc w:val="left"/>
      <w:pPr>
        <w:ind w:left="1025" w:hanging="360"/>
      </w:pPr>
      <w:rPr>
        <w:rFonts w:ascii="Symbol" w:hAnsi="Symbol" w:hint="default"/>
      </w:rPr>
    </w:lvl>
    <w:lvl w:ilvl="1" w:tplc="FFFFFFFF">
      <w:start w:val="1"/>
      <w:numFmt w:val="bullet"/>
      <w:lvlText w:val="o"/>
      <w:lvlJc w:val="left"/>
      <w:pPr>
        <w:ind w:left="1745" w:hanging="360"/>
      </w:pPr>
      <w:rPr>
        <w:rFonts w:ascii="Courier New" w:hAnsi="Courier New" w:cs="Courier New" w:hint="default"/>
      </w:rPr>
    </w:lvl>
    <w:lvl w:ilvl="2" w:tplc="FFFFFFFF" w:tentative="1">
      <w:start w:val="1"/>
      <w:numFmt w:val="bullet"/>
      <w:lvlText w:val=""/>
      <w:lvlJc w:val="left"/>
      <w:pPr>
        <w:ind w:left="2465" w:hanging="360"/>
      </w:pPr>
      <w:rPr>
        <w:rFonts w:ascii="Wingdings" w:hAnsi="Wingdings" w:hint="default"/>
      </w:rPr>
    </w:lvl>
    <w:lvl w:ilvl="3" w:tplc="FFFFFFFF" w:tentative="1">
      <w:start w:val="1"/>
      <w:numFmt w:val="bullet"/>
      <w:lvlText w:val=""/>
      <w:lvlJc w:val="left"/>
      <w:pPr>
        <w:ind w:left="3185" w:hanging="360"/>
      </w:pPr>
      <w:rPr>
        <w:rFonts w:ascii="Symbol" w:hAnsi="Symbol" w:hint="default"/>
      </w:rPr>
    </w:lvl>
    <w:lvl w:ilvl="4" w:tplc="FFFFFFFF" w:tentative="1">
      <w:start w:val="1"/>
      <w:numFmt w:val="bullet"/>
      <w:lvlText w:val="o"/>
      <w:lvlJc w:val="left"/>
      <w:pPr>
        <w:ind w:left="3905" w:hanging="360"/>
      </w:pPr>
      <w:rPr>
        <w:rFonts w:ascii="Courier New" w:hAnsi="Courier New" w:cs="Courier New" w:hint="default"/>
      </w:rPr>
    </w:lvl>
    <w:lvl w:ilvl="5" w:tplc="FFFFFFFF" w:tentative="1">
      <w:start w:val="1"/>
      <w:numFmt w:val="bullet"/>
      <w:lvlText w:val=""/>
      <w:lvlJc w:val="left"/>
      <w:pPr>
        <w:ind w:left="4625" w:hanging="360"/>
      </w:pPr>
      <w:rPr>
        <w:rFonts w:ascii="Wingdings" w:hAnsi="Wingdings" w:hint="default"/>
      </w:rPr>
    </w:lvl>
    <w:lvl w:ilvl="6" w:tplc="FFFFFFFF" w:tentative="1">
      <w:start w:val="1"/>
      <w:numFmt w:val="bullet"/>
      <w:lvlText w:val=""/>
      <w:lvlJc w:val="left"/>
      <w:pPr>
        <w:ind w:left="5345" w:hanging="360"/>
      </w:pPr>
      <w:rPr>
        <w:rFonts w:ascii="Symbol" w:hAnsi="Symbol" w:hint="default"/>
      </w:rPr>
    </w:lvl>
    <w:lvl w:ilvl="7" w:tplc="FFFFFFFF" w:tentative="1">
      <w:start w:val="1"/>
      <w:numFmt w:val="bullet"/>
      <w:lvlText w:val="o"/>
      <w:lvlJc w:val="left"/>
      <w:pPr>
        <w:ind w:left="6065" w:hanging="360"/>
      </w:pPr>
      <w:rPr>
        <w:rFonts w:ascii="Courier New" w:hAnsi="Courier New" w:cs="Courier New" w:hint="default"/>
      </w:rPr>
    </w:lvl>
    <w:lvl w:ilvl="8" w:tplc="FFFFFFFF" w:tentative="1">
      <w:start w:val="1"/>
      <w:numFmt w:val="bullet"/>
      <w:lvlText w:val=""/>
      <w:lvlJc w:val="left"/>
      <w:pPr>
        <w:ind w:left="6785" w:hanging="360"/>
      </w:pPr>
      <w:rPr>
        <w:rFonts w:ascii="Wingdings" w:hAnsi="Wingdings" w:hint="default"/>
      </w:rPr>
    </w:lvl>
  </w:abstractNum>
  <w:abstractNum w:abstractNumId="76" w15:restartNumberingAfterBreak="0">
    <w:nsid w:val="7DA61A55"/>
    <w:multiLevelType w:val="hybridMultilevel"/>
    <w:tmpl w:val="E3A4A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2A537E"/>
    <w:multiLevelType w:val="hybridMultilevel"/>
    <w:tmpl w:val="BF026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E8756E9"/>
    <w:multiLevelType w:val="multilevel"/>
    <w:tmpl w:val="4E6C171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2" w:hanging="497"/>
      </w:pPr>
      <w:rPr>
        <w:rFonts w:ascii="Times New Roman" w:eastAsia="Times New Roman" w:hAnsi="Times New Roman" w:cs="Times New Roman" w:hint="default"/>
        <w:b/>
        <w:bCs/>
        <w:i/>
        <w:iCs/>
        <w:w w:val="100"/>
        <w:sz w:val="28"/>
        <w:szCs w:val="28"/>
        <w:lang w:val="vi" w:eastAsia="en-US" w:bidi="ar-SA"/>
      </w:rPr>
    </w:lvl>
    <w:lvl w:ilvl="2">
      <w:numFmt w:val="bullet"/>
      <w:lvlText w:val=""/>
      <w:lvlJc w:val="left"/>
      <w:pPr>
        <w:ind w:left="305" w:hanging="432"/>
      </w:pPr>
      <w:rPr>
        <w:rFonts w:ascii="Symbol" w:eastAsia="Symbol" w:hAnsi="Symbol" w:cs="Symbol" w:hint="default"/>
        <w:w w:val="99"/>
        <w:sz w:val="26"/>
        <w:szCs w:val="26"/>
        <w:lang w:val="vi" w:eastAsia="en-US" w:bidi="ar-SA"/>
      </w:rPr>
    </w:lvl>
    <w:lvl w:ilvl="3">
      <w:numFmt w:val="bullet"/>
      <w:lvlText w:val="•"/>
      <w:lvlJc w:val="left"/>
      <w:pPr>
        <w:ind w:left="1460" w:hanging="432"/>
      </w:pPr>
      <w:rPr>
        <w:rFonts w:hint="default"/>
        <w:lang w:val="vi" w:eastAsia="en-US" w:bidi="ar-SA"/>
      </w:rPr>
    </w:lvl>
    <w:lvl w:ilvl="4">
      <w:numFmt w:val="bullet"/>
      <w:lvlText w:val="•"/>
      <w:lvlJc w:val="left"/>
      <w:pPr>
        <w:ind w:left="2578" w:hanging="432"/>
      </w:pPr>
      <w:rPr>
        <w:rFonts w:hint="default"/>
        <w:lang w:val="vi" w:eastAsia="en-US" w:bidi="ar-SA"/>
      </w:rPr>
    </w:lvl>
    <w:lvl w:ilvl="5">
      <w:numFmt w:val="bullet"/>
      <w:lvlText w:val="•"/>
      <w:lvlJc w:val="left"/>
      <w:pPr>
        <w:ind w:left="3696" w:hanging="432"/>
      </w:pPr>
      <w:rPr>
        <w:rFonts w:hint="default"/>
        <w:lang w:val="vi" w:eastAsia="en-US" w:bidi="ar-SA"/>
      </w:rPr>
    </w:lvl>
    <w:lvl w:ilvl="6">
      <w:numFmt w:val="bullet"/>
      <w:lvlText w:val="•"/>
      <w:lvlJc w:val="left"/>
      <w:pPr>
        <w:ind w:left="4815" w:hanging="432"/>
      </w:pPr>
      <w:rPr>
        <w:rFonts w:hint="default"/>
        <w:lang w:val="vi" w:eastAsia="en-US" w:bidi="ar-SA"/>
      </w:rPr>
    </w:lvl>
    <w:lvl w:ilvl="7">
      <w:numFmt w:val="bullet"/>
      <w:lvlText w:val="•"/>
      <w:lvlJc w:val="left"/>
      <w:pPr>
        <w:ind w:left="5933" w:hanging="432"/>
      </w:pPr>
      <w:rPr>
        <w:rFonts w:hint="default"/>
        <w:lang w:val="vi" w:eastAsia="en-US" w:bidi="ar-SA"/>
      </w:rPr>
    </w:lvl>
    <w:lvl w:ilvl="8">
      <w:numFmt w:val="bullet"/>
      <w:lvlText w:val="•"/>
      <w:lvlJc w:val="left"/>
      <w:pPr>
        <w:ind w:left="7052" w:hanging="432"/>
      </w:pPr>
      <w:rPr>
        <w:rFonts w:hint="default"/>
        <w:lang w:val="vi" w:eastAsia="en-US" w:bidi="ar-SA"/>
      </w:rPr>
    </w:lvl>
  </w:abstractNum>
  <w:abstractNum w:abstractNumId="79" w15:restartNumberingAfterBreak="0">
    <w:nsid w:val="7EF70F2A"/>
    <w:multiLevelType w:val="multilevel"/>
    <w:tmpl w:val="5A7EE7AC"/>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 w:ilvl="1">
      <w:start w:val="1"/>
      <w:numFmt w:val="none"/>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 w:ilvl="2">
      <w:numFmt w:val="bullet"/>
      <w:lvlText w:val=""/>
      <w:lvlJc w:val="left"/>
      <w:pPr>
        <w:ind w:left="305" w:hanging="432"/>
      </w:pPr>
      <w:rPr>
        <w:rFonts w:ascii="Symbol" w:hAnsi="Symbol" w:hint="default"/>
        <w:w w:val="99"/>
        <w:sz w:val="26"/>
      </w:rPr>
    </w:lvl>
    <w:lvl w:ilvl="3">
      <w:numFmt w:val="bullet"/>
      <w:lvlText w:val="•"/>
      <w:lvlJc w:val="left"/>
      <w:pPr>
        <w:ind w:left="1460" w:hanging="432"/>
      </w:pPr>
      <w:rPr>
        <w:rFonts w:hint="default"/>
      </w:rPr>
    </w:lvl>
    <w:lvl w:ilvl="4">
      <w:numFmt w:val="bullet"/>
      <w:lvlText w:val="•"/>
      <w:lvlJc w:val="left"/>
      <w:pPr>
        <w:ind w:left="2578" w:hanging="432"/>
      </w:pPr>
      <w:rPr>
        <w:rFonts w:hint="default"/>
      </w:rPr>
    </w:lvl>
    <w:lvl w:ilvl="5">
      <w:numFmt w:val="bullet"/>
      <w:lvlText w:val="•"/>
      <w:lvlJc w:val="left"/>
      <w:pPr>
        <w:ind w:left="3696" w:hanging="432"/>
      </w:pPr>
      <w:rPr>
        <w:rFonts w:hint="default"/>
      </w:rPr>
    </w:lvl>
    <w:lvl w:ilvl="6">
      <w:numFmt w:val="bullet"/>
      <w:lvlText w:val="•"/>
      <w:lvlJc w:val="left"/>
      <w:pPr>
        <w:ind w:left="4815" w:hanging="432"/>
      </w:pPr>
      <w:rPr>
        <w:rFonts w:hint="default"/>
      </w:rPr>
    </w:lvl>
    <w:lvl w:ilvl="7">
      <w:numFmt w:val="bullet"/>
      <w:lvlText w:val="•"/>
      <w:lvlJc w:val="left"/>
      <w:pPr>
        <w:ind w:left="5933" w:hanging="432"/>
      </w:pPr>
      <w:rPr>
        <w:rFonts w:hint="default"/>
      </w:rPr>
    </w:lvl>
    <w:lvl w:ilvl="8">
      <w:numFmt w:val="bullet"/>
      <w:lvlText w:val="•"/>
      <w:lvlJc w:val="left"/>
      <w:pPr>
        <w:ind w:left="7052" w:hanging="432"/>
      </w:pPr>
      <w:rPr>
        <w:rFonts w:hint="default"/>
      </w:rPr>
    </w:lvl>
  </w:abstractNum>
  <w:num w:numId="1" w16cid:durableId="79177516">
    <w:abstractNumId w:val="44"/>
  </w:num>
  <w:num w:numId="2" w16cid:durableId="1746099138">
    <w:abstractNumId w:val="8"/>
  </w:num>
  <w:num w:numId="3" w16cid:durableId="136148556">
    <w:abstractNumId w:val="24"/>
  </w:num>
  <w:num w:numId="4" w16cid:durableId="2098861508">
    <w:abstractNumId w:val="47"/>
  </w:num>
  <w:num w:numId="5" w16cid:durableId="220606408">
    <w:abstractNumId w:val="40"/>
  </w:num>
  <w:num w:numId="6" w16cid:durableId="205416643">
    <w:abstractNumId w:val="50"/>
  </w:num>
  <w:num w:numId="7" w16cid:durableId="983847525">
    <w:abstractNumId w:val="69"/>
  </w:num>
  <w:num w:numId="8" w16cid:durableId="543711991">
    <w:abstractNumId w:val="62"/>
  </w:num>
  <w:num w:numId="9" w16cid:durableId="574902496">
    <w:abstractNumId w:val="65"/>
  </w:num>
  <w:num w:numId="10" w16cid:durableId="1905918890">
    <w:abstractNumId w:val="42"/>
  </w:num>
  <w:num w:numId="11" w16cid:durableId="1044213009">
    <w:abstractNumId w:val="9"/>
  </w:num>
  <w:num w:numId="12" w16cid:durableId="1658194626">
    <w:abstractNumId w:val="39"/>
  </w:num>
  <w:num w:numId="13" w16cid:durableId="703988336">
    <w:abstractNumId w:val="25"/>
  </w:num>
  <w:num w:numId="14" w16cid:durableId="1191988728">
    <w:abstractNumId w:val="54"/>
  </w:num>
  <w:num w:numId="15" w16cid:durableId="2044552255">
    <w:abstractNumId w:val="56"/>
  </w:num>
  <w:num w:numId="16" w16cid:durableId="1609459100">
    <w:abstractNumId w:val="45"/>
  </w:num>
  <w:num w:numId="17" w16cid:durableId="146096608">
    <w:abstractNumId w:val="73"/>
  </w:num>
  <w:num w:numId="18" w16cid:durableId="1554459121">
    <w:abstractNumId w:val="75"/>
  </w:num>
  <w:num w:numId="19" w16cid:durableId="574823446">
    <w:abstractNumId w:val="17"/>
  </w:num>
  <w:num w:numId="20" w16cid:durableId="1025904808">
    <w:abstractNumId w:val="19"/>
  </w:num>
  <w:num w:numId="21" w16cid:durableId="2055348819">
    <w:abstractNumId w:val="0"/>
  </w:num>
  <w:num w:numId="22" w16cid:durableId="1069302684">
    <w:abstractNumId w:val="77"/>
  </w:num>
  <w:num w:numId="23" w16cid:durableId="1020739388">
    <w:abstractNumId w:val="26"/>
  </w:num>
  <w:num w:numId="24" w16cid:durableId="101192811">
    <w:abstractNumId w:val="66"/>
  </w:num>
  <w:num w:numId="25" w16cid:durableId="113066439">
    <w:abstractNumId w:val="35"/>
  </w:num>
  <w:num w:numId="26" w16cid:durableId="1128205451">
    <w:abstractNumId w:val="49"/>
  </w:num>
  <w:num w:numId="27" w16cid:durableId="653608547">
    <w:abstractNumId w:val="53"/>
  </w:num>
  <w:num w:numId="28" w16cid:durableId="34891254">
    <w:abstractNumId w:val="59"/>
  </w:num>
  <w:num w:numId="29" w16cid:durableId="535392739">
    <w:abstractNumId w:val="57"/>
  </w:num>
  <w:num w:numId="30" w16cid:durableId="631981587">
    <w:abstractNumId w:val="28"/>
  </w:num>
  <w:num w:numId="31" w16cid:durableId="504132110">
    <w:abstractNumId w:val="15"/>
  </w:num>
  <w:num w:numId="32" w16cid:durableId="1526596380">
    <w:abstractNumId w:val="58"/>
  </w:num>
  <w:num w:numId="33" w16cid:durableId="1183855902">
    <w:abstractNumId w:val="74"/>
  </w:num>
  <w:num w:numId="34" w16cid:durableId="391121272">
    <w:abstractNumId w:val="78"/>
  </w:num>
  <w:num w:numId="35" w16cid:durableId="329454149">
    <w:abstractNumId w:val="12"/>
  </w:num>
  <w:num w:numId="36" w16cid:durableId="1107389985">
    <w:abstractNumId w:val="51"/>
  </w:num>
  <w:num w:numId="37" w16cid:durableId="986321256">
    <w:abstractNumId w:val="63"/>
  </w:num>
  <w:num w:numId="38" w16cid:durableId="1007901431">
    <w:abstractNumId w:val="61"/>
  </w:num>
  <w:num w:numId="39" w16cid:durableId="1874340146">
    <w:abstractNumId w:val="21"/>
  </w:num>
  <w:num w:numId="40" w16cid:durableId="1809938286">
    <w:abstractNumId w:val="5"/>
  </w:num>
  <w:num w:numId="41" w16cid:durableId="536085715">
    <w:abstractNumId w:val="33"/>
  </w:num>
  <w:num w:numId="42" w16cid:durableId="980304621">
    <w:abstractNumId w:val="36"/>
  </w:num>
  <w:num w:numId="43" w16cid:durableId="1952473726">
    <w:abstractNumId w:val="38"/>
  </w:num>
  <w:num w:numId="44" w16cid:durableId="1948347296">
    <w:abstractNumId w:val="13"/>
  </w:num>
  <w:num w:numId="45" w16cid:durableId="400718128">
    <w:abstractNumId w:val="1"/>
  </w:num>
  <w:num w:numId="46" w16cid:durableId="1504976702">
    <w:abstractNumId w:val="37"/>
  </w:num>
  <w:num w:numId="47" w16cid:durableId="91319507">
    <w:abstractNumId w:val="32"/>
  </w:num>
  <w:num w:numId="48" w16cid:durableId="1167482109">
    <w:abstractNumId w:val="27"/>
  </w:num>
  <w:num w:numId="49" w16cid:durableId="1199198650">
    <w:abstractNumId w:val="3"/>
  </w:num>
  <w:num w:numId="50" w16cid:durableId="982469630">
    <w:abstractNumId w:val="11"/>
  </w:num>
  <w:num w:numId="51" w16cid:durableId="1385056561">
    <w:abstractNumId w:val="6"/>
  </w:num>
  <w:num w:numId="52" w16cid:durableId="1472989339">
    <w:abstractNumId w:val="52"/>
  </w:num>
  <w:num w:numId="53" w16cid:durableId="800077970">
    <w:abstractNumId w:val="72"/>
  </w:num>
  <w:num w:numId="54" w16cid:durableId="1889492412">
    <w:abstractNumId w:val="63"/>
    <w:lvlOverride w:ilvl="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Override>
    <w:lvlOverride w:ilvl="1">
      <w:lvl w:ilvl="1">
        <w:start w:val="1"/>
        <w:numFmt w:val="decimal"/>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Override>
    <w:lvlOverride w:ilvl="2">
      <w:lvl w:ilvl="2">
        <w:numFmt w:val="bullet"/>
        <w:lvlText w:val=""/>
        <w:lvlJc w:val="left"/>
        <w:pPr>
          <w:ind w:left="305" w:hanging="432"/>
        </w:pPr>
        <w:rPr>
          <w:rFonts w:ascii="Symbol" w:eastAsia="Symbol" w:hAnsi="Symbol" w:cs="Symbol" w:hint="default"/>
          <w:w w:val="99"/>
          <w:sz w:val="26"/>
          <w:szCs w:val="26"/>
        </w:rPr>
      </w:lvl>
    </w:lvlOverride>
    <w:lvlOverride w:ilvl="3">
      <w:lvl w:ilvl="3">
        <w:numFmt w:val="bullet"/>
        <w:lvlText w:val="•"/>
        <w:lvlJc w:val="left"/>
        <w:pPr>
          <w:ind w:left="1460" w:hanging="432"/>
        </w:pPr>
        <w:rPr>
          <w:rFonts w:hint="default"/>
        </w:rPr>
      </w:lvl>
    </w:lvlOverride>
    <w:lvlOverride w:ilvl="4">
      <w:lvl w:ilvl="4">
        <w:numFmt w:val="bullet"/>
        <w:lvlText w:val="•"/>
        <w:lvlJc w:val="left"/>
        <w:pPr>
          <w:ind w:left="2578" w:hanging="432"/>
        </w:pPr>
        <w:rPr>
          <w:rFonts w:hint="default"/>
        </w:rPr>
      </w:lvl>
    </w:lvlOverride>
    <w:lvlOverride w:ilvl="5">
      <w:lvl w:ilvl="5">
        <w:numFmt w:val="bullet"/>
        <w:lvlText w:val="•"/>
        <w:lvlJc w:val="left"/>
        <w:pPr>
          <w:ind w:left="3696" w:hanging="432"/>
        </w:pPr>
        <w:rPr>
          <w:rFonts w:hint="default"/>
        </w:rPr>
      </w:lvl>
    </w:lvlOverride>
    <w:lvlOverride w:ilvl="6">
      <w:lvl w:ilvl="6">
        <w:numFmt w:val="bullet"/>
        <w:lvlText w:val="•"/>
        <w:lvlJc w:val="left"/>
        <w:pPr>
          <w:ind w:left="4815" w:hanging="432"/>
        </w:pPr>
        <w:rPr>
          <w:rFonts w:hint="default"/>
        </w:rPr>
      </w:lvl>
    </w:lvlOverride>
    <w:lvlOverride w:ilvl="7">
      <w:lvl w:ilvl="7">
        <w:numFmt w:val="bullet"/>
        <w:lvlText w:val="•"/>
        <w:lvlJc w:val="left"/>
        <w:pPr>
          <w:ind w:left="5933" w:hanging="432"/>
        </w:pPr>
        <w:rPr>
          <w:rFonts w:hint="default"/>
        </w:rPr>
      </w:lvl>
    </w:lvlOverride>
    <w:lvlOverride w:ilvl="8">
      <w:lvl w:ilvl="8">
        <w:numFmt w:val="bullet"/>
        <w:lvlText w:val="•"/>
        <w:lvlJc w:val="left"/>
        <w:pPr>
          <w:ind w:left="7052" w:hanging="432"/>
        </w:pPr>
        <w:rPr>
          <w:rFonts w:hint="default"/>
        </w:rPr>
      </w:lvl>
    </w:lvlOverride>
  </w:num>
  <w:num w:numId="55" w16cid:durableId="1597471916">
    <w:abstractNumId w:val="20"/>
  </w:num>
  <w:num w:numId="56" w16cid:durableId="530193169">
    <w:abstractNumId w:val="79"/>
  </w:num>
  <w:num w:numId="57" w16cid:durableId="738677288">
    <w:abstractNumId w:val="7"/>
  </w:num>
  <w:num w:numId="58" w16cid:durableId="118571895">
    <w:abstractNumId w:val="70"/>
  </w:num>
  <w:num w:numId="59" w16cid:durableId="295140626">
    <w:abstractNumId w:val="63"/>
    <w:lvlOverride w:ilvl="0">
      <w:lvl w:ilvl="0">
        <w:start w:val="1"/>
        <w:numFmt w:val="decimal"/>
        <w:lvlText w:val="%1."/>
        <w:lvlJc w:val="left"/>
        <w:pPr>
          <w:ind w:left="593" w:hanging="288"/>
        </w:pPr>
        <w:rPr>
          <w:rFonts w:ascii="Times New Roman" w:eastAsia="Times New Roman" w:hAnsi="Times New Roman" w:cs="Times New Roman" w:hint="default"/>
          <w:b/>
          <w:bCs/>
          <w:spacing w:val="0"/>
          <w:w w:val="100"/>
          <w:sz w:val="28"/>
          <w:szCs w:val="28"/>
        </w:rPr>
      </w:lvl>
    </w:lvlOverride>
    <w:lvlOverride w:ilvl="1">
      <w:lvl w:ilvl="1">
        <w:start w:val="1"/>
        <w:numFmt w:val="decimal"/>
        <w:lvlText w:val="%1.2.1"/>
        <w:lvlJc w:val="left"/>
        <w:pPr>
          <w:ind w:left="802" w:hanging="497"/>
        </w:pPr>
        <w:rPr>
          <w:rFonts w:ascii="Times New Roman" w:hAnsi="Times New Roman" w:cs="Times New Roman" w:hint="default"/>
          <w:b/>
          <w:bCs/>
          <w:i w:val="0"/>
          <w:iCs w:val="0"/>
          <w:caps w:val="0"/>
          <w:strike w:val="0"/>
          <w:dstrike w:val="0"/>
          <w:vanish w:val="0"/>
          <w:w w:val="100"/>
          <w:sz w:val="28"/>
          <w:szCs w:val="28"/>
          <w:vertAlign w:val="baseline"/>
        </w:rPr>
      </w:lvl>
    </w:lvlOverride>
    <w:lvlOverride w:ilvl="2">
      <w:lvl w:ilvl="2">
        <w:numFmt w:val="bullet"/>
        <w:lvlText w:val=""/>
        <w:lvlJc w:val="left"/>
        <w:pPr>
          <w:ind w:left="305" w:hanging="432"/>
        </w:pPr>
        <w:rPr>
          <w:rFonts w:ascii="Symbol" w:eastAsia="Symbol" w:hAnsi="Symbol" w:cs="Symbol" w:hint="default"/>
          <w:w w:val="99"/>
          <w:sz w:val="26"/>
          <w:szCs w:val="26"/>
        </w:rPr>
      </w:lvl>
    </w:lvlOverride>
    <w:lvlOverride w:ilvl="3">
      <w:lvl w:ilvl="3">
        <w:numFmt w:val="bullet"/>
        <w:lvlText w:val="•"/>
        <w:lvlJc w:val="left"/>
        <w:pPr>
          <w:ind w:left="1460" w:hanging="432"/>
        </w:pPr>
        <w:rPr>
          <w:rFonts w:hint="default"/>
        </w:rPr>
      </w:lvl>
    </w:lvlOverride>
    <w:lvlOverride w:ilvl="4">
      <w:lvl w:ilvl="4">
        <w:numFmt w:val="bullet"/>
        <w:lvlText w:val="•"/>
        <w:lvlJc w:val="left"/>
        <w:pPr>
          <w:ind w:left="2578" w:hanging="432"/>
        </w:pPr>
        <w:rPr>
          <w:rFonts w:hint="default"/>
        </w:rPr>
      </w:lvl>
    </w:lvlOverride>
    <w:lvlOverride w:ilvl="5">
      <w:lvl w:ilvl="5">
        <w:numFmt w:val="bullet"/>
        <w:lvlText w:val="•"/>
        <w:lvlJc w:val="left"/>
        <w:pPr>
          <w:ind w:left="3696" w:hanging="432"/>
        </w:pPr>
        <w:rPr>
          <w:rFonts w:hint="default"/>
        </w:rPr>
      </w:lvl>
    </w:lvlOverride>
    <w:lvlOverride w:ilvl="6">
      <w:lvl w:ilvl="6">
        <w:numFmt w:val="bullet"/>
        <w:lvlText w:val="•"/>
        <w:lvlJc w:val="left"/>
        <w:pPr>
          <w:ind w:left="4815" w:hanging="432"/>
        </w:pPr>
        <w:rPr>
          <w:rFonts w:hint="default"/>
        </w:rPr>
      </w:lvl>
    </w:lvlOverride>
    <w:lvlOverride w:ilvl="7">
      <w:lvl w:ilvl="7">
        <w:numFmt w:val="bullet"/>
        <w:lvlText w:val="•"/>
        <w:lvlJc w:val="left"/>
        <w:pPr>
          <w:ind w:left="5933" w:hanging="432"/>
        </w:pPr>
        <w:rPr>
          <w:rFonts w:hint="default"/>
        </w:rPr>
      </w:lvl>
    </w:lvlOverride>
    <w:lvlOverride w:ilvl="8">
      <w:lvl w:ilvl="8">
        <w:numFmt w:val="bullet"/>
        <w:lvlText w:val="•"/>
        <w:lvlJc w:val="left"/>
        <w:pPr>
          <w:ind w:left="7052" w:hanging="432"/>
        </w:pPr>
        <w:rPr>
          <w:rFonts w:hint="default"/>
        </w:rPr>
      </w:lvl>
    </w:lvlOverride>
  </w:num>
  <w:num w:numId="60" w16cid:durableId="527107558">
    <w:abstractNumId w:val="60"/>
  </w:num>
  <w:num w:numId="61" w16cid:durableId="1285773193">
    <w:abstractNumId w:val="34"/>
  </w:num>
  <w:num w:numId="62" w16cid:durableId="144704086">
    <w:abstractNumId w:val="16"/>
  </w:num>
  <w:num w:numId="63" w16cid:durableId="708578757">
    <w:abstractNumId w:val="29"/>
  </w:num>
  <w:num w:numId="64" w16cid:durableId="2141801961">
    <w:abstractNumId w:val="22"/>
  </w:num>
  <w:num w:numId="65" w16cid:durableId="884563425">
    <w:abstractNumId w:val="46"/>
  </w:num>
  <w:num w:numId="66" w16cid:durableId="234583446">
    <w:abstractNumId w:val="43"/>
  </w:num>
  <w:num w:numId="67" w16cid:durableId="531117118">
    <w:abstractNumId w:val="71"/>
  </w:num>
  <w:num w:numId="68" w16cid:durableId="1640457787">
    <w:abstractNumId w:val="18"/>
  </w:num>
  <w:num w:numId="69" w16cid:durableId="984317783">
    <w:abstractNumId w:val="68"/>
  </w:num>
  <w:num w:numId="70" w16cid:durableId="411314365">
    <w:abstractNumId w:val="23"/>
  </w:num>
  <w:num w:numId="71" w16cid:durableId="228343727">
    <w:abstractNumId w:val="30"/>
  </w:num>
  <w:num w:numId="72" w16cid:durableId="307705114">
    <w:abstractNumId w:val="55"/>
  </w:num>
  <w:num w:numId="73" w16cid:durableId="1920168664">
    <w:abstractNumId w:val="64"/>
  </w:num>
  <w:num w:numId="74" w16cid:durableId="968897420">
    <w:abstractNumId w:val="4"/>
  </w:num>
  <w:num w:numId="75" w16cid:durableId="665015400">
    <w:abstractNumId w:val="48"/>
  </w:num>
  <w:num w:numId="76" w16cid:durableId="662464935">
    <w:abstractNumId w:val="2"/>
  </w:num>
  <w:num w:numId="77" w16cid:durableId="1378118515">
    <w:abstractNumId w:val="41"/>
  </w:num>
  <w:num w:numId="78" w16cid:durableId="1604418721">
    <w:abstractNumId w:val="10"/>
  </w:num>
  <w:num w:numId="79" w16cid:durableId="585309223">
    <w:abstractNumId w:val="31"/>
  </w:num>
  <w:num w:numId="80" w16cid:durableId="26220291">
    <w:abstractNumId w:val="67"/>
  </w:num>
  <w:num w:numId="81" w16cid:durableId="1667710156">
    <w:abstractNumId w:val="14"/>
  </w:num>
  <w:num w:numId="82" w16cid:durableId="1293173960">
    <w:abstractNumId w:val="7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12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5AC9"/>
    <w:rsid w:val="00000022"/>
    <w:rsid w:val="0000038E"/>
    <w:rsid w:val="00000F59"/>
    <w:rsid w:val="00004433"/>
    <w:rsid w:val="00010E42"/>
    <w:rsid w:val="000110C9"/>
    <w:rsid w:val="00012C41"/>
    <w:rsid w:val="0001303A"/>
    <w:rsid w:val="000135C4"/>
    <w:rsid w:val="000135FF"/>
    <w:rsid w:val="00014211"/>
    <w:rsid w:val="000210AF"/>
    <w:rsid w:val="00021426"/>
    <w:rsid w:val="00021797"/>
    <w:rsid w:val="00021F40"/>
    <w:rsid w:val="000228B5"/>
    <w:rsid w:val="00023697"/>
    <w:rsid w:val="00023C6E"/>
    <w:rsid w:val="00023CF6"/>
    <w:rsid w:val="00025412"/>
    <w:rsid w:val="00025913"/>
    <w:rsid w:val="0003189C"/>
    <w:rsid w:val="00031C5E"/>
    <w:rsid w:val="00034E5C"/>
    <w:rsid w:val="00036305"/>
    <w:rsid w:val="00036557"/>
    <w:rsid w:val="000415BE"/>
    <w:rsid w:val="00046020"/>
    <w:rsid w:val="000477CC"/>
    <w:rsid w:val="00052A00"/>
    <w:rsid w:val="000530C3"/>
    <w:rsid w:val="00053320"/>
    <w:rsid w:val="00053C73"/>
    <w:rsid w:val="000561C2"/>
    <w:rsid w:val="000625AF"/>
    <w:rsid w:val="00062E85"/>
    <w:rsid w:val="00064A2E"/>
    <w:rsid w:val="00065E94"/>
    <w:rsid w:val="00066D51"/>
    <w:rsid w:val="00067ABD"/>
    <w:rsid w:val="00070E96"/>
    <w:rsid w:val="00071737"/>
    <w:rsid w:val="00071876"/>
    <w:rsid w:val="000730EF"/>
    <w:rsid w:val="00076E75"/>
    <w:rsid w:val="000774DD"/>
    <w:rsid w:val="000818AA"/>
    <w:rsid w:val="00082A34"/>
    <w:rsid w:val="000865A6"/>
    <w:rsid w:val="00086CE1"/>
    <w:rsid w:val="00086E33"/>
    <w:rsid w:val="00093119"/>
    <w:rsid w:val="00094259"/>
    <w:rsid w:val="00095757"/>
    <w:rsid w:val="000A159E"/>
    <w:rsid w:val="000A4866"/>
    <w:rsid w:val="000A5CEF"/>
    <w:rsid w:val="000A76DF"/>
    <w:rsid w:val="000B0152"/>
    <w:rsid w:val="000B04DA"/>
    <w:rsid w:val="000B0A87"/>
    <w:rsid w:val="000B1228"/>
    <w:rsid w:val="000B5673"/>
    <w:rsid w:val="000B61B0"/>
    <w:rsid w:val="000B71AB"/>
    <w:rsid w:val="000B7E03"/>
    <w:rsid w:val="000C089B"/>
    <w:rsid w:val="000C1FBD"/>
    <w:rsid w:val="000C2D7D"/>
    <w:rsid w:val="000C5E91"/>
    <w:rsid w:val="000C6E1B"/>
    <w:rsid w:val="000C6F55"/>
    <w:rsid w:val="000D0307"/>
    <w:rsid w:val="000D3394"/>
    <w:rsid w:val="000D3D81"/>
    <w:rsid w:val="000D42BB"/>
    <w:rsid w:val="000D4853"/>
    <w:rsid w:val="000D6BFC"/>
    <w:rsid w:val="000D7F4D"/>
    <w:rsid w:val="000E1812"/>
    <w:rsid w:val="000E1FCF"/>
    <w:rsid w:val="000E5FC8"/>
    <w:rsid w:val="000E6993"/>
    <w:rsid w:val="000E69E3"/>
    <w:rsid w:val="000F03B5"/>
    <w:rsid w:val="000F5613"/>
    <w:rsid w:val="000F5EB1"/>
    <w:rsid w:val="001019E0"/>
    <w:rsid w:val="00102B3A"/>
    <w:rsid w:val="00103834"/>
    <w:rsid w:val="00105A3A"/>
    <w:rsid w:val="00107971"/>
    <w:rsid w:val="00107B10"/>
    <w:rsid w:val="00110B21"/>
    <w:rsid w:val="00114FDB"/>
    <w:rsid w:val="00115553"/>
    <w:rsid w:val="001159EA"/>
    <w:rsid w:val="0011763D"/>
    <w:rsid w:val="00120E3F"/>
    <w:rsid w:val="001222AF"/>
    <w:rsid w:val="00123985"/>
    <w:rsid w:val="0012626E"/>
    <w:rsid w:val="001268FC"/>
    <w:rsid w:val="00127FCD"/>
    <w:rsid w:val="001329C9"/>
    <w:rsid w:val="00132A14"/>
    <w:rsid w:val="001338E1"/>
    <w:rsid w:val="00137618"/>
    <w:rsid w:val="00141102"/>
    <w:rsid w:val="00141467"/>
    <w:rsid w:val="001418F1"/>
    <w:rsid w:val="00142F2A"/>
    <w:rsid w:val="0014387B"/>
    <w:rsid w:val="00144BDB"/>
    <w:rsid w:val="00144DD5"/>
    <w:rsid w:val="001450F8"/>
    <w:rsid w:val="00145524"/>
    <w:rsid w:val="00145A07"/>
    <w:rsid w:val="00146463"/>
    <w:rsid w:val="001504AF"/>
    <w:rsid w:val="00153411"/>
    <w:rsid w:val="0015472C"/>
    <w:rsid w:val="0015545F"/>
    <w:rsid w:val="00155A12"/>
    <w:rsid w:val="00156A58"/>
    <w:rsid w:val="001616BD"/>
    <w:rsid w:val="00161F04"/>
    <w:rsid w:val="00163078"/>
    <w:rsid w:val="00163DEE"/>
    <w:rsid w:val="001763B0"/>
    <w:rsid w:val="0017723E"/>
    <w:rsid w:val="001772A8"/>
    <w:rsid w:val="001813FC"/>
    <w:rsid w:val="0018181E"/>
    <w:rsid w:val="001835AF"/>
    <w:rsid w:val="0018654D"/>
    <w:rsid w:val="00190D6F"/>
    <w:rsid w:val="00191B45"/>
    <w:rsid w:val="00192C06"/>
    <w:rsid w:val="0019372F"/>
    <w:rsid w:val="00194AE3"/>
    <w:rsid w:val="0019741A"/>
    <w:rsid w:val="001A0F22"/>
    <w:rsid w:val="001A1D93"/>
    <w:rsid w:val="001A28D4"/>
    <w:rsid w:val="001A57A4"/>
    <w:rsid w:val="001A59C2"/>
    <w:rsid w:val="001B2A0D"/>
    <w:rsid w:val="001B545E"/>
    <w:rsid w:val="001B763D"/>
    <w:rsid w:val="001C1250"/>
    <w:rsid w:val="001C38FE"/>
    <w:rsid w:val="001C5E0C"/>
    <w:rsid w:val="001D05F5"/>
    <w:rsid w:val="001D44E7"/>
    <w:rsid w:val="001D5A26"/>
    <w:rsid w:val="001D6F88"/>
    <w:rsid w:val="001D74B1"/>
    <w:rsid w:val="001E08F4"/>
    <w:rsid w:val="001E0E89"/>
    <w:rsid w:val="001E2D0F"/>
    <w:rsid w:val="001E2F6E"/>
    <w:rsid w:val="001E3BE7"/>
    <w:rsid w:val="001E4576"/>
    <w:rsid w:val="001E7153"/>
    <w:rsid w:val="001F056D"/>
    <w:rsid w:val="001F100D"/>
    <w:rsid w:val="001F19A1"/>
    <w:rsid w:val="001F2B95"/>
    <w:rsid w:val="001F3323"/>
    <w:rsid w:val="001F3607"/>
    <w:rsid w:val="001F4401"/>
    <w:rsid w:val="001F507B"/>
    <w:rsid w:val="001F7047"/>
    <w:rsid w:val="001F70E1"/>
    <w:rsid w:val="001F7C1E"/>
    <w:rsid w:val="0020346A"/>
    <w:rsid w:val="00203640"/>
    <w:rsid w:val="00206810"/>
    <w:rsid w:val="002070C8"/>
    <w:rsid w:val="00207B66"/>
    <w:rsid w:val="002124A3"/>
    <w:rsid w:val="002136C4"/>
    <w:rsid w:val="00213DEE"/>
    <w:rsid w:val="00215E81"/>
    <w:rsid w:val="00216E26"/>
    <w:rsid w:val="00217455"/>
    <w:rsid w:val="002178CC"/>
    <w:rsid w:val="00220C82"/>
    <w:rsid w:val="0022233A"/>
    <w:rsid w:val="00223127"/>
    <w:rsid w:val="0022414F"/>
    <w:rsid w:val="002259B0"/>
    <w:rsid w:val="00232C43"/>
    <w:rsid w:val="002331D3"/>
    <w:rsid w:val="00233313"/>
    <w:rsid w:val="002340DA"/>
    <w:rsid w:val="00234D5C"/>
    <w:rsid w:val="00235061"/>
    <w:rsid w:val="00235133"/>
    <w:rsid w:val="00236763"/>
    <w:rsid w:val="0024021F"/>
    <w:rsid w:val="00242423"/>
    <w:rsid w:val="002474CF"/>
    <w:rsid w:val="002513E6"/>
    <w:rsid w:val="00252CA6"/>
    <w:rsid w:val="002538F9"/>
    <w:rsid w:val="00253F4E"/>
    <w:rsid w:val="0025412F"/>
    <w:rsid w:val="00261415"/>
    <w:rsid w:val="00261EB8"/>
    <w:rsid w:val="0026315C"/>
    <w:rsid w:val="00263B9E"/>
    <w:rsid w:val="0026549F"/>
    <w:rsid w:val="00265E8C"/>
    <w:rsid w:val="0026721D"/>
    <w:rsid w:val="00270052"/>
    <w:rsid w:val="00270AF0"/>
    <w:rsid w:val="0027183C"/>
    <w:rsid w:val="00272420"/>
    <w:rsid w:val="002734C0"/>
    <w:rsid w:val="0027375B"/>
    <w:rsid w:val="00275EEB"/>
    <w:rsid w:val="002767A7"/>
    <w:rsid w:val="00276A42"/>
    <w:rsid w:val="00277BA8"/>
    <w:rsid w:val="00277EAF"/>
    <w:rsid w:val="0028287D"/>
    <w:rsid w:val="0028301D"/>
    <w:rsid w:val="002838C7"/>
    <w:rsid w:val="00285C55"/>
    <w:rsid w:val="002863D2"/>
    <w:rsid w:val="002902DB"/>
    <w:rsid w:val="0029093E"/>
    <w:rsid w:val="00291DA8"/>
    <w:rsid w:val="0029290F"/>
    <w:rsid w:val="00295389"/>
    <w:rsid w:val="00295F32"/>
    <w:rsid w:val="00297600"/>
    <w:rsid w:val="002A1880"/>
    <w:rsid w:val="002A198F"/>
    <w:rsid w:val="002A267C"/>
    <w:rsid w:val="002A2A90"/>
    <w:rsid w:val="002A4E65"/>
    <w:rsid w:val="002A5B00"/>
    <w:rsid w:val="002A5E0A"/>
    <w:rsid w:val="002B06FF"/>
    <w:rsid w:val="002B0BC2"/>
    <w:rsid w:val="002B0DAA"/>
    <w:rsid w:val="002B1176"/>
    <w:rsid w:val="002B1E69"/>
    <w:rsid w:val="002B7DEA"/>
    <w:rsid w:val="002C1D10"/>
    <w:rsid w:val="002C3099"/>
    <w:rsid w:val="002C39F4"/>
    <w:rsid w:val="002C7BBC"/>
    <w:rsid w:val="002D16A6"/>
    <w:rsid w:val="002D5E1E"/>
    <w:rsid w:val="002D749F"/>
    <w:rsid w:val="002D7B2F"/>
    <w:rsid w:val="002E199F"/>
    <w:rsid w:val="002E311F"/>
    <w:rsid w:val="002E390A"/>
    <w:rsid w:val="002E3BEB"/>
    <w:rsid w:val="002E519F"/>
    <w:rsid w:val="002E51E9"/>
    <w:rsid w:val="002F0AF8"/>
    <w:rsid w:val="002F1B13"/>
    <w:rsid w:val="002F1D78"/>
    <w:rsid w:val="002F3B6C"/>
    <w:rsid w:val="002F5989"/>
    <w:rsid w:val="002F60A7"/>
    <w:rsid w:val="002F6FA5"/>
    <w:rsid w:val="0030086C"/>
    <w:rsid w:val="00302CDA"/>
    <w:rsid w:val="00305658"/>
    <w:rsid w:val="00307315"/>
    <w:rsid w:val="003076CF"/>
    <w:rsid w:val="00310EE1"/>
    <w:rsid w:val="00312382"/>
    <w:rsid w:val="00314542"/>
    <w:rsid w:val="00315FDE"/>
    <w:rsid w:val="00320511"/>
    <w:rsid w:val="00322A32"/>
    <w:rsid w:val="0032431D"/>
    <w:rsid w:val="003251F7"/>
    <w:rsid w:val="00326326"/>
    <w:rsid w:val="003267E2"/>
    <w:rsid w:val="00326AE1"/>
    <w:rsid w:val="0033157E"/>
    <w:rsid w:val="00332165"/>
    <w:rsid w:val="003337DD"/>
    <w:rsid w:val="003425C9"/>
    <w:rsid w:val="00342DC3"/>
    <w:rsid w:val="00343A81"/>
    <w:rsid w:val="003455F3"/>
    <w:rsid w:val="003471D9"/>
    <w:rsid w:val="00350492"/>
    <w:rsid w:val="00355723"/>
    <w:rsid w:val="0035578C"/>
    <w:rsid w:val="00357C81"/>
    <w:rsid w:val="00360033"/>
    <w:rsid w:val="003625C2"/>
    <w:rsid w:val="00364497"/>
    <w:rsid w:val="003649AA"/>
    <w:rsid w:val="00364D37"/>
    <w:rsid w:val="00365AA3"/>
    <w:rsid w:val="0036623E"/>
    <w:rsid w:val="00367839"/>
    <w:rsid w:val="00367C89"/>
    <w:rsid w:val="00371774"/>
    <w:rsid w:val="003730D7"/>
    <w:rsid w:val="00380DFB"/>
    <w:rsid w:val="00381775"/>
    <w:rsid w:val="00383185"/>
    <w:rsid w:val="00387194"/>
    <w:rsid w:val="00387743"/>
    <w:rsid w:val="00392EB0"/>
    <w:rsid w:val="00394770"/>
    <w:rsid w:val="003947A5"/>
    <w:rsid w:val="0039570B"/>
    <w:rsid w:val="00395EAD"/>
    <w:rsid w:val="00397691"/>
    <w:rsid w:val="003A0E00"/>
    <w:rsid w:val="003A6AFA"/>
    <w:rsid w:val="003A6B1C"/>
    <w:rsid w:val="003B19A0"/>
    <w:rsid w:val="003B1FA4"/>
    <w:rsid w:val="003B3005"/>
    <w:rsid w:val="003B4533"/>
    <w:rsid w:val="003B4E46"/>
    <w:rsid w:val="003B541F"/>
    <w:rsid w:val="003B6494"/>
    <w:rsid w:val="003B776F"/>
    <w:rsid w:val="003B78C6"/>
    <w:rsid w:val="003C07B0"/>
    <w:rsid w:val="003C0909"/>
    <w:rsid w:val="003C3668"/>
    <w:rsid w:val="003C56F9"/>
    <w:rsid w:val="003C5AB3"/>
    <w:rsid w:val="003C6714"/>
    <w:rsid w:val="003C748C"/>
    <w:rsid w:val="003C74FD"/>
    <w:rsid w:val="003C78E3"/>
    <w:rsid w:val="003D2656"/>
    <w:rsid w:val="003D43DC"/>
    <w:rsid w:val="003D5165"/>
    <w:rsid w:val="003D59F9"/>
    <w:rsid w:val="003D728C"/>
    <w:rsid w:val="003D7414"/>
    <w:rsid w:val="003E08EC"/>
    <w:rsid w:val="003E41CD"/>
    <w:rsid w:val="003E4F46"/>
    <w:rsid w:val="003E53BD"/>
    <w:rsid w:val="003E5A56"/>
    <w:rsid w:val="003E62A2"/>
    <w:rsid w:val="003E6FB5"/>
    <w:rsid w:val="003E7327"/>
    <w:rsid w:val="003F1F46"/>
    <w:rsid w:val="003F245C"/>
    <w:rsid w:val="003F24D6"/>
    <w:rsid w:val="003F2905"/>
    <w:rsid w:val="003F46B4"/>
    <w:rsid w:val="003F74DD"/>
    <w:rsid w:val="003F7D85"/>
    <w:rsid w:val="004002B0"/>
    <w:rsid w:val="00402DE2"/>
    <w:rsid w:val="00403CC9"/>
    <w:rsid w:val="00407E0A"/>
    <w:rsid w:val="00410757"/>
    <w:rsid w:val="00411991"/>
    <w:rsid w:val="00412DA2"/>
    <w:rsid w:val="00414933"/>
    <w:rsid w:val="004160D2"/>
    <w:rsid w:val="00423482"/>
    <w:rsid w:val="00425756"/>
    <w:rsid w:val="00425AB2"/>
    <w:rsid w:val="00425D01"/>
    <w:rsid w:val="00425D88"/>
    <w:rsid w:val="00427254"/>
    <w:rsid w:val="0042734D"/>
    <w:rsid w:val="00432437"/>
    <w:rsid w:val="00434AF9"/>
    <w:rsid w:val="00435F35"/>
    <w:rsid w:val="00440F53"/>
    <w:rsid w:val="00443762"/>
    <w:rsid w:val="004437F0"/>
    <w:rsid w:val="0044403C"/>
    <w:rsid w:val="004443F5"/>
    <w:rsid w:val="0044712E"/>
    <w:rsid w:val="004501AD"/>
    <w:rsid w:val="004515B3"/>
    <w:rsid w:val="00451D1A"/>
    <w:rsid w:val="00453120"/>
    <w:rsid w:val="004540B5"/>
    <w:rsid w:val="00456134"/>
    <w:rsid w:val="00460834"/>
    <w:rsid w:val="00461393"/>
    <w:rsid w:val="00463138"/>
    <w:rsid w:val="0046363E"/>
    <w:rsid w:val="00467CD9"/>
    <w:rsid w:val="00467F00"/>
    <w:rsid w:val="00475085"/>
    <w:rsid w:val="00475CCC"/>
    <w:rsid w:val="004767AA"/>
    <w:rsid w:val="004806DB"/>
    <w:rsid w:val="00480FB2"/>
    <w:rsid w:val="0048193D"/>
    <w:rsid w:val="00484F2E"/>
    <w:rsid w:val="00485500"/>
    <w:rsid w:val="00487EB2"/>
    <w:rsid w:val="004905AA"/>
    <w:rsid w:val="004917AE"/>
    <w:rsid w:val="00491E40"/>
    <w:rsid w:val="00496848"/>
    <w:rsid w:val="00496C20"/>
    <w:rsid w:val="004A0298"/>
    <w:rsid w:val="004A0B49"/>
    <w:rsid w:val="004A0B56"/>
    <w:rsid w:val="004A2448"/>
    <w:rsid w:val="004A2F08"/>
    <w:rsid w:val="004A3CB3"/>
    <w:rsid w:val="004A55E8"/>
    <w:rsid w:val="004B13F9"/>
    <w:rsid w:val="004B2886"/>
    <w:rsid w:val="004B2887"/>
    <w:rsid w:val="004B473B"/>
    <w:rsid w:val="004B5434"/>
    <w:rsid w:val="004B5579"/>
    <w:rsid w:val="004B603D"/>
    <w:rsid w:val="004B61DC"/>
    <w:rsid w:val="004C07BE"/>
    <w:rsid w:val="004C4DB2"/>
    <w:rsid w:val="004C4F65"/>
    <w:rsid w:val="004C50F1"/>
    <w:rsid w:val="004C7932"/>
    <w:rsid w:val="004D0D03"/>
    <w:rsid w:val="004D44F7"/>
    <w:rsid w:val="004D5E8E"/>
    <w:rsid w:val="004D6AD8"/>
    <w:rsid w:val="004D760B"/>
    <w:rsid w:val="004D77B1"/>
    <w:rsid w:val="004D7AB9"/>
    <w:rsid w:val="004E137F"/>
    <w:rsid w:val="004E1AEB"/>
    <w:rsid w:val="004E250E"/>
    <w:rsid w:val="004E251E"/>
    <w:rsid w:val="004E2B55"/>
    <w:rsid w:val="004E315D"/>
    <w:rsid w:val="004E3446"/>
    <w:rsid w:val="004E376C"/>
    <w:rsid w:val="004E4411"/>
    <w:rsid w:val="004E64B8"/>
    <w:rsid w:val="004E6D4C"/>
    <w:rsid w:val="004E7043"/>
    <w:rsid w:val="004F06D3"/>
    <w:rsid w:val="004F77A1"/>
    <w:rsid w:val="004F7A1C"/>
    <w:rsid w:val="00500238"/>
    <w:rsid w:val="0050158F"/>
    <w:rsid w:val="00503670"/>
    <w:rsid w:val="00503A4A"/>
    <w:rsid w:val="005055F9"/>
    <w:rsid w:val="005058C8"/>
    <w:rsid w:val="00505D56"/>
    <w:rsid w:val="005063A1"/>
    <w:rsid w:val="00506E48"/>
    <w:rsid w:val="00510337"/>
    <w:rsid w:val="00510693"/>
    <w:rsid w:val="005115B3"/>
    <w:rsid w:val="0051204F"/>
    <w:rsid w:val="00512DD2"/>
    <w:rsid w:val="00514DB4"/>
    <w:rsid w:val="00515189"/>
    <w:rsid w:val="0051599A"/>
    <w:rsid w:val="00525092"/>
    <w:rsid w:val="005251F1"/>
    <w:rsid w:val="005259D1"/>
    <w:rsid w:val="00525B86"/>
    <w:rsid w:val="00531F74"/>
    <w:rsid w:val="00532D8D"/>
    <w:rsid w:val="0053343A"/>
    <w:rsid w:val="00534AF8"/>
    <w:rsid w:val="005359B9"/>
    <w:rsid w:val="0053783E"/>
    <w:rsid w:val="00537D27"/>
    <w:rsid w:val="0054044E"/>
    <w:rsid w:val="00541287"/>
    <w:rsid w:val="00541ED6"/>
    <w:rsid w:val="00544D52"/>
    <w:rsid w:val="0055107D"/>
    <w:rsid w:val="00551D62"/>
    <w:rsid w:val="00552F16"/>
    <w:rsid w:val="005537BB"/>
    <w:rsid w:val="005545EF"/>
    <w:rsid w:val="00554C94"/>
    <w:rsid w:val="00560867"/>
    <w:rsid w:val="005609AC"/>
    <w:rsid w:val="00561233"/>
    <w:rsid w:val="005617B0"/>
    <w:rsid w:val="00563E25"/>
    <w:rsid w:val="00564B84"/>
    <w:rsid w:val="0056507F"/>
    <w:rsid w:val="00565B86"/>
    <w:rsid w:val="00565FD8"/>
    <w:rsid w:val="00567A38"/>
    <w:rsid w:val="005807BD"/>
    <w:rsid w:val="00582CD7"/>
    <w:rsid w:val="005839FC"/>
    <w:rsid w:val="00584977"/>
    <w:rsid w:val="00585C1A"/>
    <w:rsid w:val="00586640"/>
    <w:rsid w:val="0058774C"/>
    <w:rsid w:val="00587D50"/>
    <w:rsid w:val="005907CA"/>
    <w:rsid w:val="00591AD5"/>
    <w:rsid w:val="00591FF3"/>
    <w:rsid w:val="00592D03"/>
    <w:rsid w:val="00596361"/>
    <w:rsid w:val="00596E24"/>
    <w:rsid w:val="00596F95"/>
    <w:rsid w:val="005A34B9"/>
    <w:rsid w:val="005A4E16"/>
    <w:rsid w:val="005A5CA5"/>
    <w:rsid w:val="005A5DF0"/>
    <w:rsid w:val="005B07D2"/>
    <w:rsid w:val="005B2837"/>
    <w:rsid w:val="005B299F"/>
    <w:rsid w:val="005B4B6C"/>
    <w:rsid w:val="005B5924"/>
    <w:rsid w:val="005B59EE"/>
    <w:rsid w:val="005B5A08"/>
    <w:rsid w:val="005B795E"/>
    <w:rsid w:val="005C2D2D"/>
    <w:rsid w:val="005C3AC5"/>
    <w:rsid w:val="005C451E"/>
    <w:rsid w:val="005C7273"/>
    <w:rsid w:val="005C77E0"/>
    <w:rsid w:val="005D0609"/>
    <w:rsid w:val="005D0FF2"/>
    <w:rsid w:val="005D14B8"/>
    <w:rsid w:val="005D32E7"/>
    <w:rsid w:val="005D6AE7"/>
    <w:rsid w:val="005D6ED4"/>
    <w:rsid w:val="005D7C7E"/>
    <w:rsid w:val="005D7E43"/>
    <w:rsid w:val="005E07E6"/>
    <w:rsid w:val="005E08DA"/>
    <w:rsid w:val="005E0CDC"/>
    <w:rsid w:val="005E122E"/>
    <w:rsid w:val="005E2964"/>
    <w:rsid w:val="005E36BB"/>
    <w:rsid w:val="005E4BF4"/>
    <w:rsid w:val="005E4F4E"/>
    <w:rsid w:val="005E5B38"/>
    <w:rsid w:val="005E710A"/>
    <w:rsid w:val="005E7B98"/>
    <w:rsid w:val="005F013E"/>
    <w:rsid w:val="005F0269"/>
    <w:rsid w:val="005F13DC"/>
    <w:rsid w:val="005F2848"/>
    <w:rsid w:val="005F40DF"/>
    <w:rsid w:val="005F5423"/>
    <w:rsid w:val="005F5A7E"/>
    <w:rsid w:val="0060153D"/>
    <w:rsid w:val="006028B7"/>
    <w:rsid w:val="00603CA0"/>
    <w:rsid w:val="00610826"/>
    <w:rsid w:val="006117EB"/>
    <w:rsid w:val="00614F94"/>
    <w:rsid w:val="0062238D"/>
    <w:rsid w:val="00622B98"/>
    <w:rsid w:val="00624D3D"/>
    <w:rsid w:val="0062552A"/>
    <w:rsid w:val="006259F8"/>
    <w:rsid w:val="00625F5D"/>
    <w:rsid w:val="00630B07"/>
    <w:rsid w:val="00631DE1"/>
    <w:rsid w:val="00631E27"/>
    <w:rsid w:val="006324EB"/>
    <w:rsid w:val="00632AA4"/>
    <w:rsid w:val="006334D2"/>
    <w:rsid w:val="006339F7"/>
    <w:rsid w:val="00633C76"/>
    <w:rsid w:val="006353A1"/>
    <w:rsid w:val="00636ED5"/>
    <w:rsid w:val="00637EAF"/>
    <w:rsid w:val="00641EEB"/>
    <w:rsid w:val="00643AC4"/>
    <w:rsid w:val="00643B5B"/>
    <w:rsid w:val="00645643"/>
    <w:rsid w:val="00645E9B"/>
    <w:rsid w:val="00651111"/>
    <w:rsid w:val="0065124D"/>
    <w:rsid w:val="00652F83"/>
    <w:rsid w:val="00653F5B"/>
    <w:rsid w:val="0065599D"/>
    <w:rsid w:val="00656DE8"/>
    <w:rsid w:val="00660300"/>
    <w:rsid w:val="00660394"/>
    <w:rsid w:val="00660428"/>
    <w:rsid w:val="00660900"/>
    <w:rsid w:val="006615EB"/>
    <w:rsid w:val="00663771"/>
    <w:rsid w:val="00663C61"/>
    <w:rsid w:val="00663E3A"/>
    <w:rsid w:val="006642BF"/>
    <w:rsid w:val="0066450B"/>
    <w:rsid w:val="00664F07"/>
    <w:rsid w:val="00665F5F"/>
    <w:rsid w:val="006664DB"/>
    <w:rsid w:val="00666F3D"/>
    <w:rsid w:val="00675621"/>
    <w:rsid w:val="0067751F"/>
    <w:rsid w:val="006801B4"/>
    <w:rsid w:val="0068150B"/>
    <w:rsid w:val="006820E7"/>
    <w:rsid w:val="00685DD1"/>
    <w:rsid w:val="006876E2"/>
    <w:rsid w:val="00691406"/>
    <w:rsid w:val="006925DE"/>
    <w:rsid w:val="00694830"/>
    <w:rsid w:val="00695C79"/>
    <w:rsid w:val="00695CFA"/>
    <w:rsid w:val="006A0312"/>
    <w:rsid w:val="006A1AAB"/>
    <w:rsid w:val="006A443D"/>
    <w:rsid w:val="006A5C62"/>
    <w:rsid w:val="006A62C6"/>
    <w:rsid w:val="006A6D8D"/>
    <w:rsid w:val="006B40BA"/>
    <w:rsid w:val="006B708E"/>
    <w:rsid w:val="006C05EC"/>
    <w:rsid w:val="006C1D08"/>
    <w:rsid w:val="006C258A"/>
    <w:rsid w:val="006C32CF"/>
    <w:rsid w:val="006C5295"/>
    <w:rsid w:val="006C5860"/>
    <w:rsid w:val="006C6310"/>
    <w:rsid w:val="006C6BD0"/>
    <w:rsid w:val="006D2742"/>
    <w:rsid w:val="006D5442"/>
    <w:rsid w:val="006D7848"/>
    <w:rsid w:val="006E0D22"/>
    <w:rsid w:val="006E2BE2"/>
    <w:rsid w:val="006E37E2"/>
    <w:rsid w:val="006E45BD"/>
    <w:rsid w:val="006E5159"/>
    <w:rsid w:val="006E761F"/>
    <w:rsid w:val="006F023B"/>
    <w:rsid w:val="006F05C1"/>
    <w:rsid w:val="006F1058"/>
    <w:rsid w:val="006F383F"/>
    <w:rsid w:val="006F4630"/>
    <w:rsid w:val="006F4F1D"/>
    <w:rsid w:val="006F63CE"/>
    <w:rsid w:val="006F64AA"/>
    <w:rsid w:val="006F6D19"/>
    <w:rsid w:val="00700187"/>
    <w:rsid w:val="00703A8A"/>
    <w:rsid w:val="0071001B"/>
    <w:rsid w:val="00710972"/>
    <w:rsid w:val="0071197B"/>
    <w:rsid w:val="00712270"/>
    <w:rsid w:val="00713B2E"/>
    <w:rsid w:val="007140CE"/>
    <w:rsid w:val="007141FB"/>
    <w:rsid w:val="00714F07"/>
    <w:rsid w:val="007174D7"/>
    <w:rsid w:val="00720707"/>
    <w:rsid w:val="00720971"/>
    <w:rsid w:val="00720B2C"/>
    <w:rsid w:val="00720B88"/>
    <w:rsid w:val="00722781"/>
    <w:rsid w:val="0072424B"/>
    <w:rsid w:val="00725DA9"/>
    <w:rsid w:val="00726CD2"/>
    <w:rsid w:val="0073086A"/>
    <w:rsid w:val="007315FC"/>
    <w:rsid w:val="00732388"/>
    <w:rsid w:val="00732A9C"/>
    <w:rsid w:val="00734E1B"/>
    <w:rsid w:val="00735F6E"/>
    <w:rsid w:val="007418FE"/>
    <w:rsid w:val="00741CAA"/>
    <w:rsid w:val="007444FF"/>
    <w:rsid w:val="00745EA5"/>
    <w:rsid w:val="0074664C"/>
    <w:rsid w:val="00746C8A"/>
    <w:rsid w:val="00747D73"/>
    <w:rsid w:val="007502AA"/>
    <w:rsid w:val="0075201A"/>
    <w:rsid w:val="00752834"/>
    <w:rsid w:val="00753DCC"/>
    <w:rsid w:val="00755CEB"/>
    <w:rsid w:val="00756A74"/>
    <w:rsid w:val="007605BC"/>
    <w:rsid w:val="007605EA"/>
    <w:rsid w:val="007637C5"/>
    <w:rsid w:val="007653CB"/>
    <w:rsid w:val="00765DD0"/>
    <w:rsid w:val="00766CB6"/>
    <w:rsid w:val="00767C3B"/>
    <w:rsid w:val="00771DF6"/>
    <w:rsid w:val="007730E3"/>
    <w:rsid w:val="007739FD"/>
    <w:rsid w:val="00776A2C"/>
    <w:rsid w:val="007805D7"/>
    <w:rsid w:val="00784BAD"/>
    <w:rsid w:val="0078613A"/>
    <w:rsid w:val="00787744"/>
    <w:rsid w:val="007905DF"/>
    <w:rsid w:val="00790AD3"/>
    <w:rsid w:val="00792573"/>
    <w:rsid w:val="00794223"/>
    <w:rsid w:val="00797BDB"/>
    <w:rsid w:val="007A06A6"/>
    <w:rsid w:val="007A2494"/>
    <w:rsid w:val="007A69E0"/>
    <w:rsid w:val="007B127C"/>
    <w:rsid w:val="007B1B95"/>
    <w:rsid w:val="007B47CB"/>
    <w:rsid w:val="007B4D33"/>
    <w:rsid w:val="007B5591"/>
    <w:rsid w:val="007B5A48"/>
    <w:rsid w:val="007B7185"/>
    <w:rsid w:val="007B7624"/>
    <w:rsid w:val="007C08DF"/>
    <w:rsid w:val="007C324D"/>
    <w:rsid w:val="007C4695"/>
    <w:rsid w:val="007C6BE1"/>
    <w:rsid w:val="007C7471"/>
    <w:rsid w:val="007C7777"/>
    <w:rsid w:val="007D3B0F"/>
    <w:rsid w:val="007D3E59"/>
    <w:rsid w:val="007D5C9C"/>
    <w:rsid w:val="007D738E"/>
    <w:rsid w:val="007D746F"/>
    <w:rsid w:val="007E02C9"/>
    <w:rsid w:val="007E15A1"/>
    <w:rsid w:val="007E35A5"/>
    <w:rsid w:val="007E5530"/>
    <w:rsid w:val="007E58CB"/>
    <w:rsid w:val="007E68D8"/>
    <w:rsid w:val="007E6BB4"/>
    <w:rsid w:val="007E7BF9"/>
    <w:rsid w:val="007F369D"/>
    <w:rsid w:val="007F530C"/>
    <w:rsid w:val="007F794E"/>
    <w:rsid w:val="008018EC"/>
    <w:rsid w:val="008029AC"/>
    <w:rsid w:val="0080384A"/>
    <w:rsid w:val="008052A3"/>
    <w:rsid w:val="00806042"/>
    <w:rsid w:val="008102B8"/>
    <w:rsid w:val="0081081C"/>
    <w:rsid w:val="00811157"/>
    <w:rsid w:val="00812243"/>
    <w:rsid w:val="00812375"/>
    <w:rsid w:val="00813E13"/>
    <w:rsid w:val="00815957"/>
    <w:rsid w:val="0081764F"/>
    <w:rsid w:val="008200FE"/>
    <w:rsid w:val="00825FA2"/>
    <w:rsid w:val="008323AE"/>
    <w:rsid w:val="0083276F"/>
    <w:rsid w:val="00833017"/>
    <w:rsid w:val="00833117"/>
    <w:rsid w:val="008331D0"/>
    <w:rsid w:val="008344E5"/>
    <w:rsid w:val="00835BB1"/>
    <w:rsid w:val="00836BF4"/>
    <w:rsid w:val="00836EA6"/>
    <w:rsid w:val="0083778B"/>
    <w:rsid w:val="00850EBC"/>
    <w:rsid w:val="008513AB"/>
    <w:rsid w:val="00851A54"/>
    <w:rsid w:val="008521FA"/>
    <w:rsid w:val="00853CB8"/>
    <w:rsid w:val="008626CC"/>
    <w:rsid w:val="00871673"/>
    <w:rsid w:val="00871F7D"/>
    <w:rsid w:val="0087314F"/>
    <w:rsid w:val="008735AD"/>
    <w:rsid w:val="00876782"/>
    <w:rsid w:val="008777C5"/>
    <w:rsid w:val="00877C6B"/>
    <w:rsid w:val="00881075"/>
    <w:rsid w:val="00883915"/>
    <w:rsid w:val="00883A27"/>
    <w:rsid w:val="0088580C"/>
    <w:rsid w:val="00893FB5"/>
    <w:rsid w:val="008961BC"/>
    <w:rsid w:val="008963E8"/>
    <w:rsid w:val="00896B73"/>
    <w:rsid w:val="008977A5"/>
    <w:rsid w:val="008A1DAC"/>
    <w:rsid w:val="008A2BE1"/>
    <w:rsid w:val="008A3859"/>
    <w:rsid w:val="008A7758"/>
    <w:rsid w:val="008B0B11"/>
    <w:rsid w:val="008B11C5"/>
    <w:rsid w:val="008B1397"/>
    <w:rsid w:val="008B1482"/>
    <w:rsid w:val="008B2926"/>
    <w:rsid w:val="008B2F51"/>
    <w:rsid w:val="008B4647"/>
    <w:rsid w:val="008B4752"/>
    <w:rsid w:val="008B698A"/>
    <w:rsid w:val="008B7198"/>
    <w:rsid w:val="008B7BD3"/>
    <w:rsid w:val="008B7FEA"/>
    <w:rsid w:val="008C2027"/>
    <w:rsid w:val="008C3792"/>
    <w:rsid w:val="008C3AAF"/>
    <w:rsid w:val="008C6F16"/>
    <w:rsid w:val="008C7833"/>
    <w:rsid w:val="008D0FF1"/>
    <w:rsid w:val="008D1B15"/>
    <w:rsid w:val="008D220D"/>
    <w:rsid w:val="008D2C55"/>
    <w:rsid w:val="008D3E4A"/>
    <w:rsid w:val="008D454D"/>
    <w:rsid w:val="008D5EEF"/>
    <w:rsid w:val="008D6B8B"/>
    <w:rsid w:val="008D6F09"/>
    <w:rsid w:val="008D7788"/>
    <w:rsid w:val="008E10BD"/>
    <w:rsid w:val="008E40FB"/>
    <w:rsid w:val="008E413D"/>
    <w:rsid w:val="008E6186"/>
    <w:rsid w:val="008F2E3B"/>
    <w:rsid w:val="008F51AB"/>
    <w:rsid w:val="008F61B8"/>
    <w:rsid w:val="008F68B9"/>
    <w:rsid w:val="00900618"/>
    <w:rsid w:val="00900D37"/>
    <w:rsid w:val="00901251"/>
    <w:rsid w:val="009017ED"/>
    <w:rsid w:val="00901A63"/>
    <w:rsid w:val="00901D95"/>
    <w:rsid w:val="00902954"/>
    <w:rsid w:val="0090357A"/>
    <w:rsid w:val="0091292F"/>
    <w:rsid w:val="00912F30"/>
    <w:rsid w:val="00914636"/>
    <w:rsid w:val="00915C49"/>
    <w:rsid w:val="00916047"/>
    <w:rsid w:val="009167FE"/>
    <w:rsid w:val="009169E8"/>
    <w:rsid w:val="0091725F"/>
    <w:rsid w:val="009207DD"/>
    <w:rsid w:val="00920F0D"/>
    <w:rsid w:val="0092784D"/>
    <w:rsid w:val="0093317A"/>
    <w:rsid w:val="009337EC"/>
    <w:rsid w:val="00933DC6"/>
    <w:rsid w:val="00933E05"/>
    <w:rsid w:val="009360E5"/>
    <w:rsid w:val="0093610C"/>
    <w:rsid w:val="00942531"/>
    <w:rsid w:val="009440C0"/>
    <w:rsid w:val="00945E0B"/>
    <w:rsid w:val="00946B08"/>
    <w:rsid w:val="00946C47"/>
    <w:rsid w:val="009501AB"/>
    <w:rsid w:val="009502F2"/>
    <w:rsid w:val="00950895"/>
    <w:rsid w:val="009511BB"/>
    <w:rsid w:val="0095165B"/>
    <w:rsid w:val="00951BE4"/>
    <w:rsid w:val="009531C3"/>
    <w:rsid w:val="00953DC7"/>
    <w:rsid w:val="009567D7"/>
    <w:rsid w:val="00961C90"/>
    <w:rsid w:val="009620F7"/>
    <w:rsid w:val="00963117"/>
    <w:rsid w:val="00964B35"/>
    <w:rsid w:val="009669E8"/>
    <w:rsid w:val="0097017E"/>
    <w:rsid w:val="00972EC4"/>
    <w:rsid w:val="00973F37"/>
    <w:rsid w:val="00974180"/>
    <w:rsid w:val="00975CCA"/>
    <w:rsid w:val="009762C7"/>
    <w:rsid w:val="00976743"/>
    <w:rsid w:val="009769EF"/>
    <w:rsid w:val="00976A3A"/>
    <w:rsid w:val="00976B07"/>
    <w:rsid w:val="00976BFF"/>
    <w:rsid w:val="009830D1"/>
    <w:rsid w:val="00983A9E"/>
    <w:rsid w:val="009842F3"/>
    <w:rsid w:val="009843C3"/>
    <w:rsid w:val="0098693A"/>
    <w:rsid w:val="00991333"/>
    <w:rsid w:val="0099240F"/>
    <w:rsid w:val="00992EFD"/>
    <w:rsid w:val="00996459"/>
    <w:rsid w:val="009A1BA8"/>
    <w:rsid w:val="009A31F0"/>
    <w:rsid w:val="009A36A3"/>
    <w:rsid w:val="009A374B"/>
    <w:rsid w:val="009A3D3A"/>
    <w:rsid w:val="009A45F7"/>
    <w:rsid w:val="009A5536"/>
    <w:rsid w:val="009A7179"/>
    <w:rsid w:val="009B3695"/>
    <w:rsid w:val="009B3814"/>
    <w:rsid w:val="009B4081"/>
    <w:rsid w:val="009B4E3F"/>
    <w:rsid w:val="009B621F"/>
    <w:rsid w:val="009B7AF8"/>
    <w:rsid w:val="009C11F4"/>
    <w:rsid w:val="009C3B6D"/>
    <w:rsid w:val="009C626E"/>
    <w:rsid w:val="009C68A4"/>
    <w:rsid w:val="009C73F0"/>
    <w:rsid w:val="009C7C30"/>
    <w:rsid w:val="009D1723"/>
    <w:rsid w:val="009D2EE2"/>
    <w:rsid w:val="009D55D3"/>
    <w:rsid w:val="009D7F63"/>
    <w:rsid w:val="009E0114"/>
    <w:rsid w:val="009E18DA"/>
    <w:rsid w:val="009E2FEA"/>
    <w:rsid w:val="009E6700"/>
    <w:rsid w:val="009E74C2"/>
    <w:rsid w:val="009F0E69"/>
    <w:rsid w:val="009F200A"/>
    <w:rsid w:val="009F75AC"/>
    <w:rsid w:val="00A004AD"/>
    <w:rsid w:val="00A0116D"/>
    <w:rsid w:val="00A0215E"/>
    <w:rsid w:val="00A028DD"/>
    <w:rsid w:val="00A04CB8"/>
    <w:rsid w:val="00A06991"/>
    <w:rsid w:val="00A13C61"/>
    <w:rsid w:val="00A13E66"/>
    <w:rsid w:val="00A2003F"/>
    <w:rsid w:val="00A25C94"/>
    <w:rsid w:val="00A30B3E"/>
    <w:rsid w:val="00A33092"/>
    <w:rsid w:val="00A370A3"/>
    <w:rsid w:val="00A37546"/>
    <w:rsid w:val="00A407D1"/>
    <w:rsid w:val="00A441F6"/>
    <w:rsid w:val="00A45922"/>
    <w:rsid w:val="00A45F17"/>
    <w:rsid w:val="00A461FE"/>
    <w:rsid w:val="00A472A5"/>
    <w:rsid w:val="00A5041C"/>
    <w:rsid w:val="00A517CD"/>
    <w:rsid w:val="00A54C46"/>
    <w:rsid w:val="00A5505D"/>
    <w:rsid w:val="00A57125"/>
    <w:rsid w:val="00A576D9"/>
    <w:rsid w:val="00A64CA1"/>
    <w:rsid w:val="00A65A6A"/>
    <w:rsid w:val="00A661EC"/>
    <w:rsid w:val="00A6638C"/>
    <w:rsid w:val="00A66C46"/>
    <w:rsid w:val="00A679B6"/>
    <w:rsid w:val="00A70AFC"/>
    <w:rsid w:val="00A715F9"/>
    <w:rsid w:val="00A767F2"/>
    <w:rsid w:val="00A806F3"/>
    <w:rsid w:val="00A80F1D"/>
    <w:rsid w:val="00A810E1"/>
    <w:rsid w:val="00A85668"/>
    <w:rsid w:val="00A90181"/>
    <w:rsid w:val="00A90F41"/>
    <w:rsid w:val="00A91335"/>
    <w:rsid w:val="00A92B1B"/>
    <w:rsid w:val="00A93558"/>
    <w:rsid w:val="00A95B27"/>
    <w:rsid w:val="00A9701C"/>
    <w:rsid w:val="00A979CE"/>
    <w:rsid w:val="00A97F30"/>
    <w:rsid w:val="00AA1B66"/>
    <w:rsid w:val="00AA4037"/>
    <w:rsid w:val="00AA4B89"/>
    <w:rsid w:val="00AA4BED"/>
    <w:rsid w:val="00AA5856"/>
    <w:rsid w:val="00AB37BC"/>
    <w:rsid w:val="00AB525C"/>
    <w:rsid w:val="00AB5B4D"/>
    <w:rsid w:val="00AB6040"/>
    <w:rsid w:val="00AC2C8D"/>
    <w:rsid w:val="00AC2D43"/>
    <w:rsid w:val="00AC368E"/>
    <w:rsid w:val="00AC49B7"/>
    <w:rsid w:val="00AC4A7D"/>
    <w:rsid w:val="00AC5446"/>
    <w:rsid w:val="00AC553E"/>
    <w:rsid w:val="00AD0266"/>
    <w:rsid w:val="00AD152A"/>
    <w:rsid w:val="00AD299F"/>
    <w:rsid w:val="00AD4F25"/>
    <w:rsid w:val="00AE2518"/>
    <w:rsid w:val="00AF1E30"/>
    <w:rsid w:val="00AF376E"/>
    <w:rsid w:val="00AF456E"/>
    <w:rsid w:val="00B0000F"/>
    <w:rsid w:val="00B004B9"/>
    <w:rsid w:val="00B01B02"/>
    <w:rsid w:val="00B03BE8"/>
    <w:rsid w:val="00B04F44"/>
    <w:rsid w:val="00B064B3"/>
    <w:rsid w:val="00B06A1C"/>
    <w:rsid w:val="00B073BF"/>
    <w:rsid w:val="00B07DBA"/>
    <w:rsid w:val="00B11A52"/>
    <w:rsid w:val="00B227C7"/>
    <w:rsid w:val="00B2292A"/>
    <w:rsid w:val="00B22B11"/>
    <w:rsid w:val="00B244D1"/>
    <w:rsid w:val="00B24D3E"/>
    <w:rsid w:val="00B27F7D"/>
    <w:rsid w:val="00B32857"/>
    <w:rsid w:val="00B359BA"/>
    <w:rsid w:val="00B35E5B"/>
    <w:rsid w:val="00B368B1"/>
    <w:rsid w:val="00B36EC7"/>
    <w:rsid w:val="00B40A73"/>
    <w:rsid w:val="00B4321F"/>
    <w:rsid w:val="00B43D17"/>
    <w:rsid w:val="00B47BB7"/>
    <w:rsid w:val="00B51C64"/>
    <w:rsid w:val="00B51D17"/>
    <w:rsid w:val="00B5628D"/>
    <w:rsid w:val="00B5638B"/>
    <w:rsid w:val="00B569C9"/>
    <w:rsid w:val="00B56A44"/>
    <w:rsid w:val="00B57B23"/>
    <w:rsid w:val="00B57F5D"/>
    <w:rsid w:val="00B603AA"/>
    <w:rsid w:val="00B6052B"/>
    <w:rsid w:val="00B61BB4"/>
    <w:rsid w:val="00B62F18"/>
    <w:rsid w:val="00B63870"/>
    <w:rsid w:val="00B72BA1"/>
    <w:rsid w:val="00B7463A"/>
    <w:rsid w:val="00B75C38"/>
    <w:rsid w:val="00B76AFC"/>
    <w:rsid w:val="00B802E4"/>
    <w:rsid w:val="00B804FB"/>
    <w:rsid w:val="00B80C83"/>
    <w:rsid w:val="00B851F6"/>
    <w:rsid w:val="00B87D9B"/>
    <w:rsid w:val="00B921E6"/>
    <w:rsid w:val="00B92333"/>
    <w:rsid w:val="00B94085"/>
    <w:rsid w:val="00B941A5"/>
    <w:rsid w:val="00B94A1C"/>
    <w:rsid w:val="00B96301"/>
    <w:rsid w:val="00BA0AE7"/>
    <w:rsid w:val="00BA0EBE"/>
    <w:rsid w:val="00BA25FB"/>
    <w:rsid w:val="00BA2DB2"/>
    <w:rsid w:val="00BA3261"/>
    <w:rsid w:val="00BA7DCC"/>
    <w:rsid w:val="00BB1232"/>
    <w:rsid w:val="00BB1967"/>
    <w:rsid w:val="00BB5F49"/>
    <w:rsid w:val="00BB60CB"/>
    <w:rsid w:val="00BB7393"/>
    <w:rsid w:val="00BC0F36"/>
    <w:rsid w:val="00BC250A"/>
    <w:rsid w:val="00BC3C54"/>
    <w:rsid w:val="00BC6279"/>
    <w:rsid w:val="00BC69A1"/>
    <w:rsid w:val="00BC78DD"/>
    <w:rsid w:val="00BD05C4"/>
    <w:rsid w:val="00BD0DCE"/>
    <w:rsid w:val="00BD37F7"/>
    <w:rsid w:val="00BD3BD4"/>
    <w:rsid w:val="00BD3D5C"/>
    <w:rsid w:val="00BD542E"/>
    <w:rsid w:val="00BE1C0C"/>
    <w:rsid w:val="00BE5430"/>
    <w:rsid w:val="00BE58A9"/>
    <w:rsid w:val="00BE6471"/>
    <w:rsid w:val="00BE6BEA"/>
    <w:rsid w:val="00BE72E7"/>
    <w:rsid w:val="00BF39F3"/>
    <w:rsid w:val="00BF3FAA"/>
    <w:rsid w:val="00BF5A9B"/>
    <w:rsid w:val="00BF5CCF"/>
    <w:rsid w:val="00BF69DC"/>
    <w:rsid w:val="00BF75F1"/>
    <w:rsid w:val="00C02063"/>
    <w:rsid w:val="00C05ED0"/>
    <w:rsid w:val="00C06137"/>
    <w:rsid w:val="00C0718A"/>
    <w:rsid w:val="00C07434"/>
    <w:rsid w:val="00C108C1"/>
    <w:rsid w:val="00C10E54"/>
    <w:rsid w:val="00C115B1"/>
    <w:rsid w:val="00C12424"/>
    <w:rsid w:val="00C165CA"/>
    <w:rsid w:val="00C16794"/>
    <w:rsid w:val="00C212A6"/>
    <w:rsid w:val="00C22698"/>
    <w:rsid w:val="00C26654"/>
    <w:rsid w:val="00C26AF4"/>
    <w:rsid w:val="00C26B60"/>
    <w:rsid w:val="00C315CE"/>
    <w:rsid w:val="00C3183E"/>
    <w:rsid w:val="00C342F0"/>
    <w:rsid w:val="00C349C8"/>
    <w:rsid w:val="00C3579B"/>
    <w:rsid w:val="00C35A1D"/>
    <w:rsid w:val="00C35C26"/>
    <w:rsid w:val="00C37698"/>
    <w:rsid w:val="00C402B6"/>
    <w:rsid w:val="00C42E77"/>
    <w:rsid w:val="00C4444F"/>
    <w:rsid w:val="00C54084"/>
    <w:rsid w:val="00C55A91"/>
    <w:rsid w:val="00C56CB7"/>
    <w:rsid w:val="00C57A84"/>
    <w:rsid w:val="00C61C19"/>
    <w:rsid w:val="00C632D6"/>
    <w:rsid w:val="00C64B1B"/>
    <w:rsid w:val="00C64FF3"/>
    <w:rsid w:val="00C70AD5"/>
    <w:rsid w:val="00C7306A"/>
    <w:rsid w:val="00C75503"/>
    <w:rsid w:val="00C766BC"/>
    <w:rsid w:val="00C767EB"/>
    <w:rsid w:val="00C77CD9"/>
    <w:rsid w:val="00C77F59"/>
    <w:rsid w:val="00C80F61"/>
    <w:rsid w:val="00C84546"/>
    <w:rsid w:val="00C8467C"/>
    <w:rsid w:val="00C877A7"/>
    <w:rsid w:val="00C903B8"/>
    <w:rsid w:val="00C905D3"/>
    <w:rsid w:val="00C907DD"/>
    <w:rsid w:val="00C90A35"/>
    <w:rsid w:val="00C91876"/>
    <w:rsid w:val="00C92463"/>
    <w:rsid w:val="00C9390A"/>
    <w:rsid w:val="00C97225"/>
    <w:rsid w:val="00C97E89"/>
    <w:rsid w:val="00CA040C"/>
    <w:rsid w:val="00CA16E4"/>
    <w:rsid w:val="00CA227B"/>
    <w:rsid w:val="00CA376F"/>
    <w:rsid w:val="00CA5B4E"/>
    <w:rsid w:val="00CA5FF4"/>
    <w:rsid w:val="00CA73DB"/>
    <w:rsid w:val="00CA7E36"/>
    <w:rsid w:val="00CB1E93"/>
    <w:rsid w:val="00CB3214"/>
    <w:rsid w:val="00CB34E4"/>
    <w:rsid w:val="00CB3839"/>
    <w:rsid w:val="00CB4EAC"/>
    <w:rsid w:val="00CB51D4"/>
    <w:rsid w:val="00CC0889"/>
    <w:rsid w:val="00CC17C4"/>
    <w:rsid w:val="00CC2A22"/>
    <w:rsid w:val="00CC3B38"/>
    <w:rsid w:val="00CC4308"/>
    <w:rsid w:val="00CC459B"/>
    <w:rsid w:val="00CC4609"/>
    <w:rsid w:val="00CC6A46"/>
    <w:rsid w:val="00CD0DE0"/>
    <w:rsid w:val="00CD4253"/>
    <w:rsid w:val="00CD4D8A"/>
    <w:rsid w:val="00CD5DB2"/>
    <w:rsid w:val="00CD71A3"/>
    <w:rsid w:val="00CE1782"/>
    <w:rsid w:val="00CE2096"/>
    <w:rsid w:val="00CE21B2"/>
    <w:rsid w:val="00CF01F8"/>
    <w:rsid w:val="00CF1F2A"/>
    <w:rsid w:val="00CF6298"/>
    <w:rsid w:val="00CF6390"/>
    <w:rsid w:val="00CF6C1E"/>
    <w:rsid w:val="00CF775B"/>
    <w:rsid w:val="00D04593"/>
    <w:rsid w:val="00D047DA"/>
    <w:rsid w:val="00D05637"/>
    <w:rsid w:val="00D060BD"/>
    <w:rsid w:val="00D066F6"/>
    <w:rsid w:val="00D070D4"/>
    <w:rsid w:val="00D10AF3"/>
    <w:rsid w:val="00D146FA"/>
    <w:rsid w:val="00D155C1"/>
    <w:rsid w:val="00D1591E"/>
    <w:rsid w:val="00D15A1A"/>
    <w:rsid w:val="00D16445"/>
    <w:rsid w:val="00D17648"/>
    <w:rsid w:val="00D22D09"/>
    <w:rsid w:val="00D23CA1"/>
    <w:rsid w:val="00D2425E"/>
    <w:rsid w:val="00D2508F"/>
    <w:rsid w:val="00D26C2B"/>
    <w:rsid w:val="00D30EC9"/>
    <w:rsid w:val="00D33FB5"/>
    <w:rsid w:val="00D34995"/>
    <w:rsid w:val="00D35092"/>
    <w:rsid w:val="00D362B5"/>
    <w:rsid w:val="00D40D4A"/>
    <w:rsid w:val="00D4134C"/>
    <w:rsid w:val="00D41F2D"/>
    <w:rsid w:val="00D42FD8"/>
    <w:rsid w:val="00D432F4"/>
    <w:rsid w:val="00D44760"/>
    <w:rsid w:val="00D447A1"/>
    <w:rsid w:val="00D44AF3"/>
    <w:rsid w:val="00D451C0"/>
    <w:rsid w:val="00D45AEB"/>
    <w:rsid w:val="00D47A08"/>
    <w:rsid w:val="00D52044"/>
    <w:rsid w:val="00D5318F"/>
    <w:rsid w:val="00D54995"/>
    <w:rsid w:val="00D55924"/>
    <w:rsid w:val="00D57552"/>
    <w:rsid w:val="00D579F1"/>
    <w:rsid w:val="00D57C0E"/>
    <w:rsid w:val="00D60F2A"/>
    <w:rsid w:val="00D61B1A"/>
    <w:rsid w:val="00D64B2D"/>
    <w:rsid w:val="00D65EB7"/>
    <w:rsid w:val="00D70189"/>
    <w:rsid w:val="00D7047D"/>
    <w:rsid w:val="00D70545"/>
    <w:rsid w:val="00D71C52"/>
    <w:rsid w:val="00D72D50"/>
    <w:rsid w:val="00D72E5C"/>
    <w:rsid w:val="00D76815"/>
    <w:rsid w:val="00D76D4E"/>
    <w:rsid w:val="00D80382"/>
    <w:rsid w:val="00D82BE6"/>
    <w:rsid w:val="00D84517"/>
    <w:rsid w:val="00D872A4"/>
    <w:rsid w:val="00D87569"/>
    <w:rsid w:val="00D90184"/>
    <w:rsid w:val="00D90470"/>
    <w:rsid w:val="00D906E1"/>
    <w:rsid w:val="00D94988"/>
    <w:rsid w:val="00D95217"/>
    <w:rsid w:val="00D95E7E"/>
    <w:rsid w:val="00D97D02"/>
    <w:rsid w:val="00DA4CE6"/>
    <w:rsid w:val="00DA52C9"/>
    <w:rsid w:val="00DA5629"/>
    <w:rsid w:val="00DB0C8A"/>
    <w:rsid w:val="00DB21D0"/>
    <w:rsid w:val="00DB2654"/>
    <w:rsid w:val="00DB2E32"/>
    <w:rsid w:val="00DB3005"/>
    <w:rsid w:val="00DB3327"/>
    <w:rsid w:val="00DB4A49"/>
    <w:rsid w:val="00DB4C33"/>
    <w:rsid w:val="00DB4E1F"/>
    <w:rsid w:val="00DB5606"/>
    <w:rsid w:val="00DC02CC"/>
    <w:rsid w:val="00DC0D0E"/>
    <w:rsid w:val="00DC0ED1"/>
    <w:rsid w:val="00DC14B3"/>
    <w:rsid w:val="00DC3FDE"/>
    <w:rsid w:val="00DC4093"/>
    <w:rsid w:val="00DC43CF"/>
    <w:rsid w:val="00DC5163"/>
    <w:rsid w:val="00DC676D"/>
    <w:rsid w:val="00DC7543"/>
    <w:rsid w:val="00DD18CE"/>
    <w:rsid w:val="00DD1CCC"/>
    <w:rsid w:val="00DD2989"/>
    <w:rsid w:val="00DD621A"/>
    <w:rsid w:val="00DD65F8"/>
    <w:rsid w:val="00DE1629"/>
    <w:rsid w:val="00DE55EF"/>
    <w:rsid w:val="00DE681D"/>
    <w:rsid w:val="00DE6BE1"/>
    <w:rsid w:val="00DE7BD6"/>
    <w:rsid w:val="00DF12EB"/>
    <w:rsid w:val="00DF18ED"/>
    <w:rsid w:val="00DF233B"/>
    <w:rsid w:val="00DF34DA"/>
    <w:rsid w:val="00DF442C"/>
    <w:rsid w:val="00DF7875"/>
    <w:rsid w:val="00E00D06"/>
    <w:rsid w:val="00E0144D"/>
    <w:rsid w:val="00E04068"/>
    <w:rsid w:val="00E06C14"/>
    <w:rsid w:val="00E07B98"/>
    <w:rsid w:val="00E10149"/>
    <w:rsid w:val="00E113CD"/>
    <w:rsid w:val="00E129FE"/>
    <w:rsid w:val="00E13CC1"/>
    <w:rsid w:val="00E145DC"/>
    <w:rsid w:val="00E1463B"/>
    <w:rsid w:val="00E15859"/>
    <w:rsid w:val="00E16623"/>
    <w:rsid w:val="00E167B6"/>
    <w:rsid w:val="00E16BA0"/>
    <w:rsid w:val="00E17070"/>
    <w:rsid w:val="00E2105B"/>
    <w:rsid w:val="00E23976"/>
    <w:rsid w:val="00E245D6"/>
    <w:rsid w:val="00E26301"/>
    <w:rsid w:val="00E27725"/>
    <w:rsid w:val="00E3055E"/>
    <w:rsid w:val="00E30836"/>
    <w:rsid w:val="00E3100B"/>
    <w:rsid w:val="00E31BE0"/>
    <w:rsid w:val="00E31F30"/>
    <w:rsid w:val="00E321FE"/>
    <w:rsid w:val="00E333CC"/>
    <w:rsid w:val="00E33530"/>
    <w:rsid w:val="00E34440"/>
    <w:rsid w:val="00E34447"/>
    <w:rsid w:val="00E37751"/>
    <w:rsid w:val="00E379BF"/>
    <w:rsid w:val="00E449F0"/>
    <w:rsid w:val="00E45971"/>
    <w:rsid w:val="00E46C3F"/>
    <w:rsid w:val="00E46E62"/>
    <w:rsid w:val="00E470AA"/>
    <w:rsid w:val="00E478A0"/>
    <w:rsid w:val="00E51109"/>
    <w:rsid w:val="00E5162F"/>
    <w:rsid w:val="00E5351B"/>
    <w:rsid w:val="00E5497F"/>
    <w:rsid w:val="00E54ACA"/>
    <w:rsid w:val="00E556A5"/>
    <w:rsid w:val="00E575C8"/>
    <w:rsid w:val="00E62876"/>
    <w:rsid w:val="00E6293D"/>
    <w:rsid w:val="00E6322C"/>
    <w:rsid w:val="00E703F7"/>
    <w:rsid w:val="00E7040D"/>
    <w:rsid w:val="00E70668"/>
    <w:rsid w:val="00E70BF7"/>
    <w:rsid w:val="00E73642"/>
    <w:rsid w:val="00E73DB0"/>
    <w:rsid w:val="00E747DE"/>
    <w:rsid w:val="00E811A3"/>
    <w:rsid w:val="00E82356"/>
    <w:rsid w:val="00E829F7"/>
    <w:rsid w:val="00E84F2C"/>
    <w:rsid w:val="00E90EC8"/>
    <w:rsid w:val="00E92327"/>
    <w:rsid w:val="00E943C7"/>
    <w:rsid w:val="00E95FB0"/>
    <w:rsid w:val="00EA1D82"/>
    <w:rsid w:val="00EA3505"/>
    <w:rsid w:val="00EA4D3D"/>
    <w:rsid w:val="00EA7111"/>
    <w:rsid w:val="00EA7BA1"/>
    <w:rsid w:val="00EB46EF"/>
    <w:rsid w:val="00EB51D2"/>
    <w:rsid w:val="00EB617F"/>
    <w:rsid w:val="00EB74F9"/>
    <w:rsid w:val="00EB7DE1"/>
    <w:rsid w:val="00EC0E96"/>
    <w:rsid w:val="00EC1A67"/>
    <w:rsid w:val="00EC1B61"/>
    <w:rsid w:val="00EC4EB7"/>
    <w:rsid w:val="00EC6ED2"/>
    <w:rsid w:val="00EC773C"/>
    <w:rsid w:val="00ED28AD"/>
    <w:rsid w:val="00ED3DEA"/>
    <w:rsid w:val="00ED43FD"/>
    <w:rsid w:val="00ED767D"/>
    <w:rsid w:val="00EE218C"/>
    <w:rsid w:val="00EE4036"/>
    <w:rsid w:val="00EE74D7"/>
    <w:rsid w:val="00EF0867"/>
    <w:rsid w:val="00EF0D7D"/>
    <w:rsid w:val="00EF0F8F"/>
    <w:rsid w:val="00EF1EA9"/>
    <w:rsid w:val="00EF446D"/>
    <w:rsid w:val="00EF48E9"/>
    <w:rsid w:val="00EF5DB3"/>
    <w:rsid w:val="00EF62AE"/>
    <w:rsid w:val="00EF7E13"/>
    <w:rsid w:val="00F0029D"/>
    <w:rsid w:val="00F01608"/>
    <w:rsid w:val="00F04494"/>
    <w:rsid w:val="00F04686"/>
    <w:rsid w:val="00F05339"/>
    <w:rsid w:val="00F05877"/>
    <w:rsid w:val="00F05A45"/>
    <w:rsid w:val="00F07356"/>
    <w:rsid w:val="00F07908"/>
    <w:rsid w:val="00F07A4E"/>
    <w:rsid w:val="00F10EF0"/>
    <w:rsid w:val="00F22356"/>
    <w:rsid w:val="00F24B73"/>
    <w:rsid w:val="00F2605B"/>
    <w:rsid w:val="00F268D2"/>
    <w:rsid w:val="00F26EA9"/>
    <w:rsid w:val="00F27891"/>
    <w:rsid w:val="00F27CC7"/>
    <w:rsid w:val="00F30299"/>
    <w:rsid w:val="00F315E6"/>
    <w:rsid w:val="00F31940"/>
    <w:rsid w:val="00F32755"/>
    <w:rsid w:val="00F35B32"/>
    <w:rsid w:val="00F37734"/>
    <w:rsid w:val="00F40795"/>
    <w:rsid w:val="00F411B0"/>
    <w:rsid w:val="00F4388D"/>
    <w:rsid w:val="00F475F4"/>
    <w:rsid w:val="00F47D57"/>
    <w:rsid w:val="00F519D1"/>
    <w:rsid w:val="00F51F44"/>
    <w:rsid w:val="00F534B3"/>
    <w:rsid w:val="00F53BE5"/>
    <w:rsid w:val="00F54A8E"/>
    <w:rsid w:val="00F54EBE"/>
    <w:rsid w:val="00F56DCE"/>
    <w:rsid w:val="00F577DD"/>
    <w:rsid w:val="00F6176F"/>
    <w:rsid w:val="00F6597C"/>
    <w:rsid w:val="00F65C97"/>
    <w:rsid w:val="00F66E82"/>
    <w:rsid w:val="00F6742F"/>
    <w:rsid w:val="00F6785D"/>
    <w:rsid w:val="00F70B73"/>
    <w:rsid w:val="00F7481A"/>
    <w:rsid w:val="00F754EE"/>
    <w:rsid w:val="00F75C7F"/>
    <w:rsid w:val="00F77777"/>
    <w:rsid w:val="00F77C02"/>
    <w:rsid w:val="00F814EA"/>
    <w:rsid w:val="00F81AEF"/>
    <w:rsid w:val="00F81B9A"/>
    <w:rsid w:val="00F82AF4"/>
    <w:rsid w:val="00F834DE"/>
    <w:rsid w:val="00F835C7"/>
    <w:rsid w:val="00F84B5A"/>
    <w:rsid w:val="00F8577F"/>
    <w:rsid w:val="00F86F36"/>
    <w:rsid w:val="00F906A5"/>
    <w:rsid w:val="00F9109C"/>
    <w:rsid w:val="00F91CC4"/>
    <w:rsid w:val="00F91D1F"/>
    <w:rsid w:val="00F925D3"/>
    <w:rsid w:val="00F92DC8"/>
    <w:rsid w:val="00F93B27"/>
    <w:rsid w:val="00F945CF"/>
    <w:rsid w:val="00F95AC9"/>
    <w:rsid w:val="00F96B2E"/>
    <w:rsid w:val="00F9781C"/>
    <w:rsid w:val="00FA0439"/>
    <w:rsid w:val="00FA0C4F"/>
    <w:rsid w:val="00FA7CF0"/>
    <w:rsid w:val="00FB04DF"/>
    <w:rsid w:val="00FB3449"/>
    <w:rsid w:val="00FB4D5A"/>
    <w:rsid w:val="00FB6346"/>
    <w:rsid w:val="00FB678D"/>
    <w:rsid w:val="00FB7962"/>
    <w:rsid w:val="00FB7E00"/>
    <w:rsid w:val="00FC0549"/>
    <w:rsid w:val="00FD02F5"/>
    <w:rsid w:val="00FD0787"/>
    <w:rsid w:val="00FD3D92"/>
    <w:rsid w:val="00FD5E95"/>
    <w:rsid w:val="00FD72D6"/>
    <w:rsid w:val="00FD7AE0"/>
    <w:rsid w:val="00FE1DDA"/>
    <w:rsid w:val="00FE4B05"/>
    <w:rsid w:val="00FE6450"/>
    <w:rsid w:val="00FF4388"/>
    <w:rsid w:val="00FF49B9"/>
    <w:rsid w:val="00FF5592"/>
    <w:rsid w:val="00FF56BE"/>
    <w:rsid w:val="00FF5A95"/>
    <w:rsid w:val="00FF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7"/>
    <o:shapelayout v:ext="edit">
      <o:idmap v:ext="edit" data="2"/>
    </o:shapelayout>
  </w:shapeDefaults>
  <w:decimalSymbol w:val="."/>
  <w:listSeparator w:val=","/>
  <w14:docId w14:val="06765E06"/>
  <w15:docId w15:val="{BE879A9C-7AC9-4FB7-9ED7-2A880EA0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6D9"/>
    <w:rPr>
      <w:rFonts w:ascii="Times New Roman" w:eastAsia="Times New Roman" w:hAnsi="Times New Roman" w:cs="Times New Roman"/>
      <w:lang w:val="vi"/>
    </w:rPr>
  </w:style>
  <w:style w:type="paragraph" w:styleId="Heading1">
    <w:name w:val="heading 1"/>
    <w:basedOn w:val="Normal"/>
    <w:link w:val="Heading1Char"/>
    <w:uiPriority w:val="9"/>
    <w:qFormat/>
    <w:pPr>
      <w:spacing w:before="86"/>
      <w:ind w:left="108"/>
      <w:jc w:val="center"/>
      <w:outlineLvl w:val="0"/>
    </w:pPr>
    <w:rPr>
      <w:b/>
      <w:bCs/>
      <w:sz w:val="32"/>
      <w:szCs w:val="32"/>
    </w:rPr>
  </w:style>
  <w:style w:type="paragraph" w:styleId="Heading2">
    <w:name w:val="heading 2"/>
    <w:basedOn w:val="Normal"/>
    <w:link w:val="Heading2Char"/>
    <w:uiPriority w:val="9"/>
    <w:unhideWhenUsed/>
    <w:qFormat/>
    <w:pPr>
      <w:ind w:left="802" w:hanging="497"/>
      <w:outlineLvl w:val="1"/>
    </w:pPr>
    <w:rPr>
      <w:b/>
      <w:bCs/>
      <w:sz w:val="28"/>
      <w:szCs w:val="28"/>
    </w:rPr>
  </w:style>
  <w:style w:type="paragraph" w:styleId="Heading3">
    <w:name w:val="heading 3"/>
    <w:basedOn w:val="Normal"/>
    <w:link w:val="Heading3Char"/>
    <w:uiPriority w:val="9"/>
    <w:unhideWhenUsed/>
    <w:qFormat/>
    <w:pPr>
      <w:ind w:left="1013" w:hanging="709"/>
      <w:outlineLvl w:val="2"/>
    </w:pPr>
    <w:rPr>
      <w:b/>
      <w:bCs/>
      <w:i/>
      <w:iCs/>
      <w:sz w:val="28"/>
      <w:szCs w:val="28"/>
    </w:rPr>
  </w:style>
  <w:style w:type="paragraph" w:styleId="Heading4">
    <w:name w:val="heading 4"/>
    <w:basedOn w:val="Normal"/>
    <w:uiPriority w:val="9"/>
    <w:unhideWhenUsed/>
    <w:qFormat/>
    <w:pPr>
      <w:spacing w:before="214"/>
      <w:ind w:left="305" w:right="100"/>
      <w:jc w:val="center"/>
      <w:outlineLvl w:val="3"/>
    </w:pPr>
    <w:rPr>
      <w:b/>
      <w:bCs/>
      <w:sz w:val="27"/>
      <w:szCs w:val="27"/>
    </w:rPr>
  </w:style>
  <w:style w:type="paragraph" w:styleId="Heading5">
    <w:name w:val="heading 5"/>
    <w:basedOn w:val="Normal"/>
    <w:uiPriority w:val="9"/>
    <w:unhideWhenUsed/>
    <w:qFormat/>
    <w:pPr>
      <w:ind w:left="1025"/>
      <w:outlineLvl w:val="4"/>
    </w:pPr>
    <w:rPr>
      <w:b/>
      <w:bCs/>
      <w:sz w:val="26"/>
      <w:szCs w:val="26"/>
    </w:rPr>
  </w:style>
  <w:style w:type="paragraph" w:styleId="Heading6">
    <w:name w:val="heading 6"/>
    <w:basedOn w:val="Normal"/>
    <w:uiPriority w:val="9"/>
    <w:unhideWhenUsed/>
    <w:qFormat/>
    <w:pPr>
      <w:ind w:left="1025"/>
      <w:jc w:val="both"/>
      <w:outlineLvl w:val="5"/>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0"/>
      <w:ind w:left="305"/>
    </w:pPr>
    <w:rPr>
      <w:b/>
      <w:bCs/>
      <w:sz w:val="26"/>
      <w:szCs w:val="26"/>
    </w:rPr>
  </w:style>
  <w:style w:type="paragraph" w:styleId="TOC2">
    <w:name w:val="toc 2"/>
    <w:basedOn w:val="Normal"/>
    <w:uiPriority w:val="39"/>
    <w:qFormat/>
    <w:pPr>
      <w:spacing w:before="150"/>
      <w:ind w:left="998" w:hanging="454"/>
    </w:pPr>
    <w:rPr>
      <w:sz w:val="26"/>
      <w:szCs w:val="26"/>
    </w:rPr>
  </w:style>
  <w:style w:type="paragraph" w:styleId="TOC3">
    <w:name w:val="toc 3"/>
    <w:basedOn w:val="Normal"/>
    <w:uiPriority w:val="39"/>
    <w:qFormat/>
    <w:pPr>
      <w:spacing w:before="150"/>
      <w:ind w:left="2153" w:hanging="649"/>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1"/>
      <w:ind w:left="303" w:right="103"/>
      <w:jc w:val="center"/>
    </w:pPr>
    <w:rPr>
      <w:b/>
      <w:bCs/>
      <w:sz w:val="36"/>
      <w:szCs w:val="36"/>
    </w:rPr>
  </w:style>
  <w:style w:type="paragraph" w:styleId="ListParagraph">
    <w:name w:val="List Paragraph"/>
    <w:basedOn w:val="Normal"/>
    <w:link w:val="ListParagraphChar"/>
    <w:uiPriority w:val="1"/>
    <w:qFormat/>
    <w:pPr>
      <w:ind w:left="1025" w:hanging="720"/>
    </w:pPr>
  </w:style>
  <w:style w:type="paragraph" w:customStyle="1" w:styleId="TableParagraph">
    <w:name w:val="Table Paragraph"/>
    <w:basedOn w:val="Normal"/>
    <w:uiPriority w:val="1"/>
    <w:qFormat/>
    <w:pPr>
      <w:spacing w:before="2"/>
      <w:ind w:left="107"/>
    </w:pPr>
  </w:style>
  <w:style w:type="table" w:styleId="TableGrid">
    <w:name w:val="Table Grid"/>
    <w:basedOn w:val="TableNormal"/>
    <w:uiPriority w:val="39"/>
    <w:rsid w:val="00307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501AD"/>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0F03B5"/>
    <w:rPr>
      <w:rFonts w:ascii="Times New Roman" w:eastAsia="Times New Roman" w:hAnsi="Times New Roman" w:cs="Times New Roman"/>
      <w:b/>
      <w:bCs/>
      <w:sz w:val="32"/>
      <w:szCs w:val="32"/>
      <w:lang w:val="vi"/>
    </w:rPr>
  </w:style>
  <w:style w:type="paragraph" w:styleId="Header">
    <w:name w:val="header"/>
    <w:basedOn w:val="Normal"/>
    <w:link w:val="HeaderChar"/>
    <w:uiPriority w:val="99"/>
    <w:unhideWhenUsed/>
    <w:rsid w:val="00E82356"/>
    <w:pPr>
      <w:tabs>
        <w:tab w:val="center" w:pos="4680"/>
        <w:tab w:val="right" w:pos="9360"/>
      </w:tabs>
    </w:pPr>
  </w:style>
  <w:style w:type="character" w:customStyle="1" w:styleId="HeaderChar">
    <w:name w:val="Header Char"/>
    <w:basedOn w:val="DefaultParagraphFont"/>
    <w:link w:val="Header"/>
    <w:uiPriority w:val="99"/>
    <w:rsid w:val="00E82356"/>
    <w:rPr>
      <w:rFonts w:ascii="Times New Roman" w:eastAsia="Times New Roman" w:hAnsi="Times New Roman" w:cs="Times New Roman"/>
      <w:lang w:val="vi"/>
    </w:rPr>
  </w:style>
  <w:style w:type="paragraph" w:styleId="Footer">
    <w:name w:val="footer"/>
    <w:basedOn w:val="Normal"/>
    <w:link w:val="FooterChar"/>
    <w:uiPriority w:val="99"/>
    <w:unhideWhenUsed/>
    <w:rsid w:val="00E82356"/>
    <w:pPr>
      <w:tabs>
        <w:tab w:val="center" w:pos="4680"/>
        <w:tab w:val="right" w:pos="9360"/>
      </w:tabs>
    </w:pPr>
  </w:style>
  <w:style w:type="character" w:customStyle="1" w:styleId="FooterChar">
    <w:name w:val="Footer Char"/>
    <w:basedOn w:val="DefaultParagraphFont"/>
    <w:link w:val="Footer"/>
    <w:uiPriority w:val="99"/>
    <w:rsid w:val="00E82356"/>
    <w:rPr>
      <w:rFonts w:ascii="Times New Roman" w:eastAsia="Times New Roman" w:hAnsi="Times New Roman" w:cs="Times New Roman"/>
      <w:lang w:val="vi"/>
    </w:rPr>
  </w:style>
  <w:style w:type="paragraph" w:styleId="Caption">
    <w:name w:val="caption"/>
    <w:basedOn w:val="Normal"/>
    <w:next w:val="Normal"/>
    <w:uiPriority w:val="35"/>
    <w:unhideWhenUsed/>
    <w:qFormat/>
    <w:rsid w:val="00380DFB"/>
    <w:pPr>
      <w:spacing w:after="200"/>
    </w:pPr>
    <w:rPr>
      <w:i/>
      <w:iCs/>
      <w:color w:val="1F497D" w:themeColor="text2"/>
      <w:sz w:val="18"/>
      <w:szCs w:val="18"/>
    </w:rPr>
  </w:style>
  <w:style w:type="character" w:styleId="Strong">
    <w:name w:val="Strong"/>
    <w:basedOn w:val="DefaultParagraphFont"/>
    <w:uiPriority w:val="22"/>
    <w:qFormat/>
    <w:rsid w:val="00771DF6"/>
    <w:rPr>
      <w:b/>
      <w:bCs/>
    </w:rPr>
  </w:style>
  <w:style w:type="paragraph" w:styleId="NormalWeb">
    <w:name w:val="Normal (Web)"/>
    <w:basedOn w:val="Normal"/>
    <w:uiPriority w:val="99"/>
    <w:semiHidden/>
    <w:unhideWhenUsed/>
    <w:rsid w:val="007B47CB"/>
    <w:pPr>
      <w:widowControl/>
      <w:autoSpaceDE/>
      <w:autoSpaceDN/>
      <w:spacing w:before="100" w:beforeAutospacing="1" w:after="100" w:afterAutospacing="1"/>
    </w:pPr>
    <w:rPr>
      <w:sz w:val="24"/>
      <w:szCs w:val="24"/>
      <w:lang w:val="en-US"/>
    </w:rPr>
  </w:style>
  <w:style w:type="character" w:customStyle="1" w:styleId="math">
    <w:name w:val="math"/>
    <w:basedOn w:val="DefaultParagraphFont"/>
    <w:rsid w:val="008A3859"/>
  </w:style>
  <w:style w:type="character" w:customStyle="1" w:styleId="Heading2Char">
    <w:name w:val="Heading 2 Char"/>
    <w:basedOn w:val="DefaultParagraphFont"/>
    <w:link w:val="Heading2"/>
    <w:uiPriority w:val="9"/>
    <w:rsid w:val="00425D01"/>
    <w:rPr>
      <w:rFonts w:ascii="Times New Roman" w:eastAsia="Times New Roman" w:hAnsi="Times New Roman" w:cs="Times New Roman"/>
      <w:b/>
      <w:bCs/>
      <w:sz w:val="28"/>
      <w:szCs w:val="28"/>
      <w:lang w:val="vi"/>
    </w:rPr>
  </w:style>
  <w:style w:type="paragraph" w:styleId="HTMLPreformatted">
    <w:name w:val="HTML Preformatted"/>
    <w:basedOn w:val="Normal"/>
    <w:link w:val="HTMLPreformattedChar"/>
    <w:uiPriority w:val="99"/>
    <w:unhideWhenUsed/>
    <w:rsid w:val="00901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01251"/>
    <w:rPr>
      <w:rFonts w:ascii="Courier New" w:eastAsia="Times New Roman" w:hAnsi="Courier New" w:cs="Courier New"/>
      <w:sz w:val="20"/>
      <w:szCs w:val="20"/>
    </w:rPr>
  </w:style>
  <w:style w:type="character" w:styleId="Hyperlink">
    <w:name w:val="Hyperlink"/>
    <w:basedOn w:val="DefaultParagraphFont"/>
    <w:uiPriority w:val="99"/>
    <w:unhideWhenUsed/>
    <w:rsid w:val="002070C8"/>
    <w:rPr>
      <w:color w:val="0000FF" w:themeColor="hyperlink"/>
      <w:u w:val="single"/>
    </w:rPr>
  </w:style>
  <w:style w:type="character" w:styleId="UnresolvedMention">
    <w:name w:val="Unresolved Mention"/>
    <w:basedOn w:val="DefaultParagraphFont"/>
    <w:uiPriority w:val="99"/>
    <w:semiHidden/>
    <w:unhideWhenUsed/>
    <w:rsid w:val="002070C8"/>
    <w:rPr>
      <w:color w:val="605E5C"/>
      <w:shd w:val="clear" w:color="auto" w:fill="E1DFDD"/>
    </w:rPr>
  </w:style>
  <w:style w:type="character" w:customStyle="1" w:styleId="ListParagraphChar">
    <w:name w:val="List Paragraph Char"/>
    <w:link w:val="ListParagraph"/>
    <w:uiPriority w:val="1"/>
    <w:rsid w:val="002070C8"/>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28301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ableofFigures">
    <w:name w:val="table of figures"/>
    <w:basedOn w:val="Normal"/>
    <w:next w:val="Normal"/>
    <w:uiPriority w:val="99"/>
    <w:unhideWhenUsed/>
    <w:rsid w:val="00A70AFC"/>
  </w:style>
  <w:style w:type="character" w:styleId="PlaceholderText">
    <w:name w:val="Placeholder Text"/>
    <w:basedOn w:val="DefaultParagraphFont"/>
    <w:uiPriority w:val="99"/>
    <w:semiHidden/>
    <w:rsid w:val="00912F30"/>
    <w:rPr>
      <w:color w:val="666666"/>
    </w:rPr>
  </w:style>
  <w:style w:type="character" w:customStyle="1" w:styleId="Heading3Char">
    <w:name w:val="Heading 3 Char"/>
    <w:basedOn w:val="DefaultParagraphFont"/>
    <w:link w:val="Heading3"/>
    <w:uiPriority w:val="9"/>
    <w:rsid w:val="00BF75F1"/>
    <w:rPr>
      <w:rFonts w:ascii="Times New Roman" w:eastAsia="Times New Roman" w:hAnsi="Times New Roman" w:cs="Times New Roman"/>
      <w:b/>
      <w:bCs/>
      <w:i/>
      <w:iCs/>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598">
      <w:bodyDiv w:val="1"/>
      <w:marLeft w:val="0"/>
      <w:marRight w:val="0"/>
      <w:marTop w:val="0"/>
      <w:marBottom w:val="0"/>
      <w:divBdr>
        <w:top w:val="none" w:sz="0" w:space="0" w:color="auto"/>
        <w:left w:val="none" w:sz="0" w:space="0" w:color="auto"/>
        <w:bottom w:val="none" w:sz="0" w:space="0" w:color="auto"/>
        <w:right w:val="none" w:sz="0" w:space="0" w:color="auto"/>
      </w:divBdr>
      <w:divsChild>
        <w:div w:id="1694573901">
          <w:marLeft w:val="0"/>
          <w:marRight w:val="0"/>
          <w:marTop w:val="0"/>
          <w:marBottom w:val="0"/>
          <w:divBdr>
            <w:top w:val="none" w:sz="0" w:space="0" w:color="auto"/>
            <w:left w:val="none" w:sz="0" w:space="0" w:color="auto"/>
            <w:bottom w:val="none" w:sz="0" w:space="0" w:color="auto"/>
            <w:right w:val="none" w:sz="0" w:space="0" w:color="auto"/>
          </w:divBdr>
        </w:div>
      </w:divsChild>
    </w:div>
    <w:div w:id="33240605">
      <w:bodyDiv w:val="1"/>
      <w:marLeft w:val="0"/>
      <w:marRight w:val="0"/>
      <w:marTop w:val="0"/>
      <w:marBottom w:val="0"/>
      <w:divBdr>
        <w:top w:val="none" w:sz="0" w:space="0" w:color="auto"/>
        <w:left w:val="none" w:sz="0" w:space="0" w:color="auto"/>
        <w:bottom w:val="none" w:sz="0" w:space="0" w:color="auto"/>
        <w:right w:val="none" w:sz="0" w:space="0" w:color="auto"/>
      </w:divBdr>
    </w:div>
    <w:div w:id="97989559">
      <w:bodyDiv w:val="1"/>
      <w:marLeft w:val="0"/>
      <w:marRight w:val="0"/>
      <w:marTop w:val="0"/>
      <w:marBottom w:val="0"/>
      <w:divBdr>
        <w:top w:val="none" w:sz="0" w:space="0" w:color="auto"/>
        <w:left w:val="none" w:sz="0" w:space="0" w:color="auto"/>
        <w:bottom w:val="none" w:sz="0" w:space="0" w:color="auto"/>
        <w:right w:val="none" w:sz="0" w:space="0" w:color="auto"/>
      </w:divBdr>
    </w:div>
    <w:div w:id="107360198">
      <w:bodyDiv w:val="1"/>
      <w:marLeft w:val="0"/>
      <w:marRight w:val="0"/>
      <w:marTop w:val="0"/>
      <w:marBottom w:val="0"/>
      <w:divBdr>
        <w:top w:val="none" w:sz="0" w:space="0" w:color="auto"/>
        <w:left w:val="none" w:sz="0" w:space="0" w:color="auto"/>
        <w:bottom w:val="none" w:sz="0" w:space="0" w:color="auto"/>
        <w:right w:val="none" w:sz="0" w:space="0" w:color="auto"/>
      </w:divBdr>
    </w:div>
    <w:div w:id="166138441">
      <w:bodyDiv w:val="1"/>
      <w:marLeft w:val="0"/>
      <w:marRight w:val="0"/>
      <w:marTop w:val="0"/>
      <w:marBottom w:val="0"/>
      <w:divBdr>
        <w:top w:val="none" w:sz="0" w:space="0" w:color="auto"/>
        <w:left w:val="none" w:sz="0" w:space="0" w:color="auto"/>
        <w:bottom w:val="none" w:sz="0" w:space="0" w:color="auto"/>
        <w:right w:val="none" w:sz="0" w:space="0" w:color="auto"/>
      </w:divBdr>
    </w:div>
    <w:div w:id="180240964">
      <w:bodyDiv w:val="1"/>
      <w:marLeft w:val="0"/>
      <w:marRight w:val="0"/>
      <w:marTop w:val="0"/>
      <w:marBottom w:val="0"/>
      <w:divBdr>
        <w:top w:val="none" w:sz="0" w:space="0" w:color="auto"/>
        <w:left w:val="none" w:sz="0" w:space="0" w:color="auto"/>
        <w:bottom w:val="none" w:sz="0" w:space="0" w:color="auto"/>
        <w:right w:val="none" w:sz="0" w:space="0" w:color="auto"/>
      </w:divBdr>
      <w:divsChild>
        <w:div w:id="117260800">
          <w:marLeft w:val="0"/>
          <w:marRight w:val="0"/>
          <w:marTop w:val="0"/>
          <w:marBottom w:val="0"/>
          <w:divBdr>
            <w:top w:val="none" w:sz="0" w:space="0" w:color="auto"/>
            <w:left w:val="none" w:sz="0" w:space="0" w:color="auto"/>
            <w:bottom w:val="none" w:sz="0" w:space="0" w:color="auto"/>
            <w:right w:val="none" w:sz="0" w:space="0" w:color="auto"/>
          </w:divBdr>
        </w:div>
      </w:divsChild>
    </w:div>
    <w:div w:id="200364018">
      <w:bodyDiv w:val="1"/>
      <w:marLeft w:val="0"/>
      <w:marRight w:val="0"/>
      <w:marTop w:val="0"/>
      <w:marBottom w:val="0"/>
      <w:divBdr>
        <w:top w:val="none" w:sz="0" w:space="0" w:color="auto"/>
        <w:left w:val="none" w:sz="0" w:space="0" w:color="auto"/>
        <w:bottom w:val="none" w:sz="0" w:space="0" w:color="auto"/>
        <w:right w:val="none" w:sz="0" w:space="0" w:color="auto"/>
      </w:divBdr>
    </w:div>
    <w:div w:id="248389466">
      <w:bodyDiv w:val="1"/>
      <w:marLeft w:val="0"/>
      <w:marRight w:val="0"/>
      <w:marTop w:val="0"/>
      <w:marBottom w:val="0"/>
      <w:divBdr>
        <w:top w:val="none" w:sz="0" w:space="0" w:color="auto"/>
        <w:left w:val="none" w:sz="0" w:space="0" w:color="auto"/>
        <w:bottom w:val="none" w:sz="0" w:space="0" w:color="auto"/>
        <w:right w:val="none" w:sz="0" w:space="0" w:color="auto"/>
      </w:divBdr>
    </w:div>
    <w:div w:id="289287426">
      <w:bodyDiv w:val="1"/>
      <w:marLeft w:val="0"/>
      <w:marRight w:val="0"/>
      <w:marTop w:val="0"/>
      <w:marBottom w:val="0"/>
      <w:divBdr>
        <w:top w:val="none" w:sz="0" w:space="0" w:color="auto"/>
        <w:left w:val="none" w:sz="0" w:space="0" w:color="auto"/>
        <w:bottom w:val="none" w:sz="0" w:space="0" w:color="auto"/>
        <w:right w:val="none" w:sz="0" w:space="0" w:color="auto"/>
      </w:divBdr>
    </w:div>
    <w:div w:id="289673481">
      <w:bodyDiv w:val="1"/>
      <w:marLeft w:val="0"/>
      <w:marRight w:val="0"/>
      <w:marTop w:val="0"/>
      <w:marBottom w:val="0"/>
      <w:divBdr>
        <w:top w:val="none" w:sz="0" w:space="0" w:color="auto"/>
        <w:left w:val="none" w:sz="0" w:space="0" w:color="auto"/>
        <w:bottom w:val="none" w:sz="0" w:space="0" w:color="auto"/>
        <w:right w:val="none" w:sz="0" w:space="0" w:color="auto"/>
      </w:divBdr>
    </w:div>
    <w:div w:id="306010218">
      <w:bodyDiv w:val="1"/>
      <w:marLeft w:val="0"/>
      <w:marRight w:val="0"/>
      <w:marTop w:val="0"/>
      <w:marBottom w:val="0"/>
      <w:divBdr>
        <w:top w:val="none" w:sz="0" w:space="0" w:color="auto"/>
        <w:left w:val="none" w:sz="0" w:space="0" w:color="auto"/>
        <w:bottom w:val="none" w:sz="0" w:space="0" w:color="auto"/>
        <w:right w:val="none" w:sz="0" w:space="0" w:color="auto"/>
      </w:divBdr>
    </w:div>
    <w:div w:id="325978978">
      <w:bodyDiv w:val="1"/>
      <w:marLeft w:val="0"/>
      <w:marRight w:val="0"/>
      <w:marTop w:val="0"/>
      <w:marBottom w:val="0"/>
      <w:divBdr>
        <w:top w:val="none" w:sz="0" w:space="0" w:color="auto"/>
        <w:left w:val="none" w:sz="0" w:space="0" w:color="auto"/>
        <w:bottom w:val="none" w:sz="0" w:space="0" w:color="auto"/>
        <w:right w:val="none" w:sz="0" w:space="0" w:color="auto"/>
      </w:divBdr>
    </w:div>
    <w:div w:id="329334993">
      <w:bodyDiv w:val="1"/>
      <w:marLeft w:val="0"/>
      <w:marRight w:val="0"/>
      <w:marTop w:val="0"/>
      <w:marBottom w:val="0"/>
      <w:divBdr>
        <w:top w:val="none" w:sz="0" w:space="0" w:color="auto"/>
        <w:left w:val="none" w:sz="0" w:space="0" w:color="auto"/>
        <w:bottom w:val="none" w:sz="0" w:space="0" w:color="auto"/>
        <w:right w:val="none" w:sz="0" w:space="0" w:color="auto"/>
      </w:divBdr>
    </w:div>
    <w:div w:id="361784463">
      <w:bodyDiv w:val="1"/>
      <w:marLeft w:val="0"/>
      <w:marRight w:val="0"/>
      <w:marTop w:val="0"/>
      <w:marBottom w:val="0"/>
      <w:divBdr>
        <w:top w:val="none" w:sz="0" w:space="0" w:color="auto"/>
        <w:left w:val="none" w:sz="0" w:space="0" w:color="auto"/>
        <w:bottom w:val="none" w:sz="0" w:space="0" w:color="auto"/>
        <w:right w:val="none" w:sz="0" w:space="0" w:color="auto"/>
      </w:divBdr>
    </w:div>
    <w:div w:id="376316324">
      <w:bodyDiv w:val="1"/>
      <w:marLeft w:val="0"/>
      <w:marRight w:val="0"/>
      <w:marTop w:val="0"/>
      <w:marBottom w:val="0"/>
      <w:divBdr>
        <w:top w:val="none" w:sz="0" w:space="0" w:color="auto"/>
        <w:left w:val="none" w:sz="0" w:space="0" w:color="auto"/>
        <w:bottom w:val="none" w:sz="0" w:space="0" w:color="auto"/>
        <w:right w:val="none" w:sz="0" w:space="0" w:color="auto"/>
      </w:divBdr>
    </w:div>
    <w:div w:id="398477277">
      <w:bodyDiv w:val="1"/>
      <w:marLeft w:val="0"/>
      <w:marRight w:val="0"/>
      <w:marTop w:val="0"/>
      <w:marBottom w:val="0"/>
      <w:divBdr>
        <w:top w:val="none" w:sz="0" w:space="0" w:color="auto"/>
        <w:left w:val="none" w:sz="0" w:space="0" w:color="auto"/>
        <w:bottom w:val="none" w:sz="0" w:space="0" w:color="auto"/>
        <w:right w:val="none" w:sz="0" w:space="0" w:color="auto"/>
      </w:divBdr>
    </w:div>
    <w:div w:id="399717824">
      <w:bodyDiv w:val="1"/>
      <w:marLeft w:val="0"/>
      <w:marRight w:val="0"/>
      <w:marTop w:val="0"/>
      <w:marBottom w:val="0"/>
      <w:divBdr>
        <w:top w:val="none" w:sz="0" w:space="0" w:color="auto"/>
        <w:left w:val="none" w:sz="0" w:space="0" w:color="auto"/>
        <w:bottom w:val="none" w:sz="0" w:space="0" w:color="auto"/>
        <w:right w:val="none" w:sz="0" w:space="0" w:color="auto"/>
      </w:divBdr>
    </w:div>
    <w:div w:id="425156893">
      <w:bodyDiv w:val="1"/>
      <w:marLeft w:val="0"/>
      <w:marRight w:val="0"/>
      <w:marTop w:val="0"/>
      <w:marBottom w:val="0"/>
      <w:divBdr>
        <w:top w:val="none" w:sz="0" w:space="0" w:color="auto"/>
        <w:left w:val="none" w:sz="0" w:space="0" w:color="auto"/>
        <w:bottom w:val="none" w:sz="0" w:space="0" w:color="auto"/>
        <w:right w:val="none" w:sz="0" w:space="0" w:color="auto"/>
      </w:divBdr>
      <w:divsChild>
        <w:div w:id="631715040">
          <w:marLeft w:val="0"/>
          <w:marRight w:val="0"/>
          <w:marTop w:val="0"/>
          <w:marBottom w:val="0"/>
          <w:divBdr>
            <w:top w:val="none" w:sz="0" w:space="0" w:color="auto"/>
            <w:left w:val="none" w:sz="0" w:space="0" w:color="auto"/>
            <w:bottom w:val="none" w:sz="0" w:space="0" w:color="auto"/>
            <w:right w:val="none" w:sz="0" w:space="0" w:color="auto"/>
          </w:divBdr>
        </w:div>
      </w:divsChild>
    </w:div>
    <w:div w:id="476844406">
      <w:bodyDiv w:val="1"/>
      <w:marLeft w:val="0"/>
      <w:marRight w:val="0"/>
      <w:marTop w:val="0"/>
      <w:marBottom w:val="0"/>
      <w:divBdr>
        <w:top w:val="none" w:sz="0" w:space="0" w:color="auto"/>
        <w:left w:val="none" w:sz="0" w:space="0" w:color="auto"/>
        <w:bottom w:val="none" w:sz="0" w:space="0" w:color="auto"/>
        <w:right w:val="none" w:sz="0" w:space="0" w:color="auto"/>
      </w:divBdr>
      <w:divsChild>
        <w:div w:id="1240823997">
          <w:marLeft w:val="0"/>
          <w:marRight w:val="0"/>
          <w:marTop w:val="0"/>
          <w:marBottom w:val="0"/>
          <w:divBdr>
            <w:top w:val="none" w:sz="0" w:space="0" w:color="auto"/>
            <w:left w:val="none" w:sz="0" w:space="0" w:color="auto"/>
            <w:bottom w:val="none" w:sz="0" w:space="0" w:color="auto"/>
            <w:right w:val="none" w:sz="0" w:space="0" w:color="auto"/>
          </w:divBdr>
        </w:div>
      </w:divsChild>
    </w:div>
    <w:div w:id="512307930">
      <w:bodyDiv w:val="1"/>
      <w:marLeft w:val="0"/>
      <w:marRight w:val="0"/>
      <w:marTop w:val="0"/>
      <w:marBottom w:val="0"/>
      <w:divBdr>
        <w:top w:val="none" w:sz="0" w:space="0" w:color="auto"/>
        <w:left w:val="none" w:sz="0" w:space="0" w:color="auto"/>
        <w:bottom w:val="none" w:sz="0" w:space="0" w:color="auto"/>
        <w:right w:val="none" w:sz="0" w:space="0" w:color="auto"/>
      </w:divBdr>
      <w:divsChild>
        <w:div w:id="2015373989">
          <w:marLeft w:val="0"/>
          <w:marRight w:val="0"/>
          <w:marTop w:val="0"/>
          <w:marBottom w:val="0"/>
          <w:divBdr>
            <w:top w:val="none" w:sz="0" w:space="0" w:color="auto"/>
            <w:left w:val="none" w:sz="0" w:space="0" w:color="auto"/>
            <w:bottom w:val="none" w:sz="0" w:space="0" w:color="auto"/>
            <w:right w:val="none" w:sz="0" w:space="0" w:color="auto"/>
          </w:divBdr>
        </w:div>
      </w:divsChild>
    </w:div>
    <w:div w:id="514072897">
      <w:bodyDiv w:val="1"/>
      <w:marLeft w:val="0"/>
      <w:marRight w:val="0"/>
      <w:marTop w:val="0"/>
      <w:marBottom w:val="0"/>
      <w:divBdr>
        <w:top w:val="none" w:sz="0" w:space="0" w:color="auto"/>
        <w:left w:val="none" w:sz="0" w:space="0" w:color="auto"/>
        <w:bottom w:val="none" w:sz="0" w:space="0" w:color="auto"/>
        <w:right w:val="none" w:sz="0" w:space="0" w:color="auto"/>
      </w:divBdr>
      <w:divsChild>
        <w:div w:id="710804604">
          <w:marLeft w:val="0"/>
          <w:marRight w:val="0"/>
          <w:marTop w:val="0"/>
          <w:marBottom w:val="0"/>
          <w:divBdr>
            <w:top w:val="none" w:sz="0" w:space="0" w:color="auto"/>
            <w:left w:val="none" w:sz="0" w:space="0" w:color="auto"/>
            <w:bottom w:val="none" w:sz="0" w:space="0" w:color="auto"/>
            <w:right w:val="none" w:sz="0" w:space="0" w:color="auto"/>
          </w:divBdr>
        </w:div>
      </w:divsChild>
    </w:div>
    <w:div w:id="519319681">
      <w:bodyDiv w:val="1"/>
      <w:marLeft w:val="0"/>
      <w:marRight w:val="0"/>
      <w:marTop w:val="0"/>
      <w:marBottom w:val="0"/>
      <w:divBdr>
        <w:top w:val="none" w:sz="0" w:space="0" w:color="auto"/>
        <w:left w:val="none" w:sz="0" w:space="0" w:color="auto"/>
        <w:bottom w:val="none" w:sz="0" w:space="0" w:color="auto"/>
        <w:right w:val="none" w:sz="0" w:space="0" w:color="auto"/>
      </w:divBdr>
    </w:div>
    <w:div w:id="550969711">
      <w:bodyDiv w:val="1"/>
      <w:marLeft w:val="0"/>
      <w:marRight w:val="0"/>
      <w:marTop w:val="0"/>
      <w:marBottom w:val="0"/>
      <w:divBdr>
        <w:top w:val="none" w:sz="0" w:space="0" w:color="auto"/>
        <w:left w:val="none" w:sz="0" w:space="0" w:color="auto"/>
        <w:bottom w:val="none" w:sz="0" w:space="0" w:color="auto"/>
        <w:right w:val="none" w:sz="0" w:space="0" w:color="auto"/>
      </w:divBdr>
    </w:div>
    <w:div w:id="551355732">
      <w:bodyDiv w:val="1"/>
      <w:marLeft w:val="0"/>
      <w:marRight w:val="0"/>
      <w:marTop w:val="0"/>
      <w:marBottom w:val="0"/>
      <w:divBdr>
        <w:top w:val="none" w:sz="0" w:space="0" w:color="auto"/>
        <w:left w:val="none" w:sz="0" w:space="0" w:color="auto"/>
        <w:bottom w:val="none" w:sz="0" w:space="0" w:color="auto"/>
        <w:right w:val="none" w:sz="0" w:space="0" w:color="auto"/>
      </w:divBdr>
      <w:divsChild>
        <w:div w:id="842165780">
          <w:marLeft w:val="0"/>
          <w:marRight w:val="0"/>
          <w:marTop w:val="0"/>
          <w:marBottom w:val="0"/>
          <w:divBdr>
            <w:top w:val="none" w:sz="0" w:space="0" w:color="auto"/>
            <w:left w:val="none" w:sz="0" w:space="0" w:color="auto"/>
            <w:bottom w:val="none" w:sz="0" w:space="0" w:color="auto"/>
            <w:right w:val="none" w:sz="0" w:space="0" w:color="auto"/>
          </w:divBdr>
        </w:div>
      </w:divsChild>
    </w:div>
    <w:div w:id="552159223">
      <w:bodyDiv w:val="1"/>
      <w:marLeft w:val="0"/>
      <w:marRight w:val="0"/>
      <w:marTop w:val="0"/>
      <w:marBottom w:val="0"/>
      <w:divBdr>
        <w:top w:val="none" w:sz="0" w:space="0" w:color="auto"/>
        <w:left w:val="none" w:sz="0" w:space="0" w:color="auto"/>
        <w:bottom w:val="none" w:sz="0" w:space="0" w:color="auto"/>
        <w:right w:val="none" w:sz="0" w:space="0" w:color="auto"/>
      </w:divBdr>
      <w:divsChild>
        <w:div w:id="57897889">
          <w:marLeft w:val="0"/>
          <w:marRight w:val="0"/>
          <w:marTop w:val="0"/>
          <w:marBottom w:val="0"/>
          <w:divBdr>
            <w:top w:val="none" w:sz="0" w:space="0" w:color="auto"/>
            <w:left w:val="none" w:sz="0" w:space="0" w:color="auto"/>
            <w:bottom w:val="none" w:sz="0" w:space="0" w:color="auto"/>
            <w:right w:val="none" w:sz="0" w:space="0" w:color="auto"/>
          </w:divBdr>
        </w:div>
      </w:divsChild>
    </w:div>
    <w:div w:id="569777468">
      <w:bodyDiv w:val="1"/>
      <w:marLeft w:val="0"/>
      <w:marRight w:val="0"/>
      <w:marTop w:val="0"/>
      <w:marBottom w:val="0"/>
      <w:divBdr>
        <w:top w:val="none" w:sz="0" w:space="0" w:color="auto"/>
        <w:left w:val="none" w:sz="0" w:space="0" w:color="auto"/>
        <w:bottom w:val="none" w:sz="0" w:space="0" w:color="auto"/>
        <w:right w:val="none" w:sz="0" w:space="0" w:color="auto"/>
      </w:divBdr>
    </w:div>
    <w:div w:id="578176144">
      <w:bodyDiv w:val="1"/>
      <w:marLeft w:val="0"/>
      <w:marRight w:val="0"/>
      <w:marTop w:val="0"/>
      <w:marBottom w:val="0"/>
      <w:divBdr>
        <w:top w:val="none" w:sz="0" w:space="0" w:color="auto"/>
        <w:left w:val="none" w:sz="0" w:space="0" w:color="auto"/>
        <w:bottom w:val="none" w:sz="0" w:space="0" w:color="auto"/>
        <w:right w:val="none" w:sz="0" w:space="0" w:color="auto"/>
      </w:divBdr>
      <w:divsChild>
        <w:div w:id="1346902916">
          <w:marLeft w:val="0"/>
          <w:marRight w:val="0"/>
          <w:marTop w:val="0"/>
          <w:marBottom w:val="0"/>
          <w:divBdr>
            <w:top w:val="none" w:sz="0" w:space="0" w:color="auto"/>
            <w:left w:val="none" w:sz="0" w:space="0" w:color="auto"/>
            <w:bottom w:val="none" w:sz="0" w:space="0" w:color="auto"/>
            <w:right w:val="none" w:sz="0" w:space="0" w:color="auto"/>
          </w:divBdr>
        </w:div>
      </w:divsChild>
    </w:div>
    <w:div w:id="638849535">
      <w:bodyDiv w:val="1"/>
      <w:marLeft w:val="0"/>
      <w:marRight w:val="0"/>
      <w:marTop w:val="0"/>
      <w:marBottom w:val="0"/>
      <w:divBdr>
        <w:top w:val="none" w:sz="0" w:space="0" w:color="auto"/>
        <w:left w:val="none" w:sz="0" w:space="0" w:color="auto"/>
        <w:bottom w:val="none" w:sz="0" w:space="0" w:color="auto"/>
        <w:right w:val="none" w:sz="0" w:space="0" w:color="auto"/>
      </w:divBdr>
    </w:div>
    <w:div w:id="650716579">
      <w:bodyDiv w:val="1"/>
      <w:marLeft w:val="0"/>
      <w:marRight w:val="0"/>
      <w:marTop w:val="0"/>
      <w:marBottom w:val="0"/>
      <w:divBdr>
        <w:top w:val="none" w:sz="0" w:space="0" w:color="auto"/>
        <w:left w:val="none" w:sz="0" w:space="0" w:color="auto"/>
        <w:bottom w:val="none" w:sz="0" w:space="0" w:color="auto"/>
        <w:right w:val="none" w:sz="0" w:space="0" w:color="auto"/>
      </w:divBdr>
    </w:div>
    <w:div w:id="653489520">
      <w:bodyDiv w:val="1"/>
      <w:marLeft w:val="0"/>
      <w:marRight w:val="0"/>
      <w:marTop w:val="0"/>
      <w:marBottom w:val="0"/>
      <w:divBdr>
        <w:top w:val="none" w:sz="0" w:space="0" w:color="auto"/>
        <w:left w:val="none" w:sz="0" w:space="0" w:color="auto"/>
        <w:bottom w:val="none" w:sz="0" w:space="0" w:color="auto"/>
        <w:right w:val="none" w:sz="0" w:space="0" w:color="auto"/>
      </w:divBdr>
      <w:divsChild>
        <w:div w:id="1333483901">
          <w:marLeft w:val="0"/>
          <w:marRight w:val="0"/>
          <w:marTop w:val="0"/>
          <w:marBottom w:val="0"/>
          <w:divBdr>
            <w:top w:val="none" w:sz="0" w:space="0" w:color="auto"/>
            <w:left w:val="none" w:sz="0" w:space="0" w:color="auto"/>
            <w:bottom w:val="none" w:sz="0" w:space="0" w:color="auto"/>
            <w:right w:val="none" w:sz="0" w:space="0" w:color="auto"/>
          </w:divBdr>
        </w:div>
      </w:divsChild>
    </w:div>
    <w:div w:id="660235609">
      <w:bodyDiv w:val="1"/>
      <w:marLeft w:val="0"/>
      <w:marRight w:val="0"/>
      <w:marTop w:val="0"/>
      <w:marBottom w:val="0"/>
      <w:divBdr>
        <w:top w:val="none" w:sz="0" w:space="0" w:color="auto"/>
        <w:left w:val="none" w:sz="0" w:space="0" w:color="auto"/>
        <w:bottom w:val="none" w:sz="0" w:space="0" w:color="auto"/>
        <w:right w:val="none" w:sz="0" w:space="0" w:color="auto"/>
      </w:divBdr>
    </w:div>
    <w:div w:id="665598776">
      <w:bodyDiv w:val="1"/>
      <w:marLeft w:val="0"/>
      <w:marRight w:val="0"/>
      <w:marTop w:val="0"/>
      <w:marBottom w:val="0"/>
      <w:divBdr>
        <w:top w:val="none" w:sz="0" w:space="0" w:color="auto"/>
        <w:left w:val="none" w:sz="0" w:space="0" w:color="auto"/>
        <w:bottom w:val="none" w:sz="0" w:space="0" w:color="auto"/>
        <w:right w:val="none" w:sz="0" w:space="0" w:color="auto"/>
      </w:divBdr>
    </w:div>
    <w:div w:id="696078675">
      <w:bodyDiv w:val="1"/>
      <w:marLeft w:val="0"/>
      <w:marRight w:val="0"/>
      <w:marTop w:val="0"/>
      <w:marBottom w:val="0"/>
      <w:divBdr>
        <w:top w:val="none" w:sz="0" w:space="0" w:color="auto"/>
        <w:left w:val="none" w:sz="0" w:space="0" w:color="auto"/>
        <w:bottom w:val="none" w:sz="0" w:space="0" w:color="auto"/>
        <w:right w:val="none" w:sz="0" w:space="0" w:color="auto"/>
      </w:divBdr>
      <w:divsChild>
        <w:div w:id="1127747342">
          <w:marLeft w:val="0"/>
          <w:marRight w:val="0"/>
          <w:marTop w:val="0"/>
          <w:marBottom w:val="0"/>
          <w:divBdr>
            <w:top w:val="none" w:sz="0" w:space="0" w:color="auto"/>
            <w:left w:val="none" w:sz="0" w:space="0" w:color="auto"/>
            <w:bottom w:val="none" w:sz="0" w:space="0" w:color="auto"/>
            <w:right w:val="none" w:sz="0" w:space="0" w:color="auto"/>
          </w:divBdr>
        </w:div>
      </w:divsChild>
    </w:div>
    <w:div w:id="707949923">
      <w:bodyDiv w:val="1"/>
      <w:marLeft w:val="0"/>
      <w:marRight w:val="0"/>
      <w:marTop w:val="0"/>
      <w:marBottom w:val="0"/>
      <w:divBdr>
        <w:top w:val="none" w:sz="0" w:space="0" w:color="auto"/>
        <w:left w:val="none" w:sz="0" w:space="0" w:color="auto"/>
        <w:bottom w:val="none" w:sz="0" w:space="0" w:color="auto"/>
        <w:right w:val="none" w:sz="0" w:space="0" w:color="auto"/>
      </w:divBdr>
    </w:div>
    <w:div w:id="730739466">
      <w:bodyDiv w:val="1"/>
      <w:marLeft w:val="0"/>
      <w:marRight w:val="0"/>
      <w:marTop w:val="0"/>
      <w:marBottom w:val="0"/>
      <w:divBdr>
        <w:top w:val="none" w:sz="0" w:space="0" w:color="auto"/>
        <w:left w:val="none" w:sz="0" w:space="0" w:color="auto"/>
        <w:bottom w:val="none" w:sz="0" w:space="0" w:color="auto"/>
        <w:right w:val="none" w:sz="0" w:space="0" w:color="auto"/>
      </w:divBdr>
    </w:div>
    <w:div w:id="740637961">
      <w:bodyDiv w:val="1"/>
      <w:marLeft w:val="0"/>
      <w:marRight w:val="0"/>
      <w:marTop w:val="0"/>
      <w:marBottom w:val="0"/>
      <w:divBdr>
        <w:top w:val="none" w:sz="0" w:space="0" w:color="auto"/>
        <w:left w:val="none" w:sz="0" w:space="0" w:color="auto"/>
        <w:bottom w:val="none" w:sz="0" w:space="0" w:color="auto"/>
        <w:right w:val="none" w:sz="0" w:space="0" w:color="auto"/>
      </w:divBdr>
    </w:div>
    <w:div w:id="761267364">
      <w:bodyDiv w:val="1"/>
      <w:marLeft w:val="0"/>
      <w:marRight w:val="0"/>
      <w:marTop w:val="0"/>
      <w:marBottom w:val="0"/>
      <w:divBdr>
        <w:top w:val="none" w:sz="0" w:space="0" w:color="auto"/>
        <w:left w:val="none" w:sz="0" w:space="0" w:color="auto"/>
        <w:bottom w:val="none" w:sz="0" w:space="0" w:color="auto"/>
        <w:right w:val="none" w:sz="0" w:space="0" w:color="auto"/>
      </w:divBdr>
    </w:div>
    <w:div w:id="774011299">
      <w:bodyDiv w:val="1"/>
      <w:marLeft w:val="0"/>
      <w:marRight w:val="0"/>
      <w:marTop w:val="0"/>
      <w:marBottom w:val="0"/>
      <w:divBdr>
        <w:top w:val="none" w:sz="0" w:space="0" w:color="auto"/>
        <w:left w:val="none" w:sz="0" w:space="0" w:color="auto"/>
        <w:bottom w:val="none" w:sz="0" w:space="0" w:color="auto"/>
        <w:right w:val="none" w:sz="0" w:space="0" w:color="auto"/>
      </w:divBdr>
      <w:divsChild>
        <w:div w:id="298876531">
          <w:marLeft w:val="0"/>
          <w:marRight w:val="0"/>
          <w:marTop w:val="0"/>
          <w:marBottom w:val="0"/>
          <w:divBdr>
            <w:top w:val="none" w:sz="0" w:space="0" w:color="auto"/>
            <w:left w:val="none" w:sz="0" w:space="0" w:color="auto"/>
            <w:bottom w:val="none" w:sz="0" w:space="0" w:color="auto"/>
            <w:right w:val="none" w:sz="0" w:space="0" w:color="auto"/>
          </w:divBdr>
        </w:div>
      </w:divsChild>
    </w:div>
    <w:div w:id="807825089">
      <w:bodyDiv w:val="1"/>
      <w:marLeft w:val="0"/>
      <w:marRight w:val="0"/>
      <w:marTop w:val="0"/>
      <w:marBottom w:val="0"/>
      <w:divBdr>
        <w:top w:val="none" w:sz="0" w:space="0" w:color="auto"/>
        <w:left w:val="none" w:sz="0" w:space="0" w:color="auto"/>
        <w:bottom w:val="none" w:sz="0" w:space="0" w:color="auto"/>
        <w:right w:val="none" w:sz="0" w:space="0" w:color="auto"/>
      </w:divBdr>
    </w:div>
    <w:div w:id="815335742">
      <w:bodyDiv w:val="1"/>
      <w:marLeft w:val="0"/>
      <w:marRight w:val="0"/>
      <w:marTop w:val="0"/>
      <w:marBottom w:val="0"/>
      <w:divBdr>
        <w:top w:val="none" w:sz="0" w:space="0" w:color="auto"/>
        <w:left w:val="none" w:sz="0" w:space="0" w:color="auto"/>
        <w:bottom w:val="none" w:sz="0" w:space="0" w:color="auto"/>
        <w:right w:val="none" w:sz="0" w:space="0" w:color="auto"/>
      </w:divBdr>
      <w:divsChild>
        <w:div w:id="122969256">
          <w:marLeft w:val="0"/>
          <w:marRight w:val="0"/>
          <w:marTop w:val="0"/>
          <w:marBottom w:val="0"/>
          <w:divBdr>
            <w:top w:val="none" w:sz="0" w:space="0" w:color="auto"/>
            <w:left w:val="none" w:sz="0" w:space="0" w:color="auto"/>
            <w:bottom w:val="none" w:sz="0" w:space="0" w:color="auto"/>
            <w:right w:val="none" w:sz="0" w:space="0" w:color="auto"/>
          </w:divBdr>
        </w:div>
      </w:divsChild>
    </w:div>
    <w:div w:id="822743356">
      <w:bodyDiv w:val="1"/>
      <w:marLeft w:val="0"/>
      <w:marRight w:val="0"/>
      <w:marTop w:val="0"/>
      <w:marBottom w:val="0"/>
      <w:divBdr>
        <w:top w:val="none" w:sz="0" w:space="0" w:color="auto"/>
        <w:left w:val="none" w:sz="0" w:space="0" w:color="auto"/>
        <w:bottom w:val="none" w:sz="0" w:space="0" w:color="auto"/>
        <w:right w:val="none" w:sz="0" w:space="0" w:color="auto"/>
      </w:divBdr>
    </w:div>
    <w:div w:id="859582268">
      <w:bodyDiv w:val="1"/>
      <w:marLeft w:val="0"/>
      <w:marRight w:val="0"/>
      <w:marTop w:val="0"/>
      <w:marBottom w:val="0"/>
      <w:divBdr>
        <w:top w:val="none" w:sz="0" w:space="0" w:color="auto"/>
        <w:left w:val="none" w:sz="0" w:space="0" w:color="auto"/>
        <w:bottom w:val="none" w:sz="0" w:space="0" w:color="auto"/>
        <w:right w:val="none" w:sz="0" w:space="0" w:color="auto"/>
      </w:divBdr>
    </w:div>
    <w:div w:id="937255943">
      <w:bodyDiv w:val="1"/>
      <w:marLeft w:val="0"/>
      <w:marRight w:val="0"/>
      <w:marTop w:val="0"/>
      <w:marBottom w:val="0"/>
      <w:divBdr>
        <w:top w:val="none" w:sz="0" w:space="0" w:color="auto"/>
        <w:left w:val="none" w:sz="0" w:space="0" w:color="auto"/>
        <w:bottom w:val="none" w:sz="0" w:space="0" w:color="auto"/>
        <w:right w:val="none" w:sz="0" w:space="0" w:color="auto"/>
      </w:divBdr>
    </w:div>
    <w:div w:id="992488444">
      <w:bodyDiv w:val="1"/>
      <w:marLeft w:val="0"/>
      <w:marRight w:val="0"/>
      <w:marTop w:val="0"/>
      <w:marBottom w:val="0"/>
      <w:divBdr>
        <w:top w:val="none" w:sz="0" w:space="0" w:color="auto"/>
        <w:left w:val="none" w:sz="0" w:space="0" w:color="auto"/>
        <w:bottom w:val="none" w:sz="0" w:space="0" w:color="auto"/>
        <w:right w:val="none" w:sz="0" w:space="0" w:color="auto"/>
      </w:divBdr>
    </w:div>
    <w:div w:id="1009526440">
      <w:bodyDiv w:val="1"/>
      <w:marLeft w:val="0"/>
      <w:marRight w:val="0"/>
      <w:marTop w:val="0"/>
      <w:marBottom w:val="0"/>
      <w:divBdr>
        <w:top w:val="none" w:sz="0" w:space="0" w:color="auto"/>
        <w:left w:val="none" w:sz="0" w:space="0" w:color="auto"/>
        <w:bottom w:val="none" w:sz="0" w:space="0" w:color="auto"/>
        <w:right w:val="none" w:sz="0" w:space="0" w:color="auto"/>
      </w:divBdr>
      <w:divsChild>
        <w:div w:id="874193867">
          <w:marLeft w:val="0"/>
          <w:marRight w:val="0"/>
          <w:marTop w:val="0"/>
          <w:marBottom w:val="0"/>
          <w:divBdr>
            <w:top w:val="none" w:sz="0" w:space="0" w:color="auto"/>
            <w:left w:val="none" w:sz="0" w:space="0" w:color="auto"/>
            <w:bottom w:val="none" w:sz="0" w:space="0" w:color="auto"/>
            <w:right w:val="none" w:sz="0" w:space="0" w:color="auto"/>
          </w:divBdr>
        </w:div>
      </w:divsChild>
    </w:div>
    <w:div w:id="1016542362">
      <w:bodyDiv w:val="1"/>
      <w:marLeft w:val="0"/>
      <w:marRight w:val="0"/>
      <w:marTop w:val="0"/>
      <w:marBottom w:val="0"/>
      <w:divBdr>
        <w:top w:val="none" w:sz="0" w:space="0" w:color="auto"/>
        <w:left w:val="none" w:sz="0" w:space="0" w:color="auto"/>
        <w:bottom w:val="none" w:sz="0" w:space="0" w:color="auto"/>
        <w:right w:val="none" w:sz="0" w:space="0" w:color="auto"/>
      </w:divBdr>
      <w:divsChild>
        <w:div w:id="840002953">
          <w:marLeft w:val="0"/>
          <w:marRight w:val="0"/>
          <w:marTop w:val="0"/>
          <w:marBottom w:val="0"/>
          <w:divBdr>
            <w:top w:val="none" w:sz="0" w:space="0" w:color="auto"/>
            <w:left w:val="none" w:sz="0" w:space="0" w:color="auto"/>
            <w:bottom w:val="none" w:sz="0" w:space="0" w:color="auto"/>
            <w:right w:val="none" w:sz="0" w:space="0" w:color="auto"/>
          </w:divBdr>
        </w:div>
      </w:divsChild>
    </w:div>
    <w:div w:id="1017805682">
      <w:bodyDiv w:val="1"/>
      <w:marLeft w:val="0"/>
      <w:marRight w:val="0"/>
      <w:marTop w:val="0"/>
      <w:marBottom w:val="0"/>
      <w:divBdr>
        <w:top w:val="none" w:sz="0" w:space="0" w:color="auto"/>
        <w:left w:val="none" w:sz="0" w:space="0" w:color="auto"/>
        <w:bottom w:val="none" w:sz="0" w:space="0" w:color="auto"/>
        <w:right w:val="none" w:sz="0" w:space="0" w:color="auto"/>
      </w:divBdr>
      <w:divsChild>
        <w:div w:id="1013921464">
          <w:marLeft w:val="0"/>
          <w:marRight w:val="0"/>
          <w:marTop w:val="0"/>
          <w:marBottom w:val="0"/>
          <w:divBdr>
            <w:top w:val="none" w:sz="0" w:space="0" w:color="auto"/>
            <w:left w:val="none" w:sz="0" w:space="0" w:color="auto"/>
            <w:bottom w:val="none" w:sz="0" w:space="0" w:color="auto"/>
            <w:right w:val="none" w:sz="0" w:space="0" w:color="auto"/>
          </w:divBdr>
        </w:div>
      </w:divsChild>
    </w:div>
    <w:div w:id="1024092212">
      <w:bodyDiv w:val="1"/>
      <w:marLeft w:val="0"/>
      <w:marRight w:val="0"/>
      <w:marTop w:val="0"/>
      <w:marBottom w:val="0"/>
      <w:divBdr>
        <w:top w:val="none" w:sz="0" w:space="0" w:color="auto"/>
        <w:left w:val="none" w:sz="0" w:space="0" w:color="auto"/>
        <w:bottom w:val="none" w:sz="0" w:space="0" w:color="auto"/>
        <w:right w:val="none" w:sz="0" w:space="0" w:color="auto"/>
      </w:divBdr>
    </w:div>
    <w:div w:id="1032462454">
      <w:bodyDiv w:val="1"/>
      <w:marLeft w:val="0"/>
      <w:marRight w:val="0"/>
      <w:marTop w:val="0"/>
      <w:marBottom w:val="0"/>
      <w:divBdr>
        <w:top w:val="none" w:sz="0" w:space="0" w:color="auto"/>
        <w:left w:val="none" w:sz="0" w:space="0" w:color="auto"/>
        <w:bottom w:val="none" w:sz="0" w:space="0" w:color="auto"/>
        <w:right w:val="none" w:sz="0" w:space="0" w:color="auto"/>
      </w:divBdr>
    </w:div>
    <w:div w:id="1106996735">
      <w:bodyDiv w:val="1"/>
      <w:marLeft w:val="0"/>
      <w:marRight w:val="0"/>
      <w:marTop w:val="0"/>
      <w:marBottom w:val="0"/>
      <w:divBdr>
        <w:top w:val="none" w:sz="0" w:space="0" w:color="auto"/>
        <w:left w:val="none" w:sz="0" w:space="0" w:color="auto"/>
        <w:bottom w:val="none" w:sz="0" w:space="0" w:color="auto"/>
        <w:right w:val="none" w:sz="0" w:space="0" w:color="auto"/>
      </w:divBdr>
    </w:div>
    <w:div w:id="1114708261">
      <w:bodyDiv w:val="1"/>
      <w:marLeft w:val="0"/>
      <w:marRight w:val="0"/>
      <w:marTop w:val="0"/>
      <w:marBottom w:val="0"/>
      <w:divBdr>
        <w:top w:val="none" w:sz="0" w:space="0" w:color="auto"/>
        <w:left w:val="none" w:sz="0" w:space="0" w:color="auto"/>
        <w:bottom w:val="none" w:sz="0" w:space="0" w:color="auto"/>
        <w:right w:val="none" w:sz="0" w:space="0" w:color="auto"/>
      </w:divBdr>
      <w:divsChild>
        <w:div w:id="481197637">
          <w:marLeft w:val="0"/>
          <w:marRight w:val="0"/>
          <w:marTop w:val="0"/>
          <w:marBottom w:val="0"/>
          <w:divBdr>
            <w:top w:val="none" w:sz="0" w:space="0" w:color="auto"/>
            <w:left w:val="none" w:sz="0" w:space="0" w:color="auto"/>
            <w:bottom w:val="none" w:sz="0" w:space="0" w:color="auto"/>
            <w:right w:val="none" w:sz="0" w:space="0" w:color="auto"/>
          </w:divBdr>
        </w:div>
      </w:divsChild>
    </w:div>
    <w:div w:id="1156914284">
      <w:bodyDiv w:val="1"/>
      <w:marLeft w:val="0"/>
      <w:marRight w:val="0"/>
      <w:marTop w:val="0"/>
      <w:marBottom w:val="0"/>
      <w:divBdr>
        <w:top w:val="none" w:sz="0" w:space="0" w:color="auto"/>
        <w:left w:val="none" w:sz="0" w:space="0" w:color="auto"/>
        <w:bottom w:val="none" w:sz="0" w:space="0" w:color="auto"/>
        <w:right w:val="none" w:sz="0" w:space="0" w:color="auto"/>
      </w:divBdr>
    </w:div>
    <w:div w:id="1173036214">
      <w:bodyDiv w:val="1"/>
      <w:marLeft w:val="0"/>
      <w:marRight w:val="0"/>
      <w:marTop w:val="0"/>
      <w:marBottom w:val="0"/>
      <w:divBdr>
        <w:top w:val="none" w:sz="0" w:space="0" w:color="auto"/>
        <w:left w:val="none" w:sz="0" w:space="0" w:color="auto"/>
        <w:bottom w:val="none" w:sz="0" w:space="0" w:color="auto"/>
        <w:right w:val="none" w:sz="0" w:space="0" w:color="auto"/>
      </w:divBdr>
    </w:div>
    <w:div w:id="1196118761">
      <w:bodyDiv w:val="1"/>
      <w:marLeft w:val="0"/>
      <w:marRight w:val="0"/>
      <w:marTop w:val="0"/>
      <w:marBottom w:val="0"/>
      <w:divBdr>
        <w:top w:val="none" w:sz="0" w:space="0" w:color="auto"/>
        <w:left w:val="none" w:sz="0" w:space="0" w:color="auto"/>
        <w:bottom w:val="none" w:sz="0" w:space="0" w:color="auto"/>
        <w:right w:val="none" w:sz="0" w:space="0" w:color="auto"/>
      </w:divBdr>
      <w:divsChild>
        <w:div w:id="1901592921">
          <w:marLeft w:val="0"/>
          <w:marRight w:val="0"/>
          <w:marTop w:val="0"/>
          <w:marBottom w:val="0"/>
          <w:divBdr>
            <w:top w:val="none" w:sz="0" w:space="0" w:color="auto"/>
            <w:left w:val="none" w:sz="0" w:space="0" w:color="auto"/>
            <w:bottom w:val="none" w:sz="0" w:space="0" w:color="auto"/>
            <w:right w:val="none" w:sz="0" w:space="0" w:color="auto"/>
          </w:divBdr>
        </w:div>
      </w:divsChild>
    </w:div>
    <w:div w:id="1199779638">
      <w:bodyDiv w:val="1"/>
      <w:marLeft w:val="0"/>
      <w:marRight w:val="0"/>
      <w:marTop w:val="0"/>
      <w:marBottom w:val="0"/>
      <w:divBdr>
        <w:top w:val="none" w:sz="0" w:space="0" w:color="auto"/>
        <w:left w:val="none" w:sz="0" w:space="0" w:color="auto"/>
        <w:bottom w:val="none" w:sz="0" w:space="0" w:color="auto"/>
        <w:right w:val="none" w:sz="0" w:space="0" w:color="auto"/>
      </w:divBdr>
    </w:div>
    <w:div w:id="1219170322">
      <w:bodyDiv w:val="1"/>
      <w:marLeft w:val="0"/>
      <w:marRight w:val="0"/>
      <w:marTop w:val="0"/>
      <w:marBottom w:val="0"/>
      <w:divBdr>
        <w:top w:val="none" w:sz="0" w:space="0" w:color="auto"/>
        <w:left w:val="none" w:sz="0" w:space="0" w:color="auto"/>
        <w:bottom w:val="none" w:sz="0" w:space="0" w:color="auto"/>
        <w:right w:val="none" w:sz="0" w:space="0" w:color="auto"/>
      </w:divBdr>
      <w:divsChild>
        <w:div w:id="1182669187">
          <w:marLeft w:val="0"/>
          <w:marRight w:val="0"/>
          <w:marTop w:val="0"/>
          <w:marBottom w:val="0"/>
          <w:divBdr>
            <w:top w:val="none" w:sz="0" w:space="0" w:color="auto"/>
            <w:left w:val="none" w:sz="0" w:space="0" w:color="auto"/>
            <w:bottom w:val="none" w:sz="0" w:space="0" w:color="auto"/>
            <w:right w:val="none" w:sz="0" w:space="0" w:color="auto"/>
          </w:divBdr>
        </w:div>
      </w:divsChild>
    </w:div>
    <w:div w:id="1262184253">
      <w:bodyDiv w:val="1"/>
      <w:marLeft w:val="0"/>
      <w:marRight w:val="0"/>
      <w:marTop w:val="0"/>
      <w:marBottom w:val="0"/>
      <w:divBdr>
        <w:top w:val="none" w:sz="0" w:space="0" w:color="auto"/>
        <w:left w:val="none" w:sz="0" w:space="0" w:color="auto"/>
        <w:bottom w:val="none" w:sz="0" w:space="0" w:color="auto"/>
        <w:right w:val="none" w:sz="0" w:space="0" w:color="auto"/>
      </w:divBdr>
    </w:div>
    <w:div w:id="1305350615">
      <w:bodyDiv w:val="1"/>
      <w:marLeft w:val="0"/>
      <w:marRight w:val="0"/>
      <w:marTop w:val="0"/>
      <w:marBottom w:val="0"/>
      <w:divBdr>
        <w:top w:val="none" w:sz="0" w:space="0" w:color="auto"/>
        <w:left w:val="none" w:sz="0" w:space="0" w:color="auto"/>
        <w:bottom w:val="none" w:sz="0" w:space="0" w:color="auto"/>
        <w:right w:val="none" w:sz="0" w:space="0" w:color="auto"/>
      </w:divBdr>
      <w:divsChild>
        <w:div w:id="331448227">
          <w:marLeft w:val="0"/>
          <w:marRight w:val="0"/>
          <w:marTop w:val="0"/>
          <w:marBottom w:val="0"/>
          <w:divBdr>
            <w:top w:val="none" w:sz="0" w:space="0" w:color="auto"/>
            <w:left w:val="none" w:sz="0" w:space="0" w:color="auto"/>
            <w:bottom w:val="none" w:sz="0" w:space="0" w:color="auto"/>
            <w:right w:val="none" w:sz="0" w:space="0" w:color="auto"/>
          </w:divBdr>
        </w:div>
      </w:divsChild>
    </w:div>
    <w:div w:id="1336229899">
      <w:bodyDiv w:val="1"/>
      <w:marLeft w:val="0"/>
      <w:marRight w:val="0"/>
      <w:marTop w:val="0"/>
      <w:marBottom w:val="0"/>
      <w:divBdr>
        <w:top w:val="none" w:sz="0" w:space="0" w:color="auto"/>
        <w:left w:val="none" w:sz="0" w:space="0" w:color="auto"/>
        <w:bottom w:val="none" w:sz="0" w:space="0" w:color="auto"/>
        <w:right w:val="none" w:sz="0" w:space="0" w:color="auto"/>
      </w:divBdr>
    </w:div>
    <w:div w:id="1348025323">
      <w:bodyDiv w:val="1"/>
      <w:marLeft w:val="0"/>
      <w:marRight w:val="0"/>
      <w:marTop w:val="0"/>
      <w:marBottom w:val="0"/>
      <w:divBdr>
        <w:top w:val="none" w:sz="0" w:space="0" w:color="auto"/>
        <w:left w:val="none" w:sz="0" w:space="0" w:color="auto"/>
        <w:bottom w:val="none" w:sz="0" w:space="0" w:color="auto"/>
        <w:right w:val="none" w:sz="0" w:space="0" w:color="auto"/>
      </w:divBdr>
    </w:div>
    <w:div w:id="1387992348">
      <w:bodyDiv w:val="1"/>
      <w:marLeft w:val="0"/>
      <w:marRight w:val="0"/>
      <w:marTop w:val="0"/>
      <w:marBottom w:val="0"/>
      <w:divBdr>
        <w:top w:val="none" w:sz="0" w:space="0" w:color="auto"/>
        <w:left w:val="none" w:sz="0" w:space="0" w:color="auto"/>
        <w:bottom w:val="none" w:sz="0" w:space="0" w:color="auto"/>
        <w:right w:val="none" w:sz="0" w:space="0" w:color="auto"/>
      </w:divBdr>
    </w:div>
    <w:div w:id="1408192844">
      <w:bodyDiv w:val="1"/>
      <w:marLeft w:val="0"/>
      <w:marRight w:val="0"/>
      <w:marTop w:val="0"/>
      <w:marBottom w:val="0"/>
      <w:divBdr>
        <w:top w:val="none" w:sz="0" w:space="0" w:color="auto"/>
        <w:left w:val="none" w:sz="0" w:space="0" w:color="auto"/>
        <w:bottom w:val="none" w:sz="0" w:space="0" w:color="auto"/>
        <w:right w:val="none" w:sz="0" w:space="0" w:color="auto"/>
      </w:divBdr>
    </w:div>
    <w:div w:id="1413578560">
      <w:bodyDiv w:val="1"/>
      <w:marLeft w:val="0"/>
      <w:marRight w:val="0"/>
      <w:marTop w:val="0"/>
      <w:marBottom w:val="0"/>
      <w:divBdr>
        <w:top w:val="none" w:sz="0" w:space="0" w:color="auto"/>
        <w:left w:val="none" w:sz="0" w:space="0" w:color="auto"/>
        <w:bottom w:val="none" w:sz="0" w:space="0" w:color="auto"/>
        <w:right w:val="none" w:sz="0" w:space="0" w:color="auto"/>
      </w:divBdr>
    </w:div>
    <w:div w:id="1434740556">
      <w:bodyDiv w:val="1"/>
      <w:marLeft w:val="0"/>
      <w:marRight w:val="0"/>
      <w:marTop w:val="0"/>
      <w:marBottom w:val="0"/>
      <w:divBdr>
        <w:top w:val="none" w:sz="0" w:space="0" w:color="auto"/>
        <w:left w:val="none" w:sz="0" w:space="0" w:color="auto"/>
        <w:bottom w:val="none" w:sz="0" w:space="0" w:color="auto"/>
        <w:right w:val="none" w:sz="0" w:space="0" w:color="auto"/>
      </w:divBdr>
    </w:div>
    <w:div w:id="1447309287">
      <w:bodyDiv w:val="1"/>
      <w:marLeft w:val="0"/>
      <w:marRight w:val="0"/>
      <w:marTop w:val="0"/>
      <w:marBottom w:val="0"/>
      <w:divBdr>
        <w:top w:val="none" w:sz="0" w:space="0" w:color="auto"/>
        <w:left w:val="none" w:sz="0" w:space="0" w:color="auto"/>
        <w:bottom w:val="none" w:sz="0" w:space="0" w:color="auto"/>
        <w:right w:val="none" w:sz="0" w:space="0" w:color="auto"/>
      </w:divBdr>
    </w:div>
    <w:div w:id="1460149979">
      <w:bodyDiv w:val="1"/>
      <w:marLeft w:val="0"/>
      <w:marRight w:val="0"/>
      <w:marTop w:val="0"/>
      <w:marBottom w:val="0"/>
      <w:divBdr>
        <w:top w:val="none" w:sz="0" w:space="0" w:color="auto"/>
        <w:left w:val="none" w:sz="0" w:space="0" w:color="auto"/>
        <w:bottom w:val="none" w:sz="0" w:space="0" w:color="auto"/>
        <w:right w:val="none" w:sz="0" w:space="0" w:color="auto"/>
      </w:divBdr>
      <w:divsChild>
        <w:div w:id="701321594">
          <w:marLeft w:val="0"/>
          <w:marRight w:val="0"/>
          <w:marTop w:val="0"/>
          <w:marBottom w:val="0"/>
          <w:divBdr>
            <w:top w:val="none" w:sz="0" w:space="0" w:color="auto"/>
            <w:left w:val="none" w:sz="0" w:space="0" w:color="auto"/>
            <w:bottom w:val="none" w:sz="0" w:space="0" w:color="auto"/>
            <w:right w:val="none" w:sz="0" w:space="0" w:color="auto"/>
          </w:divBdr>
        </w:div>
      </w:divsChild>
    </w:div>
    <w:div w:id="1461924854">
      <w:bodyDiv w:val="1"/>
      <w:marLeft w:val="0"/>
      <w:marRight w:val="0"/>
      <w:marTop w:val="0"/>
      <w:marBottom w:val="0"/>
      <w:divBdr>
        <w:top w:val="none" w:sz="0" w:space="0" w:color="auto"/>
        <w:left w:val="none" w:sz="0" w:space="0" w:color="auto"/>
        <w:bottom w:val="none" w:sz="0" w:space="0" w:color="auto"/>
        <w:right w:val="none" w:sz="0" w:space="0" w:color="auto"/>
      </w:divBdr>
    </w:div>
    <w:div w:id="1478109187">
      <w:bodyDiv w:val="1"/>
      <w:marLeft w:val="0"/>
      <w:marRight w:val="0"/>
      <w:marTop w:val="0"/>
      <w:marBottom w:val="0"/>
      <w:divBdr>
        <w:top w:val="none" w:sz="0" w:space="0" w:color="auto"/>
        <w:left w:val="none" w:sz="0" w:space="0" w:color="auto"/>
        <w:bottom w:val="none" w:sz="0" w:space="0" w:color="auto"/>
        <w:right w:val="none" w:sz="0" w:space="0" w:color="auto"/>
      </w:divBdr>
      <w:divsChild>
        <w:div w:id="1439444327">
          <w:marLeft w:val="0"/>
          <w:marRight w:val="0"/>
          <w:marTop w:val="0"/>
          <w:marBottom w:val="0"/>
          <w:divBdr>
            <w:top w:val="none" w:sz="0" w:space="0" w:color="auto"/>
            <w:left w:val="none" w:sz="0" w:space="0" w:color="auto"/>
            <w:bottom w:val="none" w:sz="0" w:space="0" w:color="auto"/>
            <w:right w:val="none" w:sz="0" w:space="0" w:color="auto"/>
          </w:divBdr>
        </w:div>
      </w:divsChild>
    </w:div>
    <w:div w:id="1482505502">
      <w:bodyDiv w:val="1"/>
      <w:marLeft w:val="0"/>
      <w:marRight w:val="0"/>
      <w:marTop w:val="0"/>
      <w:marBottom w:val="0"/>
      <w:divBdr>
        <w:top w:val="none" w:sz="0" w:space="0" w:color="auto"/>
        <w:left w:val="none" w:sz="0" w:space="0" w:color="auto"/>
        <w:bottom w:val="none" w:sz="0" w:space="0" w:color="auto"/>
        <w:right w:val="none" w:sz="0" w:space="0" w:color="auto"/>
      </w:divBdr>
    </w:div>
    <w:div w:id="1483692078">
      <w:bodyDiv w:val="1"/>
      <w:marLeft w:val="0"/>
      <w:marRight w:val="0"/>
      <w:marTop w:val="0"/>
      <w:marBottom w:val="0"/>
      <w:divBdr>
        <w:top w:val="none" w:sz="0" w:space="0" w:color="auto"/>
        <w:left w:val="none" w:sz="0" w:space="0" w:color="auto"/>
        <w:bottom w:val="none" w:sz="0" w:space="0" w:color="auto"/>
        <w:right w:val="none" w:sz="0" w:space="0" w:color="auto"/>
      </w:divBdr>
    </w:div>
    <w:div w:id="1484783682">
      <w:bodyDiv w:val="1"/>
      <w:marLeft w:val="0"/>
      <w:marRight w:val="0"/>
      <w:marTop w:val="0"/>
      <w:marBottom w:val="0"/>
      <w:divBdr>
        <w:top w:val="none" w:sz="0" w:space="0" w:color="auto"/>
        <w:left w:val="none" w:sz="0" w:space="0" w:color="auto"/>
        <w:bottom w:val="none" w:sz="0" w:space="0" w:color="auto"/>
        <w:right w:val="none" w:sz="0" w:space="0" w:color="auto"/>
      </w:divBdr>
    </w:div>
    <w:div w:id="1486702834">
      <w:bodyDiv w:val="1"/>
      <w:marLeft w:val="0"/>
      <w:marRight w:val="0"/>
      <w:marTop w:val="0"/>
      <w:marBottom w:val="0"/>
      <w:divBdr>
        <w:top w:val="none" w:sz="0" w:space="0" w:color="auto"/>
        <w:left w:val="none" w:sz="0" w:space="0" w:color="auto"/>
        <w:bottom w:val="none" w:sz="0" w:space="0" w:color="auto"/>
        <w:right w:val="none" w:sz="0" w:space="0" w:color="auto"/>
      </w:divBdr>
    </w:div>
    <w:div w:id="1490904143">
      <w:bodyDiv w:val="1"/>
      <w:marLeft w:val="0"/>
      <w:marRight w:val="0"/>
      <w:marTop w:val="0"/>
      <w:marBottom w:val="0"/>
      <w:divBdr>
        <w:top w:val="none" w:sz="0" w:space="0" w:color="auto"/>
        <w:left w:val="none" w:sz="0" w:space="0" w:color="auto"/>
        <w:bottom w:val="none" w:sz="0" w:space="0" w:color="auto"/>
        <w:right w:val="none" w:sz="0" w:space="0" w:color="auto"/>
      </w:divBdr>
      <w:divsChild>
        <w:div w:id="2065257240">
          <w:marLeft w:val="0"/>
          <w:marRight w:val="0"/>
          <w:marTop w:val="0"/>
          <w:marBottom w:val="0"/>
          <w:divBdr>
            <w:top w:val="none" w:sz="0" w:space="0" w:color="auto"/>
            <w:left w:val="none" w:sz="0" w:space="0" w:color="auto"/>
            <w:bottom w:val="none" w:sz="0" w:space="0" w:color="auto"/>
            <w:right w:val="none" w:sz="0" w:space="0" w:color="auto"/>
          </w:divBdr>
        </w:div>
      </w:divsChild>
    </w:div>
    <w:div w:id="1498039792">
      <w:bodyDiv w:val="1"/>
      <w:marLeft w:val="0"/>
      <w:marRight w:val="0"/>
      <w:marTop w:val="0"/>
      <w:marBottom w:val="0"/>
      <w:divBdr>
        <w:top w:val="none" w:sz="0" w:space="0" w:color="auto"/>
        <w:left w:val="none" w:sz="0" w:space="0" w:color="auto"/>
        <w:bottom w:val="none" w:sz="0" w:space="0" w:color="auto"/>
        <w:right w:val="none" w:sz="0" w:space="0" w:color="auto"/>
      </w:divBdr>
      <w:divsChild>
        <w:div w:id="1972594080">
          <w:marLeft w:val="0"/>
          <w:marRight w:val="0"/>
          <w:marTop w:val="0"/>
          <w:marBottom w:val="0"/>
          <w:divBdr>
            <w:top w:val="none" w:sz="0" w:space="0" w:color="auto"/>
            <w:left w:val="none" w:sz="0" w:space="0" w:color="auto"/>
            <w:bottom w:val="none" w:sz="0" w:space="0" w:color="auto"/>
            <w:right w:val="none" w:sz="0" w:space="0" w:color="auto"/>
          </w:divBdr>
        </w:div>
      </w:divsChild>
    </w:div>
    <w:div w:id="1499416567">
      <w:bodyDiv w:val="1"/>
      <w:marLeft w:val="0"/>
      <w:marRight w:val="0"/>
      <w:marTop w:val="0"/>
      <w:marBottom w:val="0"/>
      <w:divBdr>
        <w:top w:val="none" w:sz="0" w:space="0" w:color="auto"/>
        <w:left w:val="none" w:sz="0" w:space="0" w:color="auto"/>
        <w:bottom w:val="none" w:sz="0" w:space="0" w:color="auto"/>
        <w:right w:val="none" w:sz="0" w:space="0" w:color="auto"/>
      </w:divBdr>
    </w:div>
    <w:div w:id="1504201506">
      <w:bodyDiv w:val="1"/>
      <w:marLeft w:val="0"/>
      <w:marRight w:val="0"/>
      <w:marTop w:val="0"/>
      <w:marBottom w:val="0"/>
      <w:divBdr>
        <w:top w:val="none" w:sz="0" w:space="0" w:color="auto"/>
        <w:left w:val="none" w:sz="0" w:space="0" w:color="auto"/>
        <w:bottom w:val="none" w:sz="0" w:space="0" w:color="auto"/>
        <w:right w:val="none" w:sz="0" w:space="0" w:color="auto"/>
      </w:divBdr>
    </w:div>
    <w:div w:id="1504660075">
      <w:bodyDiv w:val="1"/>
      <w:marLeft w:val="0"/>
      <w:marRight w:val="0"/>
      <w:marTop w:val="0"/>
      <w:marBottom w:val="0"/>
      <w:divBdr>
        <w:top w:val="none" w:sz="0" w:space="0" w:color="auto"/>
        <w:left w:val="none" w:sz="0" w:space="0" w:color="auto"/>
        <w:bottom w:val="none" w:sz="0" w:space="0" w:color="auto"/>
        <w:right w:val="none" w:sz="0" w:space="0" w:color="auto"/>
      </w:divBdr>
    </w:div>
    <w:div w:id="1515072533">
      <w:bodyDiv w:val="1"/>
      <w:marLeft w:val="0"/>
      <w:marRight w:val="0"/>
      <w:marTop w:val="0"/>
      <w:marBottom w:val="0"/>
      <w:divBdr>
        <w:top w:val="none" w:sz="0" w:space="0" w:color="auto"/>
        <w:left w:val="none" w:sz="0" w:space="0" w:color="auto"/>
        <w:bottom w:val="none" w:sz="0" w:space="0" w:color="auto"/>
        <w:right w:val="none" w:sz="0" w:space="0" w:color="auto"/>
      </w:divBdr>
      <w:divsChild>
        <w:div w:id="1120681303">
          <w:marLeft w:val="0"/>
          <w:marRight w:val="0"/>
          <w:marTop w:val="0"/>
          <w:marBottom w:val="0"/>
          <w:divBdr>
            <w:top w:val="none" w:sz="0" w:space="0" w:color="auto"/>
            <w:left w:val="none" w:sz="0" w:space="0" w:color="auto"/>
            <w:bottom w:val="none" w:sz="0" w:space="0" w:color="auto"/>
            <w:right w:val="none" w:sz="0" w:space="0" w:color="auto"/>
          </w:divBdr>
        </w:div>
      </w:divsChild>
    </w:div>
    <w:div w:id="1517689386">
      <w:bodyDiv w:val="1"/>
      <w:marLeft w:val="0"/>
      <w:marRight w:val="0"/>
      <w:marTop w:val="0"/>
      <w:marBottom w:val="0"/>
      <w:divBdr>
        <w:top w:val="none" w:sz="0" w:space="0" w:color="auto"/>
        <w:left w:val="none" w:sz="0" w:space="0" w:color="auto"/>
        <w:bottom w:val="none" w:sz="0" w:space="0" w:color="auto"/>
        <w:right w:val="none" w:sz="0" w:space="0" w:color="auto"/>
      </w:divBdr>
    </w:div>
    <w:div w:id="1523468884">
      <w:bodyDiv w:val="1"/>
      <w:marLeft w:val="0"/>
      <w:marRight w:val="0"/>
      <w:marTop w:val="0"/>
      <w:marBottom w:val="0"/>
      <w:divBdr>
        <w:top w:val="none" w:sz="0" w:space="0" w:color="auto"/>
        <w:left w:val="none" w:sz="0" w:space="0" w:color="auto"/>
        <w:bottom w:val="none" w:sz="0" w:space="0" w:color="auto"/>
        <w:right w:val="none" w:sz="0" w:space="0" w:color="auto"/>
      </w:divBdr>
      <w:divsChild>
        <w:div w:id="2007246129">
          <w:marLeft w:val="0"/>
          <w:marRight w:val="0"/>
          <w:marTop w:val="0"/>
          <w:marBottom w:val="0"/>
          <w:divBdr>
            <w:top w:val="none" w:sz="0" w:space="0" w:color="auto"/>
            <w:left w:val="none" w:sz="0" w:space="0" w:color="auto"/>
            <w:bottom w:val="none" w:sz="0" w:space="0" w:color="auto"/>
            <w:right w:val="none" w:sz="0" w:space="0" w:color="auto"/>
          </w:divBdr>
        </w:div>
      </w:divsChild>
    </w:div>
    <w:div w:id="1536115227">
      <w:bodyDiv w:val="1"/>
      <w:marLeft w:val="0"/>
      <w:marRight w:val="0"/>
      <w:marTop w:val="0"/>
      <w:marBottom w:val="0"/>
      <w:divBdr>
        <w:top w:val="none" w:sz="0" w:space="0" w:color="auto"/>
        <w:left w:val="none" w:sz="0" w:space="0" w:color="auto"/>
        <w:bottom w:val="none" w:sz="0" w:space="0" w:color="auto"/>
        <w:right w:val="none" w:sz="0" w:space="0" w:color="auto"/>
      </w:divBdr>
      <w:divsChild>
        <w:div w:id="906301407">
          <w:marLeft w:val="0"/>
          <w:marRight w:val="0"/>
          <w:marTop w:val="0"/>
          <w:marBottom w:val="0"/>
          <w:divBdr>
            <w:top w:val="none" w:sz="0" w:space="0" w:color="auto"/>
            <w:left w:val="none" w:sz="0" w:space="0" w:color="auto"/>
            <w:bottom w:val="none" w:sz="0" w:space="0" w:color="auto"/>
            <w:right w:val="none" w:sz="0" w:space="0" w:color="auto"/>
          </w:divBdr>
        </w:div>
      </w:divsChild>
    </w:div>
    <w:div w:id="1546454773">
      <w:bodyDiv w:val="1"/>
      <w:marLeft w:val="0"/>
      <w:marRight w:val="0"/>
      <w:marTop w:val="0"/>
      <w:marBottom w:val="0"/>
      <w:divBdr>
        <w:top w:val="none" w:sz="0" w:space="0" w:color="auto"/>
        <w:left w:val="none" w:sz="0" w:space="0" w:color="auto"/>
        <w:bottom w:val="none" w:sz="0" w:space="0" w:color="auto"/>
        <w:right w:val="none" w:sz="0" w:space="0" w:color="auto"/>
      </w:divBdr>
    </w:div>
    <w:div w:id="1546479641">
      <w:bodyDiv w:val="1"/>
      <w:marLeft w:val="0"/>
      <w:marRight w:val="0"/>
      <w:marTop w:val="0"/>
      <w:marBottom w:val="0"/>
      <w:divBdr>
        <w:top w:val="none" w:sz="0" w:space="0" w:color="auto"/>
        <w:left w:val="none" w:sz="0" w:space="0" w:color="auto"/>
        <w:bottom w:val="none" w:sz="0" w:space="0" w:color="auto"/>
        <w:right w:val="none" w:sz="0" w:space="0" w:color="auto"/>
      </w:divBdr>
    </w:div>
    <w:div w:id="1550141451">
      <w:bodyDiv w:val="1"/>
      <w:marLeft w:val="0"/>
      <w:marRight w:val="0"/>
      <w:marTop w:val="0"/>
      <w:marBottom w:val="0"/>
      <w:divBdr>
        <w:top w:val="none" w:sz="0" w:space="0" w:color="auto"/>
        <w:left w:val="none" w:sz="0" w:space="0" w:color="auto"/>
        <w:bottom w:val="none" w:sz="0" w:space="0" w:color="auto"/>
        <w:right w:val="none" w:sz="0" w:space="0" w:color="auto"/>
      </w:divBdr>
    </w:div>
    <w:div w:id="1562643178">
      <w:bodyDiv w:val="1"/>
      <w:marLeft w:val="0"/>
      <w:marRight w:val="0"/>
      <w:marTop w:val="0"/>
      <w:marBottom w:val="0"/>
      <w:divBdr>
        <w:top w:val="none" w:sz="0" w:space="0" w:color="auto"/>
        <w:left w:val="none" w:sz="0" w:space="0" w:color="auto"/>
        <w:bottom w:val="none" w:sz="0" w:space="0" w:color="auto"/>
        <w:right w:val="none" w:sz="0" w:space="0" w:color="auto"/>
      </w:divBdr>
      <w:divsChild>
        <w:div w:id="338506114">
          <w:marLeft w:val="0"/>
          <w:marRight w:val="0"/>
          <w:marTop w:val="0"/>
          <w:marBottom w:val="0"/>
          <w:divBdr>
            <w:top w:val="none" w:sz="0" w:space="0" w:color="auto"/>
            <w:left w:val="none" w:sz="0" w:space="0" w:color="auto"/>
            <w:bottom w:val="none" w:sz="0" w:space="0" w:color="auto"/>
            <w:right w:val="none" w:sz="0" w:space="0" w:color="auto"/>
          </w:divBdr>
        </w:div>
      </w:divsChild>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81211060">
      <w:bodyDiv w:val="1"/>
      <w:marLeft w:val="0"/>
      <w:marRight w:val="0"/>
      <w:marTop w:val="0"/>
      <w:marBottom w:val="0"/>
      <w:divBdr>
        <w:top w:val="none" w:sz="0" w:space="0" w:color="auto"/>
        <w:left w:val="none" w:sz="0" w:space="0" w:color="auto"/>
        <w:bottom w:val="none" w:sz="0" w:space="0" w:color="auto"/>
        <w:right w:val="none" w:sz="0" w:space="0" w:color="auto"/>
      </w:divBdr>
      <w:divsChild>
        <w:div w:id="49039594">
          <w:marLeft w:val="0"/>
          <w:marRight w:val="0"/>
          <w:marTop w:val="0"/>
          <w:marBottom w:val="0"/>
          <w:divBdr>
            <w:top w:val="none" w:sz="0" w:space="0" w:color="auto"/>
            <w:left w:val="none" w:sz="0" w:space="0" w:color="auto"/>
            <w:bottom w:val="none" w:sz="0" w:space="0" w:color="auto"/>
            <w:right w:val="none" w:sz="0" w:space="0" w:color="auto"/>
          </w:divBdr>
        </w:div>
      </w:divsChild>
    </w:div>
    <w:div w:id="1602951820">
      <w:bodyDiv w:val="1"/>
      <w:marLeft w:val="0"/>
      <w:marRight w:val="0"/>
      <w:marTop w:val="0"/>
      <w:marBottom w:val="0"/>
      <w:divBdr>
        <w:top w:val="none" w:sz="0" w:space="0" w:color="auto"/>
        <w:left w:val="none" w:sz="0" w:space="0" w:color="auto"/>
        <w:bottom w:val="none" w:sz="0" w:space="0" w:color="auto"/>
        <w:right w:val="none" w:sz="0" w:space="0" w:color="auto"/>
      </w:divBdr>
      <w:divsChild>
        <w:div w:id="1268081240">
          <w:marLeft w:val="0"/>
          <w:marRight w:val="0"/>
          <w:marTop w:val="0"/>
          <w:marBottom w:val="0"/>
          <w:divBdr>
            <w:top w:val="none" w:sz="0" w:space="0" w:color="auto"/>
            <w:left w:val="none" w:sz="0" w:space="0" w:color="auto"/>
            <w:bottom w:val="none" w:sz="0" w:space="0" w:color="auto"/>
            <w:right w:val="none" w:sz="0" w:space="0" w:color="auto"/>
          </w:divBdr>
        </w:div>
      </w:divsChild>
    </w:div>
    <w:div w:id="1611938771">
      <w:bodyDiv w:val="1"/>
      <w:marLeft w:val="0"/>
      <w:marRight w:val="0"/>
      <w:marTop w:val="0"/>
      <w:marBottom w:val="0"/>
      <w:divBdr>
        <w:top w:val="none" w:sz="0" w:space="0" w:color="auto"/>
        <w:left w:val="none" w:sz="0" w:space="0" w:color="auto"/>
        <w:bottom w:val="none" w:sz="0" w:space="0" w:color="auto"/>
        <w:right w:val="none" w:sz="0" w:space="0" w:color="auto"/>
      </w:divBdr>
      <w:divsChild>
        <w:div w:id="229972362">
          <w:marLeft w:val="0"/>
          <w:marRight w:val="0"/>
          <w:marTop w:val="0"/>
          <w:marBottom w:val="0"/>
          <w:divBdr>
            <w:top w:val="none" w:sz="0" w:space="0" w:color="auto"/>
            <w:left w:val="none" w:sz="0" w:space="0" w:color="auto"/>
            <w:bottom w:val="none" w:sz="0" w:space="0" w:color="auto"/>
            <w:right w:val="none" w:sz="0" w:space="0" w:color="auto"/>
          </w:divBdr>
        </w:div>
      </w:divsChild>
    </w:div>
    <w:div w:id="1621183230">
      <w:bodyDiv w:val="1"/>
      <w:marLeft w:val="0"/>
      <w:marRight w:val="0"/>
      <w:marTop w:val="0"/>
      <w:marBottom w:val="0"/>
      <w:divBdr>
        <w:top w:val="none" w:sz="0" w:space="0" w:color="auto"/>
        <w:left w:val="none" w:sz="0" w:space="0" w:color="auto"/>
        <w:bottom w:val="none" w:sz="0" w:space="0" w:color="auto"/>
        <w:right w:val="none" w:sz="0" w:space="0" w:color="auto"/>
      </w:divBdr>
    </w:div>
    <w:div w:id="1621762941">
      <w:bodyDiv w:val="1"/>
      <w:marLeft w:val="0"/>
      <w:marRight w:val="0"/>
      <w:marTop w:val="0"/>
      <w:marBottom w:val="0"/>
      <w:divBdr>
        <w:top w:val="none" w:sz="0" w:space="0" w:color="auto"/>
        <w:left w:val="none" w:sz="0" w:space="0" w:color="auto"/>
        <w:bottom w:val="none" w:sz="0" w:space="0" w:color="auto"/>
        <w:right w:val="none" w:sz="0" w:space="0" w:color="auto"/>
      </w:divBdr>
    </w:div>
    <w:div w:id="1642999324">
      <w:bodyDiv w:val="1"/>
      <w:marLeft w:val="0"/>
      <w:marRight w:val="0"/>
      <w:marTop w:val="0"/>
      <w:marBottom w:val="0"/>
      <w:divBdr>
        <w:top w:val="none" w:sz="0" w:space="0" w:color="auto"/>
        <w:left w:val="none" w:sz="0" w:space="0" w:color="auto"/>
        <w:bottom w:val="none" w:sz="0" w:space="0" w:color="auto"/>
        <w:right w:val="none" w:sz="0" w:space="0" w:color="auto"/>
      </w:divBdr>
    </w:div>
    <w:div w:id="1664042286">
      <w:bodyDiv w:val="1"/>
      <w:marLeft w:val="0"/>
      <w:marRight w:val="0"/>
      <w:marTop w:val="0"/>
      <w:marBottom w:val="0"/>
      <w:divBdr>
        <w:top w:val="none" w:sz="0" w:space="0" w:color="auto"/>
        <w:left w:val="none" w:sz="0" w:space="0" w:color="auto"/>
        <w:bottom w:val="none" w:sz="0" w:space="0" w:color="auto"/>
        <w:right w:val="none" w:sz="0" w:space="0" w:color="auto"/>
      </w:divBdr>
    </w:div>
    <w:div w:id="1673601789">
      <w:bodyDiv w:val="1"/>
      <w:marLeft w:val="0"/>
      <w:marRight w:val="0"/>
      <w:marTop w:val="0"/>
      <w:marBottom w:val="0"/>
      <w:divBdr>
        <w:top w:val="none" w:sz="0" w:space="0" w:color="auto"/>
        <w:left w:val="none" w:sz="0" w:space="0" w:color="auto"/>
        <w:bottom w:val="none" w:sz="0" w:space="0" w:color="auto"/>
        <w:right w:val="none" w:sz="0" w:space="0" w:color="auto"/>
      </w:divBdr>
    </w:div>
    <w:div w:id="1691181217">
      <w:bodyDiv w:val="1"/>
      <w:marLeft w:val="0"/>
      <w:marRight w:val="0"/>
      <w:marTop w:val="0"/>
      <w:marBottom w:val="0"/>
      <w:divBdr>
        <w:top w:val="none" w:sz="0" w:space="0" w:color="auto"/>
        <w:left w:val="none" w:sz="0" w:space="0" w:color="auto"/>
        <w:bottom w:val="none" w:sz="0" w:space="0" w:color="auto"/>
        <w:right w:val="none" w:sz="0" w:space="0" w:color="auto"/>
      </w:divBdr>
    </w:div>
    <w:div w:id="1698922368">
      <w:bodyDiv w:val="1"/>
      <w:marLeft w:val="0"/>
      <w:marRight w:val="0"/>
      <w:marTop w:val="0"/>
      <w:marBottom w:val="0"/>
      <w:divBdr>
        <w:top w:val="none" w:sz="0" w:space="0" w:color="auto"/>
        <w:left w:val="none" w:sz="0" w:space="0" w:color="auto"/>
        <w:bottom w:val="none" w:sz="0" w:space="0" w:color="auto"/>
        <w:right w:val="none" w:sz="0" w:space="0" w:color="auto"/>
      </w:divBdr>
    </w:div>
    <w:div w:id="1726178381">
      <w:bodyDiv w:val="1"/>
      <w:marLeft w:val="0"/>
      <w:marRight w:val="0"/>
      <w:marTop w:val="0"/>
      <w:marBottom w:val="0"/>
      <w:divBdr>
        <w:top w:val="none" w:sz="0" w:space="0" w:color="auto"/>
        <w:left w:val="none" w:sz="0" w:space="0" w:color="auto"/>
        <w:bottom w:val="none" w:sz="0" w:space="0" w:color="auto"/>
        <w:right w:val="none" w:sz="0" w:space="0" w:color="auto"/>
      </w:divBdr>
      <w:divsChild>
        <w:div w:id="1706101921">
          <w:marLeft w:val="0"/>
          <w:marRight w:val="0"/>
          <w:marTop w:val="0"/>
          <w:marBottom w:val="0"/>
          <w:divBdr>
            <w:top w:val="none" w:sz="0" w:space="0" w:color="auto"/>
            <w:left w:val="none" w:sz="0" w:space="0" w:color="auto"/>
            <w:bottom w:val="none" w:sz="0" w:space="0" w:color="auto"/>
            <w:right w:val="none" w:sz="0" w:space="0" w:color="auto"/>
          </w:divBdr>
        </w:div>
      </w:divsChild>
    </w:div>
    <w:div w:id="17551270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90">
          <w:marLeft w:val="0"/>
          <w:marRight w:val="0"/>
          <w:marTop w:val="0"/>
          <w:marBottom w:val="0"/>
          <w:divBdr>
            <w:top w:val="none" w:sz="0" w:space="0" w:color="auto"/>
            <w:left w:val="none" w:sz="0" w:space="0" w:color="auto"/>
            <w:bottom w:val="none" w:sz="0" w:space="0" w:color="auto"/>
            <w:right w:val="none" w:sz="0" w:space="0" w:color="auto"/>
          </w:divBdr>
        </w:div>
      </w:divsChild>
    </w:div>
    <w:div w:id="1774743630">
      <w:bodyDiv w:val="1"/>
      <w:marLeft w:val="0"/>
      <w:marRight w:val="0"/>
      <w:marTop w:val="0"/>
      <w:marBottom w:val="0"/>
      <w:divBdr>
        <w:top w:val="none" w:sz="0" w:space="0" w:color="auto"/>
        <w:left w:val="none" w:sz="0" w:space="0" w:color="auto"/>
        <w:bottom w:val="none" w:sz="0" w:space="0" w:color="auto"/>
        <w:right w:val="none" w:sz="0" w:space="0" w:color="auto"/>
      </w:divBdr>
      <w:divsChild>
        <w:div w:id="1066611158">
          <w:marLeft w:val="0"/>
          <w:marRight w:val="0"/>
          <w:marTop w:val="0"/>
          <w:marBottom w:val="0"/>
          <w:divBdr>
            <w:top w:val="none" w:sz="0" w:space="0" w:color="auto"/>
            <w:left w:val="none" w:sz="0" w:space="0" w:color="auto"/>
            <w:bottom w:val="none" w:sz="0" w:space="0" w:color="auto"/>
            <w:right w:val="none" w:sz="0" w:space="0" w:color="auto"/>
          </w:divBdr>
        </w:div>
      </w:divsChild>
    </w:div>
    <w:div w:id="1795902473">
      <w:bodyDiv w:val="1"/>
      <w:marLeft w:val="0"/>
      <w:marRight w:val="0"/>
      <w:marTop w:val="0"/>
      <w:marBottom w:val="0"/>
      <w:divBdr>
        <w:top w:val="none" w:sz="0" w:space="0" w:color="auto"/>
        <w:left w:val="none" w:sz="0" w:space="0" w:color="auto"/>
        <w:bottom w:val="none" w:sz="0" w:space="0" w:color="auto"/>
        <w:right w:val="none" w:sz="0" w:space="0" w:color="auto"/>
      </w:divBdr>
      <w:divsChild>
        <w:div w:id="517230690">
          <w:marLeft w:val="0"/>
          <w:marRight w:val="0"/>
          <w:marTop w:val="0"/>
          <w:marBottom w:val="0"/>
          <w:divBdr>
            <w:top w:val="none" w:sz="0" w:space="0" w:color="auto"/>
            <w:left w:val="none" w:sz="0" w:space="0" w:color="auto"/>
            <w:bottom w:val="none" w:sz="0" w:space="0" w:color="auto"/>
            <w:right w:val="none" w:sz="0" w:space="0" w:color="auto"/>
          </w:divBdr>
        </w:div>
      </w:divsChild>
    </w:div>
    <w:div w:id="1804083338">
      <w:bodyDiv w:val="1"/>
      <w:marLeft w:val="0"/>
      <w:marRight w:val="0"/>
      <w:marTop w:val="0"/>
      <w:marBottom w:val="0"/>
      <w:divBdr>
        <w:top w:val="none" w:sz="0" w:space="0" w:color="auto"/>
        <w:left w:val="none" w:sz="0" w:space="0" w:color="auto"/>
        <w:bottom w:val="none" w:sz="0" w:space="0" w:color="auto"/>
        <w:right w:val="none" w:sz="0" w:space="0" w:color="auto"/>
      </w:divBdr>
    </w:div>
    <w:div w:id="1819764524">
      <w:bodyDiv w:val="1"/>
      <w:marLeft w:val="0"/>
      <w:marRight w:val="0"/>
      <w:marTop w:val="0"/>
      <w:marBottom w:val="0"/>
      <w:divBdr>
        <w:top w:val="none" w:sz="0" w:space="0" w:color="auto"/>
        <w:left w:val="none" w:sz="0" w:space="0" w:color="auto"/>
        <w:bottom w:val="none" w:sz="0" w:space="0" w:color="auto"/>
        <w:right w:val="none" w:sz="0" w:space="0" w:color="auto"/>
      </w:divBdr>
    </w:div>
    <w:div w:id="1849248853">
      <w:bodyDiv w:val="1"/>
      <w:marLeft w:val="0"/>
      <w:marRight w:val="0"/>
      <w:marTop w:val="0"/>
      <w:marBottom w:val="0"/>
      <w:divBdr>
        <w:top w:val="none" w:sz="0" w:space="0" w:color="auto"/>
        <w:left w:val="none" w:sz="0" w:space="0" w:color="auto"/>
        <w:bottom w:val="none" w:sz="0" w:space="0" w:color="auto"/>
        <w:right w:val="none" w:sz="0" w:space="0" w:color="auto"/>
      </w:divBdr>
      <w:divsChild>
        <w:div w:id="1421679507">
          <w:marLeft w:val="0"/>
          <w:marRight w:val="0"/>
          <w:marTop w:val="0"/>
          <w:marBottom w:val="0"/>
          <w:divBdr>
            <w:top w:val="none" w:sz="0" w:space="0" w:color="auto"/>
            <w:left w:val="none" w:sz="0" w:space="0" w:color="auto"/>
            <w:bottom w:val="none" w:sz="0" w:space="0" w:color="auto"/>
            <w:right w:val="none" w:sz="0" w:space="0" w:color="auto"/>
          </w:divBdr>
        </w:div>
      </w:divsChild>
    </w:div>
    <w:div w:id="1863784306">
      <w:bodyDiv w:val="1"/>
      <w:marLeft w:val="0"/>
      <w:marRight w:val="0"/>
      <w:marTop w:val="0"/>
      <w:marBottom w:val="0"/>
      <w:divBdr>
        <w:top w:val="none" w:sz="0" w:space="0" w:color="auto"/>
        <w:left w:val="none" w:sz="0" w:space="0" w:color="auto"/>
        <w:bottom w:val="none" w:sz="0" w:space="0" w:color="auto"/>
        <w:right w:val="none" w:sz="0" w:space="0" w:color="auto"/>
      </w:divBdr>
    </w:div>
    <w:div w:id="1886602052">
      <w:bodyDiv w:val="1"/>
      <w:marLeft w:val="0"/>
      <w:marRight w:val="0"/>
      <w:marTop w:val="0"/>
      <w:marBottom w:val="0"/>
      <w:divBdr>
        <w:top w:val="none" w:sz="0" w:space="0" w:color="auto"/>
        <w:left w:val="none" w:sz="0" w:space="0" w:color="auto"/>
        <w:bottom w:val="none" w:sz="0" w:space="0" w:color="auto"/>
        <w:right w:val="none" w:sz="0" w:space="0" w:color="auto"/>
      </w:divBdr>
    </w:div>
    <w:div w:id="1912036399">
      <w:bodyDiv w:val="1"/>
      <w:marLeft w:val="0"/>
      <w:marRight w:val="0"/>
      <w:marTop w:val="0"/>
      <w:marBottom w:val="0"/>
      <w:divBdr>
        <w:top w:val="none" w:sz="0" w:space="0" w:color="auto"/>
        <w:left w:val="none" w:sz="0" w:space="0" w:color="auto"/>
        <w:bottom w:val="none" w:sz="0" w:space="0" w:color="auto"/>
        <w:right w:val="none" w:sz="0" w:space="0" w:color="auto"/>
      </w:divBdr>
      <w:divsChild>
        <w:div w:id="1377849291">
          <w:marLeft w:val="0"/>
          <w:marRight w:val="0"/>
          <w:marTop w:val="0"/>
          <w:marBottom w:val="0"/>
          <w:divBdr>
            <w:top w:val="none" w:sz="0" w:space="0" w:color="auto"/>
            <w:left w:val="none" w:sz="0" w:space="0" w:color="auto"/>
            <w:bottom w:val="none" w:sz="0" w:space="0" w:color="auto"/>
            <w:right w:val="none" w:sz="0" w:space="0" w:color="auto"/>
          </w:divBdr>
        </w:div>
      </w:divsChild>
    </w:div>
    <w:div w:id="1922176978">
      <w:bodyDiv w:val="1"/>
      <w:marLeft w:val="0"/>
      <w:marRight w:val="0"/>
      <w:marTop w:val="0"/>
      <w:marBottom w:val="0"/>
      <w:divBdr>
        <w:top w:val="none" w:sz="0" w:space="0" w:color="auto"/>
        <w:left w:val="none" w:sz="0" w:space="0" w:color="auto"/>
        <w:bottom w:val="none" w:sz="0" w:space="0" w:color="auto"/>
        <w:right w:val="none" w:sz="0" w:space="0" w:color="auto"/>
      </w:divBdr>
    </w:div>
    <w:div w:id="1946647899">
      <w:bodyDiv w:val="1"/>
      <w:marLeft w:val="0"/>
      <w:marRight w:val="0"/>
      <w:marTop w:val="0"/>
      <w:marBottom w:val="0"/>
      <w:divBdr>
        <w:top w:val="none" w:sz="0" w:space="0" w:color="auto"/>
        <w:left w:val="none" w:sz="0" w:space="0" w:color="auto"/>
        <w:bottom w:val="none" w:sz="0" w:space="0" w:color="auto"/>
        <w:right w:val="none" w:sz="0" w:space="0" w:color="auto"/>
      </w:divBdr>
    </w:div>
    <w:div w:id="1958217580">
      <w:bodyDiv w:val="1"/>
      <w:marLeft w:val="0"/>
      <w:marRight w:val="0"/>
      <w:marTop w:val="0"/>
      <w:marBottom w:val="0"/>
      <w:divBdr>
        <w:top w:val="none" w:sz="0" w:space="0" w:color="auto"/>
        <w:left w:val="none" w:sz="0" w:space="0" w:color="auto"/>
        <w:bottom w:val="none" w:sz="0" w:space="0" w:color="auto"/>
        <w:right w:val="none" w:sz="0" w:space="0" w:color="auto"/>
      </w:divBdr>
    </w:div>
    <w:div w:id="1980500623">
      <w:bodyDiv w:val="1"/>
      <w:marLeft w:val="0"/>
      <w:marRight w:val="0"/>
      <w:marTop w:val="0"/>
      <w:marBottom w:val="0"/>
      <w:divBdr>
        <w:top w:val="none" w:sz="0" w:space="0" w:color="auto"/>
        <w:left w:val="none" w:sz="0" w:space="0" w:color="auto"/>
        <w:bottom w:val="none" w:sz="0" w:space="0" w:color="auto"/>
        <w:right w:val="none" w:sz="0" w:space="0" w:color="auto"/>
      </w:divBdr>
    </w:div>
    <w:div w:id="1987009405">
      <w:bodyDiv w:val="1"/>
      <w:marLeft w:val="0"/>
      <w:marRight w:val="0"/>
      <w:marTop w:val="0"/>
      <w:marBottom w:val="0"/>
      <w:divBdr>
        <w:top w:val="none" w:sz="0" w:space="0" w:color="auto"/>
        <w:left w:val="none" w:sz="0" w:space="0" w:color="auto"/>
        <w:bottom w:val="none" w:sz="0" w:space="0" w:color="auto"/>
        <w:right w:val="none" w:sz="0" w:space="0" w:color="auto"/>
      </w:divBdr>
    </w:div>
    <w:div w:id="2003240604">
      <w:bodyDiv w:val="1"/>
      <w:marLeft w:val="0"/>
      <w:marRight w:val="0"/>
      <w:marTop w:val="0"/>
      <w:marBottom w:val="0"/>
      <w:divBdr>
        <w:top w:val="none" w:sz="0" w:space="0" w:color="auto"/>
        <w:left w:val="none" w:sz="0" w:space="0" w:color="auto"/>
        <w:bottom w:val="none" w:sz="0" w:space="0" w:color="auto"/>
        <w:right w:val="none" w:sz="0" w:space="0" w:color="auto"/>
      </w:divBdr>
      <w:divsChild>
        <w:div w:id="1593004728">
          <w:marLeft w:val="0"/>
          <w:marRight w:val="0"/>
          <w:marTop w:val="0"/>
          <w:marBottom w:val="0"/>
          <w:divBdr>
            <w:top w:val="none" w:sz="0" w:space="0" w:color="auto"/>
            <w:left w:val="none" w:sz="0" w:space="0" w:color="auto"/>
            <w:bottom w:val="none" w:sz="0" w:space="0" w:color="auto"/>
            <w:right w:val="none" w:sz="0" w:space="0" w:color="auto"/>
          </w:divBdr>
        </w:div>
      </w:divsChild>
    </w:div>
    <w:div w:id="2004969791">
      <w:bodyDiv w:val="1"/>
      <w:marLeft w:val="0"/>
      <w:marRight w:val="0"/>
      <w:marTop w:val="0"/>
      <w:marBottom w:val="0"/>
      <w:divBdr>
        <w:top w:val="none" w:sz="0" w:space="0" w:color="auto"/>
        <w:left w:val="none" w:sz="0" w:space="0" w:color="auto"/>
        <w:bottom w:val="none" w:sz="0" w:space="0" w:color="auto"/>
        <w:right w:val="none" w:sz="0" w:space="0" w:color="auto"/>
      </w:divBdr>
    </w:div>
    <w:div w:id="2009137864">
      <w:bodyDiv w:val="1"/>
      <w:marLeft w:val="0"/>
      <w:marRight w:val="0"/>
      <w:marTop w:val="0"/>
      <w:marBottom w:val="0"/>
      <w:divBdr>
        <w:top w:val="none" w:sz="0" w:space="0" w:color="auto"/>
        <w:left w:val="none" w:sz="0" w:space="0" w:color="auto"/>
        <w:bottom w:val="none" w:sz="0" w:space="0" w:color="auto"/>
        <w:right w:val="none" w:sz="0" w:space="0" w:color="auto"/>
      </w:divBdr>
    </w:div>
    <w:div w:id="2020614962">
      <w:bodyDiv w:val="1"/>
      <w:marLeft w:val="0"/>
      <w:marRight w:val="0"/>
      <w:marTop w:val="0"/>
      <w:marBottom w:val="0"/>
      <w:divBdr>
        <w:top w:val="none" w:sz="0" w:space="0" w:color="auto"/>
        <w:left w:val="none" w:sz="0" w:space="0" w:color="auto"/>
        <w:bottom w:val="none" w:sz="0" w:space="0" w:color="auto"/>
        <w:right w:val="none" w:sz="0" w:space="0" w:color="auto"/>
      </w:divBdr>
      <w:divsChild>
        <w:div w:id="1142499737">
          <w:marLeft w:val="0"/>
          <w:marRight w:val="0"/>
          <w:marTop w:val="0"/>
          <w:marBottom w:val="0"/>
          <w:divBdr>
            <w:top w:val="none" w:sz="0" w:space="0" w:color="auto"/>
            <w:left w:val="none" w:sz="0" w:space="0" w:color="auto"/>
            <w:bottom w:val="none" w:sz="0" w:space="0" w:color="auto"/>
            <w:right w:val="none" w:sz="0" w:space="0" w:color="auto"/>
          </w:divBdr>
        </w:div>
      </w:divsChild>
    </w:div>
    <w:div w:id="2031175420">
      <w:bodyDiv w:val="1"/>
      <w:marLeft w:val="0"/>
      <w:marRight w:val="0"/>
      <w:marTop w:val="0"/>
      <w:marBottom w:val="0"/>
      <w:divBdr>
        <w:top w:val="none" w:sz="0" w:space="0" w:color="auto"/>
        <w:left w:val="none" w:sz="0" w:space="0" w:color="auto"/>
        <w:bottom w:val="none" w:sz="0" w:space="0" w:color="auto"/>
        <w:right w:val="none" w:sz="0" w:space="0" w:color="auto"/>
      </w:divBdr>
      <w:divsChild>
        <w:div w:id="1335721933">
          <w:marLeft w:val="0"/>
          <w:marRight w:val="0"/>
          <w:marTop w:val="0"/>
          <w:marBottom w:val="0"/>
          <w:divBdr>
            <w:top w:val="none" w:sz="0" w:space="0" w:color="auto"/>
            <w:left w:val="none" w:sz="0" w:space="0" w:color="auto"/>
            <w:bottom w:val="none" w:sz="0" w:space="0" w:color="auto"/>
            <w:right w:val="none" w:sz="0" w:space="0" w:color="auto"/>
          </w:divBdr>
        </w:div>
      </w:divsChild>
    </w:div>
    <w:div w:id="2083335862">
      <w:bodyDiv w:val="1"/>
      <w:marLeft w:val="0"/>
      <w:marRight w:val="0"/>
      <w:marTop w:val="0"/>
      <w:marBottom w:val="0"/>
      <w:divBdr>
        <w:top w:val="none" w:sz="0" w:space="0" w:color="auto"/>
        <w:left w:val="none" w:sz="0" w:space="0" w:color="auto"/>
        <w:bottom w:val="none" w:sz="0" w:space="0" w:color="auto"/>
        <w:right w:val="none" w:sz="0" w:space="0" w:color="auto"/>
      </w:divBdr>
      <w:divsChild>
        <w:div w:id="1895965244">
          <w:marLeft w:val="0"/>
          <w:marRight w:val="0"/>
          <w:marTop w:val="0"/>
          <w:marBottom w:val="0"/>
          <w:divBdr>
            <w:top w:val="none" w:sz="0" w:space="0" w:color="auto"/>
            <w:left w:val="none" w:sz="0" w:space="0" w:color="auto"/>
            <w:bottom w:val="none" w:sz="0" w:space="0" w:color="auto"/>
            <w:right w:val="none" w:sz="0" w:space="0" w:color="auto"/>
          </w:divBdr>
        </w:div>
      </w:divsChild>
    </w:div>
    <w:div w:id="2096122666">
      <w:bodyDiv w:val="1"/>
      <w:marLeft w:val="0"/>
      <w:marRight w:val="0"/>
      <w:marTop w:val="0"/>
      <w:marBottom w:val="0"/>
      <w:divBdr>
        <w:top w:val="none" w:sz="0" w:space="0" w:color="auto"/>
        <w:left w:val="none" w:sz="0" w:space="0" w:color="auto"/>
        <w:bottom w:val="none" w:sz="0" w:space="0" w:color="auto"/>
        <w:right w:val="none" w:sz="0" w:space="0" w:color="auto"/>
      </w:divBdr>
    </w:div>
    <w:div w:id="2133673613">
      <w:bodyDiv w:val="1"/>
      <w:marLeft w:val="0"/>
      <w:marRight w:val="0"/>
      <w:marTop w:val="0"/>
      <w:marBottom w:val="0"/>
      <w:divBdr>
        <w:top w:val="none" w:sz="0" w:space="0" w:color="auto"/>
        <w:left w:val="none" w:sz="0" w:space="0" w:color="auto"/>
        <w:bottom w:val="none" w:sz="0" w:space="0" w:color="auto"/>
        <w:right w:val="none" w:sz="0" w:space="0" w:color="auto"/>
      </w:divBdr>
    </w:div>
    <w:div w:id="2138136198">
      <w:bodyDiv w:val="1"/>
      <w:marLeft w:val="0"/>
      <w:marRight w:val="0"/>
      <w:marTop w:val="0"/>
      <w:marBottom w:val="0"/>
      <w:divBdr>
        <w:top w:val="none" w:sz="0" w:space="0" w:color="auto"/>
        <w:left w:val="none" w:sz="0" w:space="0" w:color="auto"/>
        <w:bottom w:val="none" w:sz="0" w:space="0" w:color="auto"/>
        <w:right w:val="none" w:sz="0" w:space="0" w:color="auto"/>
      </w:divBdr>
      <w:divsChild>
        <w:div w:id="7949079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hyperlink" Target="https://github.com/hoanganhpham1006/Vietnamese_doc_summarization_basi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oanganhpham1006/Vietnamese_doc_summarization_bas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s://www.kaggle.com/datasets/aeryss/fasttext-vietnamese-word-vectors-ful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6B773-3B5B-4004-BF92-F40BF281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54</Pages>
  <Words>10097</Words>
  <Characters>57559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TONGTHANHVAN</dc:creator>
  <cp:lastModifiedBy>Đình Sơn</cp:lastModifiedBy>
  <cp:revision>1457</cp:revision>
  <dcterms:created xsi:type="dcterms:W3CDTF">2024-06-22T06:25:00Z</dcterms:created>
  <dcterms:modified xsi:type="dcterms:W3CDTF">2024-08-17T06:14:00Z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Microsoft® Word for Microsoft 365</vt:lpwstr>
  </property>
  <property fmtid="{D5CDD505-2E9C-101B-9397-08002B2CF9AE}" pid="4" name="LastSaved">
    <vt:filetime>2024-06-22T00:00:00Z</vt:filetime>
  </property>
</Properties>
</file>